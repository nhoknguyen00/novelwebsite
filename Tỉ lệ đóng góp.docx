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Pr="007F1659" w:rsidRDefault="003548A8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D234F3" w:rsidRPr="007F1659" w:rsidRDefault="009C51A1" w:rsidP="007A1DE8">
      <w:pPr>
        <w:pStyle w:val="Title"/>
        <w:jc w:val="right"/>
        <w:rPr>
          <w:lang w:val="en-US"/>
        </w:rPr>
      </w:pPr>
      <w:r>
        <w:rPr>
          <w:lang w:val="en-US"/>
        </w:rPr>
        <w:t>Tỉ lệ đóng góp</w:t>
      </w:r>
      <w:r w:rsidR="007A1DE8" w:rsidRPr="007F1659">
        <w:rPr>
          <w:lang w:val="en-US"/>
        </w:rPr>
        <w:t xml:space="preserve"> </w:t>
      </w:r>
      <w:r w:rsidR="003A4FD4" w:rsidRPr="007F1659">
        <w:rPr>
          <w:lang w:val="en-US"/>
        </w:rPr>
        <w:t>MIKEWEB</w:t>
      </w:r>
    </w:p>
    <w:p w:rsidR="007A1DE8" w:rsidRPr="007F1659" w:rsidRDefault="007A1DE8" w:rsidP="007A1DE8">
      <w:pPr>
        <w:rPr>
          <w:lang w:val="en-US"/>
        </w:rPr>
      </w:pPr>
    </w:p>
    <w:p w:rsidR="00D234F3" w:rsidRPr="007F1659" w:rsidRDefault="00D234F3">
      <w:pPr>
        <w:pStyle w:val="Title"/>
        <w:jc w:val="both"/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01562" w:rsidRPr="007F1659" w:rsidRDefault="00301562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548A8" w:rsidRPr="007F1659" w:rsidRDefault="003548A8" w:rsidP="003548A8">
      <w:pPr>
        <w:rPr>
          <w:lang w:val="en-US"/>
        </w:rPr>
      </w:pPr>
    </w:p>
    <w:p w:rsidR="003548A8" w:rsidRPr="007F1659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7F1659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DC363E" w:rsidRPr="007F1659" w:rsidRDefault="005D7A43" w:rsidP="005D7A43">
      <w:pPr>
        <w:jc w:val="center"/>
        <w:rPr>
          <w:rFonts w:ascii="Arial" w:hAnsi="Arial" w:cs="Arial"/>
          <w:sz w:val="30"/>
          <w:szCs w:val="30"/>
          <w:lang w:val="en-US"/>
        </w:rPr>
        <w:sectPr w:rsidR="00DC363E" w:rsidRPr="007F1659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7F1659">
        <w:rPr>
          <w:rFonts w:ascii="Arial" w:hAnsi="Arial" w:cs="Arial"/>
          <w:sz w:val="30"/>
          <w:szCs w:val="30"/>
          <w:lang w:val="en-US"/>
        </w:rPr>
        <w:t>1612434 – Lưu Tuấn Nguyên</w:t>
      </w:r>
    </w:p>
    <w:p w:rsidR="007A1DE8" w:rsidRPr="007F1659" w:rsidRDefault="00CD303E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>
        <w:rPr>
          <w:rFonts w:ascii="Arial" w:eastAsia="SimSun" w:hAnsi="Arial"/>
          <w:b/>
          <w:sz w:val="36"/>
          <w:lang w:val="en-US"/>
        </w:rPr>
        <w:lastRenderedPageBreak/>
        <w:t>Tỉ lệ đóng góp</w:t>
      </w:r>
    </w:p>
    <w:p w:rsidR="007A1DE8" w:rsidRPr="007F1659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2551"/>
        <w:gridCol w:w="4678"/>
        <w:gridCol w:w="1174"/>
      </w:tblGrid>
      <w:tr w:rsidR="007F1659" w:rsidRPr="007F1659" w:rsidTr="00677FA9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1B23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MSSV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1B23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Họ và tên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1B23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Email</w:t>
            </w:r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1B23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Tỉ lệ</w:t>
            </w:r>
          </w:p>
        </w:tc>
      </w:tr>
      <w:tr w:rsidR="007F1659" w:rsidRPr="007F1659" w:rsidTr="00677FA9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FA7F1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1612434</w:t>
            </w:r>
            <w:bookmarkStart w:id="0" w:name="_GoBack"/>
            <w:bookmarkEnd w:id="0"/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FA7F1A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Lưu Tuấn Nguyên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F1659" w:rsidRDefault="00FA7F1A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hyperlink r:id="rId9" w:history="1">
              <w:r w:rsidRPr="003A4783">
                <w:rPr>
                  <w:rStyle w:val="Hyperlink"/>
                  <w:rFonts w:eastAsia="SimSun"/>
                  <w:lang w:val="en-US"/>
                </w:rPr>
                <w:t>miketuannguyen@gmail.com</w:t>
              </w:r>
            </w:hyperlink>
          </w:p>
        </w:tc>
        <w:tc>
          <w:tcPr>
            <w:tcW w:w="11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115B2" w:rsidRPr="007F1659" w:rsidRDefault="00FA7F1A" w:rsidP="00BB6A1C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100%</w:t>
            </w:r>
          </w:p>
        </w:tc>
      </w:tr>
    </w:tbl>
    <w:p w:rsidR="00F16FB0" w:rsidRPr="007F1659" w:rsidRDefault="00F16FB0" w:rsidP="00316C8C">
      <w:pPr>
        <w:pStyle w:val="Title"/>
        <w:jc w:val="left"/>
        <w:rPr>
          <w:lang w:val="en-US"/>
        </w:rPr>
      </w:pPr>
    </w:p>
    <w:sectPr w:rsidR="00F16FB0" w:rsidRPr="007F1659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570" w:rsidRDefault="00667570">
      <w:r>
        <w:separator/>
      </w:r>
    </w:p>
  </w:endnote>
  <w:endnote w:type="continuationSeparator" w:id="0">
    <w:p w:rsidR="00667570" w:rsidRDefault="00667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922040">
    <w:pPr>
      <w:pStyle w:val="Footer"/>
    </w:pPr>
    <w:r w:rsidRPr="004257CD">
      <w:rPr>
        <w:noProof/>
        <w:lang w:eastAsia="vi-VN"/>
      </w:rPr>
      <w:drawing>
        <wp:anchor distT="0" distB="0" distL="114300" distR="114300" simplePos="0" relativeHeight="251659776" behindDoc="0" locked="0" layoutInCell="1" allowOverlap="1" wp14:anchorId="35455EA2" wp14:editId="414C433E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40293A" w:rsidP="007A1DE8">
          <w:pPr>
            <w:rPr>
              <w:lang w:val="en-US"/>
            </w:rPr>
          </w:pPr>
          <w:r w:rsidRPr="004257CD">
            <w:rPr>
              <w:noProof/>
              <w:lang w:eastAsia="vi-VN"/>
            </w:rPr>
            <w:drawing>
              <wp:anchor distT="0" distB="0" distL="114300" distR="114300" simplePos="0" relativeHeight="251656704" behindDoc="1" locked="0" layoutInCell="1" allowOverlap="1" wp14:anchorId="405D9240" wp14:editId="60C07159">
                <wp:simplePos x="0" y="0"/>
                <wp:positionH relativeFrom="column">
                  <wp:posOffset>-914400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677FA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570" w:rsidRDefault="00667570">
      <w:r>
        <w:separator/>
      </w:r>
    </w:p>
  </w:footnote>
  <w:footnote w:type="continuationSeparator" w:id="0">
    <w:p w:rsidR="00667570" w:rsidRDefault="00667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A97AD6" w:rsidP="0040293A">
    <w:pPr>
      <w:pStyle w:val="Header"/>
    </w:pPr>
    <w:r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FB02120" wp14:editId="02F3A551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A4B66F" id="Freeform 1" o:spid="_x0000_s1026" style="position:absolute;margin-left:0;margin-top:0;width:93.15pt;height:813p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="0040293A" w:rsidRPr="004257CD">
      <w:rPr>
        <w:noProof/>
        <w:lang w:eastAsia="vi-VN"/>
      </w:rPr>
      <w:drawing>
        <wp:anchor distT="0" distB="0" distL="114300" distR="114300" simplePos="0" relativeHeight="251657728" behindDoc="0" locked="0" layoutInCell="1" allowOverlap="1" wp14:anchorId="5819BBFD" wp14:editId="6E4DAF27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0293A" w:rsidRDefault="0040293A" w:rsidP="0040293A">
    <w:pPr>
      <w:pStyle w:val="Title"/>
      <w:rPr>
        <w:lang w:val="en-US"/>
      </w:rPr>
    </w:pPr>
  </w:p>
  <w:p w:rsidR="0040293A" w:rsidRPr="003B1A2B" w:rsidRDefault="0040293A" w:rsidP="0040293A">
    <w:pPr>
      <w:rPr>
        <w:lang w:val="en-US"/>
      </w:rPr>
    </w:pPr>
  </w:p>
  <w:p w:rsidR="0040293A" w:rsidRPr="00F53DBB" w:rsidRDefault="0040293A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3701D7" w:rsidRPr="0040293A" w:rsidRDefault="003701D7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93A" w:rsidRDefault="0040293A">
    <w:pPr>
      <w:rPr>
        <w:lang w:val="en-US"/>
      </w:rPr>
    </w:pPr>
    <w:r w:rsidRPr="004257CD">
      <w:rPr>
        <w:noProof/>
        <w:lang w:eastAsia="vi-VN"/>
      </w:rPr>
      <w:drawing>
        <wp:anchor distT="0" distB="0" distL="114300" distR="114300" simplePos="0" relativeHeight="251657216" behindDoc="1" locked="0" layoutInCell="1" allowOverlap="1" wp14:anchorId="2BA5250C" wp14:editId="798B0C08">
          <wp:simplePos x="0" y="0"/>
          <wp:positionH relativeFrom="column">
            <wp:posOffset>-538480</wp:posOffset>
          </wp:positionH>
          <wp:positionV relativeFrom="paragraph">
            <wp:posOffset>-458470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40187"/>
    <w:rsid w:val="000519D9"/>
    <w:rsid w:val="000727D5"/>
    <w:rsid w:val="000958E2"/>
    <w:rsid w:val="000C0CA8"/>
    <w:rsid w:val="000C3D06"/>
    <w:rsid w:val="000D75EB"/>
    <w:rsid w:val="000F0653"/>
    <w:rsid w:val="000F1712"/>
    <w:rsid w:val="00112DB7"/>
    <w:rsid w:val="00143DAF"/>
    <w:rsid w:val="00155C10"/>
    <w:rsid w:val="001B233E"/>
    <w:rsid w:val="001C7E61"/>
    <w:rsid w:val="00221A67"/>
    <w:rsid w:val="00230317"/>
    <w:rsid w:val="00252DD0"/>
    <w:rsid w:val="002707EB"/>
    <w:rsid w:val="002A054C"/>
    <w:rsid w:val="002B442C"/>
    <w:rsid w:val="002D120B"/>
    <w:rsid w:val="002E2A4F"/>
    <w:rsid w:val="002E5C5A"/>
    <w:rsid w:val="00301562"/>
    <w:rsid w:val="003058D4"/>
    <w:rsid w:val="0031511D"/>
    <w:rsid w:val="00316C8C"/>
    <w:rsid w:val="003548A8"/>
    <w:rsid w:val="003701D7"/>
    <w:rsid w:val="003747E6"/>
    <w:rsid w:val="003A4FD4"/>
    <w:rsid w:val="003E50CD"/>
    <w:rsid w:val="0040293A"/>
    <w:rsid w:val="004176B5"/>
    <w:rsid w:val="00435847"/>
    <w:rsid w:val="00442D35"/>
    <w:rsid w:val="0045002B"/>
    <w:rsid w:val="0045159C"/>
    <w:rsid w:val="004617D4"/>
    <w:rsid w:val="004843E6"/>
    <w:rsid w:val="004B4786"/>
    <w:rsid w:val="004B7CC9"/>
    <w:rsid w:val="004E21B2"/>
    <w:rsid w:val="004E4257"/>
    <w:rsid w:val="004F3E6A"/>
    <w:rsid w:val="005038E0"/>
    <w:rsid w:val="005059F6"/>
    <w:rsid w:val="005802A5"/>
    <w:rsid w:val="00591C27"/>
    <w:rsid w:val="005D4B63"/>
    <w:rsid w:val="005D7A43"/>
    <w:rsid w:val="005F383A"/>
    <w:rsid w:val="0060569E"/>
    <w:rsid w:val="006257BE"/>
    <w:rsid w:val="006428DF"/>
    <w:rsid w:val="00667570"/>
    <w:rsid w:val="00677FA9"/>
    <w:rsid w:val="006855DC"/>
    <w:rsid w:val="006A16C3"/>
    <w:rsid w:val="006B387B"/>
    <w:rsid w:val="006E1FA9"/>
    <w:rsid w:val="006E420F"/>
    <w:rsid w:val="006E56E2"/>
    <w:rsid w:val="006F67CF"/>
    <w:rsid w:val="00706846"/>
    <w:rsid w:val="007338F6"/>
    <w:rsid w:val="00750944"/>
    <w:rsid w:val="00795DAF"/>
    <w:rsid w:val="007A0949"/>
    <w:rsid w:val="007A1DE8"/>
    <w:rsid w:val="007F1659"/>
    <w:rsid w:val="007F21C9"/>
    <w:rsid w:val="008243D9"/>
    <w:rsid w:val="008306E4"/>
    <w:rsid w:val="008B6F10"/>
    <w:rsid w:val="00922040"/>
    <w:rsid w:val="009451D8"/>
    <w:rsid w:val="0095549A"/>
    <w:rsid w:val="00975B2C"/>
    <w:rsid w:val="00984338"/>
    <w:rsid w:val="0099744F"/>
    <w:rsid w:val="009B2AFC"/>
    <w:rsid w:val="009C51A1"/>
    <w:rsid w:val="009C782C"/>
    <w:rsid w:val="009E45A6"/>
    <w:rsid w:val="009F47F5"/>
    <w:rsid w:val="00A115B2"/>
    <w:rsid w:val="00A15EC2"/>
    <w:rsid w:val="00A53B6E"/>
    <w:rsid w:val="00A544E7"/>
    <w:rsid w:val="00A638EF"/>
    <w:rsid w:val="00A81167"/>
    <w:rsid w:val="00A97AD6"/>
    <w:rsid w:val="00AE27AA"/>
    <w:rsid w:val="00B07552"/>
    <w:rsid w:val="00B111CC"/>
    <w:rsid w:val="00B871C5"/>
    <w:rsid w:val="00BB40F7"/>
    <w:rsid w:val="00BB5444"/>
    <w:rsid w:val="00BB6A1C"/>
    <w:rsid w:val="00BE4660"/>
    <w:rsid w:val="00BF6E5A"/>
    <w:rsid w:val="00C11142"/>
    <w:rsid w:val="00C47932"/>
    <w:rsid w:val="00C50D3A"/>
    <w:rsid w:val="00C74D6D"/>
    <w:rsid w:val="00CA52C8"/>
    <w:rsid w:val="00CB04D2"/>
    <w:rsid w:val="00CC42BC"/>
    <w:rsid w:val="00CD303E"/>
    <w:rsid w:val="00D101CE"/>
    <w:rsid w:val="00D234F3"/>
    <w:rsid w:val="00D52954"/>
    <w:rsid w:val="00D553D1"/>
    <w:rsid w:val="00D57F60"/>
    <w:rsid w:val="00DA2A6D"/>
    <w:rsid w:val="00DC363E"/>
    <w:rsid w:val="00E8651B"/>
    <w:rsid w:val="00E95D0C"/>
    <w:rsid w:val="00ED224A"/>
    <w:rsid w:val="00EE5EF9"/>
    <w:rsid w:val="00EF3014"/>
    <w:rsid w:val="00F02327"/>
    <w:rsid w:val="00F16FB0"/>
    <w:rsid w:val="00F25510"/>
    <w:rsid w:val="00F53DBB"/>
    <w:rsid w:val="00F55F8E"/>
    <w:rsid w:val="00F562B4"/>
    <w:rsid w:val="00FA2327"/>
    <w:rsid w:val="00FA7F1A"/>
    <w:rsid w:val="00FB348D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BFDEC37"/>
  <w15:docId w15:val="{EE0BB961-EE1A-4CA0-9B55-53340CBD3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40293A"/>
    <w:rPr>
      <w:sz w:val="24"/>
      <w:lang w:val="vi-VN"/>
    </w:rPr>
  </w:style>
  <w:style w:type="character" w:styleId="Hyperlink">
    <w:name w:val="Hyperlink"/>
    <w:basedOn w:val="DefaultParagraphFont"/>
    <w:unhideWhenUsed/>
    <w:rsid w:val="00FA7F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mailto:miketuannguyen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541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đọc truyện chữ</vt:lpstr>
    </vt:vector>
  </TitlesOfParts>
  <Company>HCMUNS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đọc truyện chữ</dc:title>
  <dc:subject>OOAD v4.2</dc:subject>
  <dc:creator>1612420 - Nguyễn Hoàng Hiếu Nghĩa</dc:creator>
  <cp:lastModifiedBy>Tuan Dung</cp:lastModifiedBy>
  <cp:revision>83</cp:revision>
  <cp:lastPrinted>2000-10-31T04:37:00Z</cp:lastPrinted>
  <dcterms:created xsi:type="dcterms:W3CDTF">2013-10-13T11:06:00Z</dcterms:created>
  <dcterms:modified xsi:type="dcterms:W3CDTF">2019-06-24T10:08:00Z</dcterms:modified>
</cp:coreProperties>
</file>