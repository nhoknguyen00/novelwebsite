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8A" w:rsidRPr="00FC044C" w:rsidRDefault="0037628A" w:rsidP="0037628A">
      <w:pPr>
        <w:pStyle w:val="Title"/>
        <w:jc w:val="right"/>
        <w:rPr>
          <w:lang w:val="en-US"/>
        </w:rPr>
      </w:pPr>
    </w:p>
    <w:p w:rsidR="0037628A" w:rsidRPr="00FC044C" w:rsidRDefault="0037628A" w:rsidP="0037628A">
      <w:pPr>
        <w:rPr>
          <w:lang w:val="en-US"/>
        </w:rPr>
      </w:pPr>
    </w:p>
    <w:p w:rsidR="0037628A" w:rsidRPr="00FC044C" w:rsidRDefault="0037628A" w:rsidP="0037628A">
      <w:pPr>
        <w:rPr>
          <w:lang w:val="en-US"/>
        </w:rPr>
      </w:pPr>
    </w:p>
    <w:p w:rsidR="0037628A" w:rsidRPr="00FC044C" w:rsidRDefault="0037628A" w:rsidP="0037628A">
      <w:pPr>
        <w:pStyle w:val="Title"/>
        <w:jc w:val="right"/>
        <w:rPr>
          <w:lang w:val="en-US"/>
        </w:rPr>
      </w:pPr>
    </w:p>
    <w:p w:rsidR="0037628A" w:rsidRPr="00FC044C" w:rsidRDefault="0037628A" w:rsidP="0037628A">
      <w:pPr>
        <w:pStyle w:val="Title"/>
        <w:jc w:val="right"/>
        <w:rPr>
          <w:lang w:val="en-US"/>
        </w:rPr>
      </w:pPr>
    </w:p>
    <w:p w:rsidR="0037628A" w:rsidRPr="00FC044C" w:rsidRDefault="0037628A" w:rsidP="0037628A">
      <w:pPr>
        <w:pStyle w:val="Title"/>
        <w:jc w:val="right"/>
        <w:rPr>
          <w:lang w:val="en-US"/>
        </w:rPr>
      </w:pPr>
    </w:p>
    <w:p w:rsidR="0037628A" w:rsidRPr="00FC044C" w:rsidRDefault="00FD06E2" w:rsidP="0037628A">
      <w:pPr>
        <w:pStyle w:val="Title"/>
        <w:jc w:val="right"/>
        <w:rPr>
          <w:lang w:val="en-US"/>
        </w:rPr>
      </w:pPr>
      <w:r w:rsidRPr="00FC044C">
        <w:rPr>
          <w:lang w:val="en-US"/>
        </w:rPr>
        <w:t xml:space="preserve">Hồ sơ Phân tích </w:t>
      </w:r>
      <w:r w:rsidR="00593564">
        <w:rPr>
          <w:lang w:val="en-US"/>
        </w:rPr>
        <w:t>MIKEWEB</w:t>
      </w:r>
    </w:p>
    <w:p w:rsidR="0037628A" w:rsidRPr="00FC044C" w:rsidRDefault="0037628A" w:rsidP="0037628A">
      <w:pPr>
        <w:rPr>
          <w:lang w:val="en-US"/>
        </w:rPr>
      </w:pPr>
    </w:p>
    <w:p w:rsidR="0037628A" w:rsidRPr="00FC044C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FC044C">
        <w:rPr>
          <w:rFonts w:ascii="Arial" w:hAnsi="Arial"/>
          <w:sz w:val="34"/>
          <w:szCs w:val="30"/>
          <w:lang w:val="en-US"/>
        </w:rPr>
        <w:t xml:space="preserve">Version </w:t>
      </w:r>
      <w:r w:rsidR="000806A9">
        <w:rPr>
          <w:rFonts w:ascii="Arial" w:hAnsi="Arial"/>
          <w:sz w:val="34"/>
          <w:szCs w:val="30"/>
          <w:lang w:val="en-US"/>
        </w:rPr>
        <w:t>4</w:t>
      </w:r>
      <w:r w:rsidR="00891DA0" w:rsidRPr="00FC044C">
        <w:rPr>
          <w:rFonts w:ascii="Arial" w:hAnsi="Arial"/>
          <w:sz w:val="34"/>
          <w:szCs w:val="30"/>
          <w:lang w:val="en-US"/>
        </w:rPr>
        <w:t>.0</w:t>
      </w:r>
    </w:p>
    <w:p w:rsidR="0037628A" w:rsidRPr="00FC044C" w:rsidRDefault="0037628A" w:rsidP="0037628A">
      <w:pPr>
        <w:pStyle w:val="Title"/>
        <w:jc w:val="both"/>
        <w:rPr>
          <w:lang w:val="en-US"/>
        </w:rPr>
      </w:pPr>
    </w:p>
    <w:p w:rsidR="0037628A" w:rsidRPr="00FC044C" w:rsidRDefault="0037628A" w:rsidP="0037628A">
      <w:pPr>
        <w:rPr>
          <w:lang w:val="en-US"/>
        </w:rPr>
      </w:pPr>
    </w:p>
    <w:p w:rsidR="0037628A" w:rsidRPr="00FC044C" w:rsidRDefault="0037628A" w:rsidP="0037628A">
      <w:pPr>
        <w:rPr>
          <w:lang w:val="en-US"/>
        </w:rPr>
      </w:pPr>
    </w:p>
    <w:p w:rsidR="0037628A" w:rsidRPr="00FC044C" w:rsidRDefault="0037628A" w:rsidP="0037628A">
      <w:pPr>
        <w:rPr>
          <w:lang w:val="en-US"/>
        </w:rPr>
      </w:pPr>
    </w:p>
    <w:p w:rsidR="0037628A" w:rsidRPr="00FC044C" w:rsidRDefault="0037628A" w:rsidP="0037628A">
      <w:pPr>
        <w:rPr>
          <w:lang w:val="en-US"/>
        </w:rPr>
      </w:pPr>
    </w:p>
    <w:p w:rsidR="0037628A" w:rsidRPr="00FC044C" w:rsidRDefault="0037628A" w:rsidP="0037628A">
      <w:pPr>
        <w:rPr>
          <w:lang w:val="en-US"/>
        </w:rPr>
      </w:pPr>
    </w:p>
    <w:p w:rsidR="0037628A" w:rsidRPr="00FC044C" w:rsidRDefault="0037628A" w:rsidP="0037628A">
      <w:pPr>
        <w:rPr>
          <w:lang w:val="en-US"/>
        </w:rPr>
      </w:pPr>
    </w:p>
    <w:p w:rsidR="0037628A" w:rsidRPr="00FC044C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FC044C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7628A" w:rsidRPr="00FC044C" w:rsidRDefault="00891DA0" w:rsidP="0037628A">
      <w:pPr>
        <w:jc w:val="center"/>
        <w:rPr>
          <w:sz w:val="30"/>
          <w:szCs w:val="30"/>
          <w:lang w:val="en-US"/>
        </w:rPr>
        <w:sectPr w:rsidR="0037628A" w:rsidRPr="00FC044C" w:rsidSect="00746E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FC044C">
        <w:rPr>
          <w:rFonts w:ascii="Arial" w:hAnsi="Arial" w:cs="Arial"/>
          <w:sz w:val="30"/>
          <w:szCs w:val="30"/>
          <w:lang w:val="en-US"/>
        </w:rPr>
        <w:t>1612434 – Lưu Tuấn Nguyên</w:t>
      </w:r>
    </w:p>
    <w:p w:rsidR="007A1DE8" w:rsidRPr="00FC044C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FC044C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FC044C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FC044C" w:rsidRPr="00FC044C" w:rsidTr="000A050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FC044C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FC044C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FC044C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FC044C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FC044C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FC044C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FC044C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FC044C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FC044C" w:rsidRPr="00FC044C" w:rsidTr="000A050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FC044C" w:rsidRDefault="00582468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10</w:t>
            </w:r>
            <w:r w:rsidR="0020506C" w:rsidRPr="00FC044C">
              <w:rPr>
                <w:rFonts w:eastAsia="SimSun"/>
                <w:lang w:val="en-US"/>
              </w:rPr>
              <w:t>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FC044C" w:rsidRDefault="0020506C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C044C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FC044C" w:rsidRDefault="000A0502" w:rsidP="0020506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C044C">
              <w:rPr>
                <w:rFonts w:eastAsia="SimSun"/>
                <w:lang w:val="en-US"/>
              </w:rPr>
              <w:t>Thêm Class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0502" w:rsidRPr="00FC044C" w:rsidRDefault="000A0502" w:rsidP="0020506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C044C">
              <w:rPr>
                <w:rFonts w:eastAsia="SimSun"/>
                <w:lang w:val="en-US"/>
              </w:rPr>
              <w:t>Lưu Tuấn Nguyên</w:t>
            </w:r>
          </w:p>
        </w:tc>
      </w:tr>
      <w:tr w:rsidR="00FC044C" w:rsidRPr="00FC044C" w:rsidTr="000A050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0502" w:rsidRPr="00FC044C" w:rsidRDefault="00582468" w:rsidP="0058246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15</w:t>
            </w:r>
            <w:r w:rsidR="000A0502" w:rsidRPr="00FC044C">
              <w:rPr>
                <w:rFonts w:eastAsia="SimSun"/>
                <w:lang w:val="en-US"/>
              </w:rPr>
              <w:t>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0502" w:rsidRPr="00FC044C" w:rsidRDefault="001043CB" w:rsidP="000A050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C044C">
              <w:rPr>
                <w:rFonts w:eastAsia="SimSun"/>
                <w:lang w:val="en-US"/>
              </w:rPr>
              <w:t>2</w:t>
            </w:r>
            <w:r w:rsidR="000A0502" w:rsidRPr="00FC044C">
              <w:rPr>
                <w:rFonts w:eastAsia="SimSun"/>
                <w:lang w:val="en-US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A1E" w:rsidRPr="00FC044C" w:rsidRDefault="00B64A1E" w:rsidP="000A050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C044C">
              <w:rPr>
                <w:rFonts w:eastAsia="SimSun"/>
                <w:lang w:val="en-US"/>
              </w:rPr>
              <w:t>Chỉnh sửa Class Diagram</w:t>
            </w:r>
          </w:p>
          <w:p w:rsidR="000A0502" w:rsidRPr="00FC044C" w:rsidRDefault="000C2D57" w:rsidP="006B2AF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C044C">
              <w:rPr>
                <w:rFonts w:eastAsia="SimSun"/>
                <w:lang w:val="en-US"/>
              </w:rPr>
              <w:t xml:space="preserve">Viết danh sách lớp đối tượng và mô tả </w:t>
            </w:r>
            <w:r w:rsidR="006B2AFF" w:rsidRPr="00FC044C">
              <w:rPr>
                <w:rFonts w:eastAsia="SimSun"/>
                <w:lang w:val="en-US"/>
              </w:rPr>
              <w:t>các đối tượng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0502" w:rsidRPr="00FC044C" w:rsidRDefault="00235D74" w:rsidP="000A050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C044C">
              <w:rPr>
                <w:rFonts w:eastAsia="SimSun"/>
                <w:lang w:val="en-US"/>
              </w:rPr>
              <w:t>Lưu Tuấn Nguyên</w:t>
            </w:r>
          </w:p>
        </w:tc>
      </w:tr>
      <w:tr w:rsidR="00CD5C0A" w:rsidRPr="00FC044C" w:rsidTr="000A050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C0A" w:rsidRPr="00FC044C" w:rsidRDefault="00DB052B" w:rsidP="00CD5C0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12/06</w:t>
            </w:r>
            <w:r w:rsidR="00CD5C0A" w:rsidRPr="00FC044C">
              <w:rPr>
                <w:rFonts w:eastAsia="SimSun"/>
                <w:lang w:val="en-US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C0A" w:rsidRPr="00FC044C" w:rsidRDefault="0061605A" w:rsidP="00CD5C0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</w:t>
            </w:r>
            <w:r w:rsidR="00CD5C0A" w:rsidRPr="00FC044C">
              <w:rPr>
                <w:rFonts w:eastAsia="SimSun"/>
                <w:lang w:val="en-US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C0A" w:rsidRPr="00FC044C" w:rsidRDefault="0051438B" w:rsidP="00CD5C0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Chỉnh sửa, nộp lần 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C0A" w:rsidRPr="00FC044C" w:rsidRDefault="00CD5C0A" w:rsidP="00CD5C0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C044C">
              <w:rPr>
                <w:rFonts w:eastAsia="SimSun"/>
                <w:lang w:val="en-US"/>
              </w:rPr>
              <w:t>Lưu Tuấn Nguyên</w:t>
            </w:r>
          </w:p>
        </w:tc>
      </w:tr>
      <w:tr w:rsidR="00822850" w:rsidRPr="00FC044C" w:rsidTr="000A050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850" w:rsidRPr="00FC044C" w:rsidRDefault="00F408EB" w:rsidP="0082285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24</w:t>
            </w:r>
            <w:r w:rsidR="00822850">
              <w:rPr>
                <w:rFonts w:eastAsia="SimSun"/>
                <w:lang w:val="en-US"/>
              </w:rPr>
              <w:t>/06</w:t>
            </w:r>
            <w:r w:rsidR="00822850" w:rsidRPr="00FC044C">
              <w:rPr>
                <w:rFonts w:eastAsia="SimSun"/>
                <w:lang w:val="en-US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850" w:rsidRPr="00FC044C" w:rsidRDefault="00C00C04" w:rsidP="0082285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</w:t>
            </w:r>
            <w:r w:rsidR="00822850" w:rsidRPr="00FC044C">
              <w:rPr>
                <w:rFonts w:eastAsia="SimSun"/>
                <w:lang w:val="en-US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850" w:rsidRPr="00FC044C" w:rsidRDefault="00C00C04" w:rsidP="0082285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Hoàn thành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850" w:rsidRPr="00FC044C" w:rsidRDefault="00822850" w:rsidP="0082285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C044C">
              <w:rPr>
                <w:rFonts w:eastAsia="SimSun"/>
                <w:lang w:val="en-US"/>
              </w:rPr>
              <w:t>Lưu Tuấn Nguyên</w:t>
            </w:r>
          </w:p>
        </w:tc>
      </w:tr>
    </w:tbl>
    <w:p w:rsidR="007A1DE8" w:rsidRPr="00FC044C" w:rsidRDefault="007A1DE8">
      <w:pPr>
        <w:pStyle w:val="Title"/>
        <w:jc w:val="both"/>
        <w:rPr>
          <w:lang w:val="en-US"/>
        </w:rPr>
      </w:pPr>
    </w:p>
    <w:p w:rsidR="00FB6132" w:rsidRPr="00FC044C" w:rsidRDefault="007A1DE8" w:rsidP="00A710D4">
      <w:pPr>
        <w:pStyle w:val="Title"/>
        <w:rPr>
          <w:lang w:val="en-US"/>
        </w:rPr>
      </w:pPr>
      <w:r w:rsidRPr="00FC044C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1888030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6132" w:rsidRPr="00FC044C" w:rsidRDefault="009212A2" w:rsidP="009212A2">
          <w:pPr>
            <w:pStyle w:val="TOCHeading"/>
            <w:jc w:val="center"/>
            <w:rPr>
              <w:color w:val="auto"/>
            </w:rPr>
          </w:pPr>
          <w:r w:rsidRPr="00FC044C">
            <w:rPr>
              <w:color w:val="auto"/>
            </w:rPr>
            <w:t>Mục lục</w:t>
          </w:r>
        </w:p>
        <w:p w:rsidR="001D4D1D" w:rsidRDefault="00FB613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 w:rsidRPr="00FC044C">
            <w:fldChar w:fldCharType="begin"/>
          </w:r>
          <w:r w:rsidRPr="00FC044C">
            <w:instrText xml:space="preserve"> TOC \o "1-3" \h \z \u </w:instrText>
          </w:r>
          <w:r w:rsidRPr="00FC044C">
            <w:fldChar w:fldCharType="separate"/>
          </w:r>
          <w:hyperlink w:anchor="_Toc11253193" w:history="1">
            <w:r w:rsidR="001D4D1D" w:rsidRPr="005C72B7">
              <w:rPr>
                <w:rStyle w:val="Hyperlink"/>
                <w:noProof/>
              </w:rPr>
              <w:t>1.</w:t>
            </w:r>
            <w:r w:rsidR="001D4D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1D4D1D" w:rsidRPr="005C72B7">
              <w:rPr>
                <w:rStyle w:val="Hyperlink"/>
                <w:noProof/>
              </w:rPr>
              <w:t xml:space="preserve">Sơ đồ lớp </w:t>
            </w:r>
            <w:r w:rsidR="001D4D1D" w:rsidRPr="005C72B7">
              <w:rPr>
                <w:rStyle w:val="Hyperlink"/>
                <w:noProof/>
                <w:lang w:val="en-US"/>
              </w:rPr>
              <w:t>(</w:t>
            </w:r>
            <w:r w:rsidR="001D4D1D" w:rsidRPr="005C72B7">
              <w:rPr>
                <w:rStyle w:val="Hyperlink"/>
                <w:noProof/>
              </w:rPr>
              <w:t>mức phân tích</w:t>
            </w:r>
            <w:r w:rsidR="001D4D1D" w:rsidRPr="005C72B7">
              <w:rPr>
                <w:rStyle w:val="Hyperlink"/>
                <w:noProof/>
                <w:lang w:val="en-US"/>
              </w:rPr>
              <w:t>)</w:t>
            </w:r>
            <w:r w:rsidR="001D4D1D">
              <w:rPr>
                <w:noProof/>
                <w:webHidden/>
              </w:rPr>
              <w:tab/>
            </w:r>
            <w:r w:rsidR="001D4D1D">
              <w:rPr>
                <w:noProof/>
                <w:webHidden/>
              </w:rPr>
              <w:fldChar w:fldCharType="begin"/>
            </w:r>
            <w:r w:rsidR="001D4D1D">
              <w:rPr>
                <w:noProof/>
                <w:webHidden/>
              </w:rPr>
              <w:instrText xml:space="preserve"> PAGEREF _Toc11253193 \h </w:instrText>
            </w:r>
            <w:r w:rsidR="001D4D1D">
              <w:rPr>
                <w:noProof/>
                <w:webHidden/>
              </w:rPr>
            </w:r>
            <w:r w:rsidR="001D4D1D">
              <w:rPr>
                <w:noProof/>
                <w:webHidden/>
              </w:rPr>
              <w:fldChar w:fldCharType="separate"/>
            </w:r>
            <w:r w:rsidR="001D4D1D">
              <w:rPr>
                <w:noProof/>
                <w:webHidden/>
              </w:rPr>
              <w:t>3</w:t>
            </w:r>
            <w:r w:rsidR="001D4D1D">
              <w:rPr>
                <w:noProof/>
                <w:webHidden/>
              </w:rPr>
              <w:fldChar w:fldCharType="end"/>
            </w:r>
          </w:hyperlink>
        </w:p>
        <w:p w:rsidR="001D4D1D" w:rsidRDefault="00D1658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3194" w:history="1">
            <w:r w:rsidR="001D4D1D" w:rsidRPr="005C72B7">
              <w:rPr>
                <w:rStyle w:val="Hyperlink"/>
                <w:noProof/>
                <w:lang w:val="en-US"/>
              </w:rPr>
              <w:t>1.1</w:t>
            </w:r>
            <w:r w:rsidR="001D4D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1D4D1D" w:rsidRPr="005C72B7">
              <w:rPr>
                <w:rStyle w:val="Hyperlink"/>
                <w:noProof/>
              </w:rPr>
              <w:t>Sơ đồ lớp (mức phân tích)</w:t>
            </w:r>
            <w:r w:rsidR="001D4D1D">
              <w:rPr>
                <w:noProof/>
                <w:webHidden/>
              </w:rPr>
              <w:tab/>
            </w:r>
            <w:r w:rsidR="001D4D1D">
              <w:rPr>
                <w:noProof/>
                <w:webHidden/>
              </w:rPr>
              <w:fldChar w:fldCharType="begin"/>
            </w:r>
            <w:r w:rsidR="001D4D1D">
              <w:rPr>
                <w:noProof/>
                <w:webHidden/>
              </w:rPr>
              <w:instrText xml:space="preserve"> PAGEREF _Toc11253194 \h </w:instrText>
            </w:r>
            <w:r w:rsidR="001D4D1D">
              <w:rPr>
                <w:noProof/>
                <w:webHidden/>
              </w:rPr>
            </w:r>
            <w:r w:rsidR="001D4D1D">
              <w:rPr>
                <w:noProof/>
                <w:webHidden/>
              </w:rPr>
              <w:fldChar w:fldCharType="separate"/>
            </w:r>
            <w:r w:rsidR="001D4D1D">
              <w:rPr>
                <w:noProof/>
                <w:webHidden/>
              </w:rPr>
              <w:t>3</w:t>
            </w:r>
            <w:r w:rsidR="001D4D1D">
              <w:rPr>
                <w:noProof/>
                <w:webHidden/>
              </w:rPr>
              <w:fldChar w:fldCharType="end"/>
            </w:r>
          </w:hyperlink>
        </w:p>
        <w:p w:rsidR="001D4D1D" w:rsidRDefault="00D1658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3195" w:history="1">
            <w:r w:rsidR="001D4D1D" w:rsidRPr="005C72B7">
              <w:rPr>
                <w:rStyle w:val="Hyperlink"/>
                <w:noProof/>
              </w:rPr>
              <w:t>1.2</w:t>
            </w:r>
            <w:r w:rsidR="001D4D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1D4D1D" w:rsidRPr="005C72B7">
              <w:rPr>
                <w:rStyle w:val="Hyperlink"/>
                <w:noProof/>
              </w:rPr>
              <w:t>Danh sách các lớp đối tượng và quan hệ</w:t>
            </w:r>
            <w:r w:rsidR="001D4D1D">
              <w:rPr>
                <w:noProof/>
                <w:webHidden/>
              </w:rPr>
              <w:tab/>
            </w:r>
            <w:r w:rsidR="001D4D1D">
              <w:rPr>
                <w:noProof/>
                <w:webHidden/>
              </w:rPr>
              <w:fldChar w:fldCharType="begin"/>
            </w:r>
            <w:r w:rsidR="001D4D1D">
              <w:rPr>
                <w:noProof/>
                <w:webHidden/>
              </w:rPr>
              <w:instrText xml:space="preserve"> PAGEREF _Toc11253195 \h </w:instrText>
            </w:r>
            <w:r w:rsidR="001D4D1D">
              <w:rPr>
                <w:noProof/>
                <w:webHidden/>
              </w:rPr>
            </w:r>
            <w:r w:rsidR="001D4D1D">
              <w:rPr>
                <w:noProof/>
                <w:webHidden/>
              </w:rPr>
              <w:fldChar w:fldCharType="separate"/>
            </w:r>
            <w:r w:rsidR="001D4D1D">
              <w:rPr>
                <w:noProof/>
                <w:webHidden/>
              </w:rPr>
              <w:t>3</w:t>
            </w:r>
            <w:r w:rsidR="001D4D1D">
              <w:rPr>
                <w:noProof/>
                <w:webHidden/>
              </w:rPr>
              <w:fldChar w:fldCharType="end"/>
            </w:r>
          </w:hyperlink>
        </w:p>
        <w:p w:rsidR="001D4D1D" w:rsidRDefault="00D1658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3196" w:history="1">
            <w:r w:rsidR="001D4D1D" w:rsidRPr="005C72B7">
              <w:rPr>
                <w:rStyle w:val="Hyperlink"/>
                <w:noProof/>
              </w:rPr>
              <w:t>1.3</w:t>
            </w:r>
            <w:r w:rsidR="001D4D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1D4D1D" w:rsidRPr="005C72B7">
              <w:rPr>
                <w:rStyle w:val="Hyperlink"/>
                <w:noProof/>
              </w:rPr>
              <w:t>Mô tả chi tiết từng lớp đối tượng</w:t>
            </w:r>
            <w:r w:rsidR="001D4D1D">
              <w:rPr>
                <w:noProof/>
                <w:webHidden/>
              </w:rPr>
              <w:tab/>
            </w:r>
            <w:r w:rsidR="001D4D1D">
              <w:rPr>
                <w:noProof/>
                <w:webHidden/>
              </w:rPr>
              <w:fldChar w:fldCharType="begin"/>
            </w:r>
            <w:r w:rsidR="001D4D1D">
              <w:rPr>
                <w:noProof/>
                <w:webHidden/>
              </w:rPr>
              <w:instrText xml:space="preserve"> PAGEREF _Toc11253196 \h </w:instrText>
            </w:r>
            <w:r w:rsidR="001D4D1D">
              <w:rPr>
                <w:noProof/>
                <w:webHidden/>
              </w:rPr>
            </w:r>
            <w:r w:rsidR="001D4D1D">
              <w:rPr>
                <w:noProof/>
                <w:webHidden/>
              </w:rPr>
              <w:fldChar w:fldCharType="separate"/>
            </w:r>
            <w:r w:rsidR="001D4D1D">
              <w:rPr>
                <w:noProof/>
                <w:webHidden/>
              </w:rPr>
              <w:t>4</w:t>
            </w:r>
            <w:r w:rsidR="001D4D1D">
              <w:rPr>
                <w:noProof/>
                <w:webHidden/>
              </w:rPr>
              <w:fldChar w:fldCharType="end"/>
            </w:r>
          </w:hyperlink>
        </w:p>
        <w:p w:rsidR="001D4D1D" w:rsidRDefault="00D1658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3197" w:history="1">
            <w:r w:rsidR="001D4D1D" w:rsidRPr="005C72B7">
              <w:rPr>
                <w:rStyle w:val="Hyperlink"/>
                <w:noProof/>
                <w:lang w:val="en-US"/>
              </w:rPr>
              <w:t>1.3.1</w:t>
            </w:r>
            <w:r w:rsidR="001D4D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1D4D1D" w:rsidRPr="005C72B7">
              <w:rPr>
                <w:rStyle w:val="Hyperlink"/>
                <w:noProof/>
                <w:lang w:val="en-US"/>
              </w:rPr>
              <w:t>User</w:t>
            </w:r>
            <w:r w:rsidR="001D4D1D">
              <w:rPr>
                <w:noProof/>
                <w:webHidden/>
              </w:rPr>
              <w:tab/>
            </w:r>
            <w:r w:rsidR="001D4D1D">
              <w:rPr>
                <w:noProof/>
                <w:webHidden/>
              </w:rPr>
              <w:fldChar w:fldCharType="begin"/>
            </w:r>
            <w:r w:rsidR="001D4D1D">
              <w:rPr>
                <w:noProof/>
                <w:webHidden/>
              </w:rPr>
              <w:instrText xml:space="preserve"> PAGEREF _Toc11253197 \h </w:instrText>
            </w:r>
            <w:r w:rsidR="001D4D1D">
              <w:rPr>
                <w:noProof/>
                <w:webHidden/>
              </w:rPr>
            </w:r>
            <w:r w:rsidR="001D4D1D">
              <w:rPr>
                <w:noProof/>
                <w:webHidden/>
              </w:rPr>
              <w:fldChar w:fldCharType="separate"/>
            </w:r>
            <w:r w:rsidR="001D4D1D">
              <w:rPr>
                <w:noProof/>
                <w:webHidden/>
              </w:rPr>
              <w:t>4</w:t>
            </w:r>
            <w:r w:rsidR="001D4D1D">
              <w:rPr>
                <w:noProof/>
                <w:webHidden/>
              </w:rPr>
              <w:fldChar w:fldCharType="end"/>
            </w:r>
          </w:hyperlink>
        </w:p>
        <w:p w:rsidR="001D4D1D" w:rsidRDefault="00D1658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3198" w:history="1">
            <w:r w:rsidR="001D4D1D" w:rsidRPr="005C72B7">
              <w:rPr>
                <w:rStyle w:val="Hyperlink"/>
                <w:noProof/>
                <w:lang w:val="en-US"/>
              </w:rPr>
              <w:t>1.3.2</w:t>
            </w:r>
            <w:r w:rsidR="001D4D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1D4D1D" w:rsidRPr="005C72B7">
              <w:rPr>
                <w:rStyle w:val="Hyperlink"/>
                <w:noProof/>
                <w:lang w:val="en-US"/>
              </w:rPr>
              <w:t>Guest</w:t>
            </w:r>
            <w:r w:rsidR="001D4D1D">
              <w:rPr>
                <w:noProof/>
                <w:webHidden/>
              </w:rPr>
              <w:tab/>
            </w:r>
            <w:r w:rsidR="001D4D1D">
              <w:rPr>
                <w:noProof/>
                <w:webHidden/>
              </w:rPr>
              <w:fldChar w:fldCharType="begin"/>
            </w:r>
            <w:r w:rsidR="001D4D1D">
              <w:rPr>
                <w:noProof/>
                <w:webHidden/>
              </w:rPr>
              <w:instrText xml:space="preserve"> PAGEREF _Toc11253198 \h </w:instrText>
            </w:r>
            <w:r w:rsidR="001D4D1D">
              <w:rPr>
                <w:noProof/>
                <w:webHidden/>
              </w:rPr>
            </w:r>
            <w:r w:rsidR="001D4D1D">
              <w:rPr>
                <w:noProof/>
                <w:webHidden/>
              </w:rPr>
              <w:fldChar w:fldCharType="separate"/>
            </w:r>
            <w:r w:rsidR="001D4D1D">
              <w:rPr>
                <w:noProof/>
                <w:webHidden/>
              </w:rPr>
              <w:t>4</w:t>
            </w:r>
            <w:r w:rsidR="001D4D1D">
              <w:rPr>
                <w:noProof/>
                <w:webHidden/>
              </w:rPr>
              <w:fldChar w:fldCharType="end"/>
            </w:r>
          </w:hyperlink>
        </w:p>
        <w:p w:rsidR="001D4D1D" w:rsidRDefault="00D1658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3199" w:history="1">
            <w:r w:rsidR="001D4D1D" w:rsidRPr="005C72B7">
              <w:rPr>
                <w:rStyle w:val="Hyperlink"/>
                <w:noProof/>
                <w:lang w:val="en-US"/>
              </w:rPr>
              <w:t>1.3.3</w:t>
            </w:r>
            <w:r w:rsidR="001D4D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1D4D1D" w:rsidRPr="005C72B7">
              <w:rPr>
                <w:rStyle w:val="Hyperlink"/>
                <w:noProof/>
                <w:lang w:val="en-US"/>
              </w:rPr>
              <w:t>Lịch sử đọc</w:t>
            </w:r>
            <w:r w:rsidR="001D4D1D">
              <w:rPr>
                <w:noProof/>
                <w:webHidden/>
              </w:rPr>
              <w:tab/>
            </w:r>
            <w:r w:rsidR="001D4D1D">
              <w:rPr>
                <w:noProof/>
                <w:webHidden/>
              </w:rPr>
              <w:fldChar w:fldCharType="begin"/>
            </w:r>
            <w:r w:rsidR="001D4D1D">
              <w:rPr>
                <w:noProof/>
                <w:webHidden/>
              </w:rPr>
              <w:instrText xml:space="preserve"> PAGEREF _Toc11253199 \h </w:instrText>
            </w:r>
            <w:r w:rsidR="001D4D1D">
              <w:rPr>
                <w:noProof/>
                <w:webHidden/>
              </w:rPr>
            </w:r>
            <w:r w:rsidR="001D4D1D">
              <w:rPr>
                <w:noProof/>
                <w:webHidden/>
              </w:rPr>
              <w:fldChar w:fldCharType="separate"/>
            </w:r>
            <w:r w:rsidR="001D4D1D">
              <w:rPr>
                <w:noProof/>
                <w:webHidden/>
              </w:rPr>
              <w:t>4</w:t>
            </w:r>
            <w:r w:rsidR="001D4D1D">
              <w:rPr>
                <w:noProof/>
                <w:webHidden/>
              </w:rPr>
              <w:fldChar w:fldCharType="end"/>
            </w:r>
          </w:hyperlink>
        </w:p>
        <w:p w:rsidR="001D4D1D" w:rsidRDefault="00D1658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3200" w:history="1">
            <w:r w:rsidR="001D4D1D" w:rsidRPr="005C72B7">
              <w:rPr>
                <w:rStyle w:val="Hyperlink"/>
                <w:noProof/>
                <w:lang w:val="en-US"/>
              </w:rPr>
              <w:t>1.3.4</w:t>
            </w:r>
            <w:r w:rsidR="001D4D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1D4D1D" w:rsidRPr="005C72B7">
              <w:rPr>
                <w:rStyle w:val="Hyperlink"/>
                <w:noProof/>
                <w:lang w:val="en-US"/>
              </w:rPr>
              <w:t>Bookmarks</w:t>
            </w:r>
            <w:r w:rsidR="001D4D1D">
              <w:rPr>
                <w:noProof/>
                <w:webHidden/>
              </w:rPr>
              <w:tab/>
            </w:r>
            <w:r w:rsidR="001D4D1D">
              <w:rPr>
                <w:noProof/>
                <w:webHidden/>
              </w:rPr>
              <w:fldChar w:fldCharType="begin"/>
            </w:r>
            <w:r w:rsidR="001D4D1D">
              <w:rPr>
                <w:noProof/>
                <w:webHidden/>
              </w:rPr>
              <w:instrText xml:space="preserve"> PAGEREF _Toc11253200 \h </w:instrText>
            </w:r>
            <w:r w:rsidR="001D4D1D">
              <w:rPr>
                <w:noProof/>
                <w:webHidden/>
              </w:rPr>
            </w:r>
            <w:r w:rsidR="001D4D1D">
              <w:rPr>
                <w:noProof/>
                <w:webHidden/>
              </w:rPr>
              <w:fldChar w:fldCharType="separate"/>
            </w:r>
            <w:r w:rsidR="001D4D1D">
              <w:rPr>
                <w:noProof/>
                <w:webHidden/>
              </w:rPr>
              <w:t>4</w:t>
            </w:r>
            <w:r w:rsidR="001D4D1D">
              <w:rPr>
                <w:noProof/>
                <w:webHidden/>
              </w:rPr>
              <w:fldChar w:fldCharType="end"/>
            </w:r>
          </w:hyperlink>
        </w:p>
        <w:p w:rsidR="001D4D1D" w:rsidRDefault="00D1658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3201" w:history="1">
            <w:r w:rsidR="001D4D1D" w:rsidRPr="005C72B7">
              <w:rPr>
                <w:rStyle w:val="Hyperlink"/>
                <w:noProof/>
                <w:lang w:val="en-US"/>
              </w:rPr>
              <w:t>1.3.5</w:t>
            </w:r>
            <w:r w:rsidR="001D4D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1D4D1D" w:rsidRPr="005C72B7">
              <w:rPr>
                <w:rStyle w:val="Hyperlink"/>
                <w:noProof/>
                <w:lang w:val="en-US"/>
              </w:rPr>
              <w:t>Tác giả</w:t>
            </w:r>
            <w:r w:rsidR="001D4D1D">
              <w:rPr>
                <w:noProof/>
                <w:webHidden/>
              </w:rPr>
              <w:tab/>
            </w:r>
            <w:r w:rsidR="001D4D1D">
              <w:rPr>
                <w:noProof/>
                <w:webHidden/>
              </w:rPr>
              <w:fldChar w:fldCharType="begin"/>
            </w:r>
            <w:r w:rsidR="001D4D1D">
              <w:rPr>
                <w:noProof/>
                <w:webHidden/>
              </w:rPr>
              <w:instrText xml:space="preserve"> PAGEREF _Toc11253201 \h </w:instrText>
            </w:r>
            <w:r w:rsidR="001D4D1D">
              <w:rPr>
                <w:noProof/>
                <w:webHidden/>
              </w:rPr>
            </w:r>
            <w:r w:rsidR="001D4D1D">
              <w:rPr>
                <w:noProof/>
                <w:webHidden/>
              </w:rPr>
              <w:fldChar w:fldCharType="separate"/>
            </w:r>
            <w:r w:rsidR="001D4D1D">
              <w:rPr>
                <w:noProof/>
                <w:webHidden/>
              </w:rPr>
              <w:t>5</w:t>
            </w:r>
            <w:r w:rsidR="001D4D1D">
              <w:rPr>
                <w:noProof/>
                <w:webHidden/>
              </w:rPr>
              <w:fldChar w:fldCharType="end"/>
            </w:r>
          </w:hyperlink>
        </w:p>
        <w:p w:rsidR="001D4D1D" w:rsidRDefault="00D1658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3202" w:history="1">
            <w:r w:rsidR="001D4D1D" w:rsidRPr="005C72B7">
              <w:rPr>
                <w:rStyle w:val="Hyperlink"/>
                <w:noProof/>
                <w:lang w:val="en-US"/>
              </w:rPr>
              <w:t>1.3.6</w:t>
            </w:r>
            <w:r w:rsidR="001D4D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1D4D1D" w:rsidRPr="005C72B7">
              <w:rPr>
                <w:rStyle w:val="Hyperlink"/>
                <w:noProof/>
                <w:lang w:val="en-US"/>
              </w:rPr>
              <w:t>Sách, truyện</w:t>
            </w:r>
            <w:r w:rsidR="001D4D1D">
              <w:rPr>
                <w:noProof/>
                <w:webHidden/>
              </w:rPr>
              <w:tab/>
            </w:r>
            <w:r w:rsidR="001D4D1D">
              <w:rPr>
                <w:noProof/>
                <w:webHidden/>
              </w:rPr>
              <w:fldChar w:fldCharType="begin"/>
            </w:r>
            <w:r w:rsidR="001D4D1D">
              <w:rPr>
                <w:noProof/>
                <w:webHidden/>
              </w:rPr>
              <w:instrText xml:space="preserve"> PAGEREF _Toc11253202 \h </w:instrText>
            </w:r>
            <w:r w:rsidR="001D4D1D">
              <w:rPr>
                <w:noProof/>
                <w:webHidden/>
              </w:rPr>
            </w:r>
            <w:r w:rsidR="001D4D1D">
              <w:rPr>
                <w:noProof/>
                <w:webHidden/>
              </w:rPr>
              <w:fldChar w:fldCharType="separate"/>
            </w:r>
            <w:r w:rsidR="001D4D1D">
              <w:rPr>
                <w:noProof/>
                <w:webHidden/>
              </w:rPr>
              <w:t>5</w:t>
            </w:r>
            <w:r w:rsidR="001D4D1D">
              <w:rPr>
                <w:noProof/>
                <w:webHidden/>
              </w:rPr>
              <w:fldChar w:fldCharType="end"/>
            </w:r>
          </w:hyperlink>
        </w:p>
        <w:p w:rsidR="001D4D1D" w:rsidRDefault="00D1658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3203" w:history="1">
            <w:r w:rsidR="001D4D1D" w:rsidRPr="005C72B7">
              <w:rPr>
                <w:rStyle w:val="Hyperlink"/>
                <w:noProof/>
                <w:lang w:val="en-US"/>
              </w:rPr>
              <w:t>1.3.7</w:t>
            </w:r>
            <w:r w:rsidR="001D4D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1D4D1D" w:rsidRPr="005C72B7">
              <w:rPr>
                <w:rStyle w:val="Hyperlink"/>
                <w:noProof/>
                <w:lang w:val="en-US"/>
              </w:rPr>
              <w:t>Chương</w:t>
            </w:r>
            <w:r w:rsidR="001D4D1D">
              <w:rPr>
                <w:noProof/>
                <w:webHidden/>
              </w:rPr>
              <w:tab/>
            </w:r>
            <w:r w:rsidR="001D4D1D">
              <w:rPr>
                <w:noProof/>
                <w:webHidden/>
              </w:rPr>
              <w:fldChar w:fldCharType="begin"/>
            </w:r>
            <w:r w:rsidR="001D4D1D">
              <w:rPr>
                <w:noProof/>
                <w:webHidden/>
              </w:rPr>
              <w:instrText xml:space="preserve"> PAGEREF _Toc11253203 \h </w:instrText>
            </w:r>
            <w:r w:rsidR="001D4D1D">
              <w:rPr>
                <w:noProof/>
                <w:webHidden/>
              </w:rPr>
            </w:r>
            <w:r w:rsidR="001D4D1D">
              <w:rPr>
                <w:noProof/>
                <w:webHidden/>
              </w:rPr>
              <w:fldChar w:fldCharType="separate"/>
            </w:r>
            <w:r w:rsidR="001D4D1D">
              <w:rPr>
                <w:noProof/>
                <w:webHidden/>
              </w:rPr>
              <w:t>5</w:t>
            </w:r>
            <w:r w:rsidR="001D4D1D">
              <w:rPr>
                <w:noProof/>
                <w:webHidden/>
              </w:rPr>
              <w:fldChar w:fldCharType="end"/>
            </w:r>
          </w:hyperlink>
        </w:p>
        <w:p w:rsidR="001D4D1D" w:rsidRDefault="00D1658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3204" w:history="1">
            <w:r w:rsidR="001D4D1D" w:rsidRPr="005C72B7">
              <w:rPr>
                <w:rStyle w:val="Hyperlink"/>
                <w:noProof/>
                <w:lang w:val="en-US"/>
              </w:rPr>
              <w:t>1.3.8</w:t>
            </w:r>
            <w:r w:rsidR="001D4D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1D4D1D" w:rsidRPr="005C72B7">
              <w:rPr>
                <w:rStyle w:val="Hyperlink"/>
                <w:noProof/>
                <w:lang w:val="en-US"/>
              </w:rPr>
              <w:t>Thể loại</w:t>
            </w:r>
            <w:r w:rsidR="001D4D1D">
              <w:rPr>
                <w:noProof/>
                <w:webHidden/>
              </w:rPr>
              <w:tab/>
            </w:r>
            <w:r w:rsidR="001D4D1D">
              <w:rPr>
                <w:noProof/>
                <w:webHidden/>
              </w:rPr>
              <w:fldChar w:fldCharType="begin"/>
            </w:r>
            <w:r w:rsidR="001D4D1D">
              <w:rPr>
                <w:noProof/>
                <w:webHidden/>
              </w:rPr>
              <w:instrText xml:space="preserve"> PAGEREF _Toc11253204 \h </w:instrText>
            </w:r>
            <w:r w:rsidR="001D4D1D">
              <w:rPr>
                <w:noProof/>
                <w:webHidden/>
              </w:rPr>
            </w:r>
            <w:r w:rsidR="001D4D1D">
              <w:rPr>
                <w:noProof/>
                <w:webHidden/>
              </w:rPr>
              <w:fldChar w:fldCharType="separate"/>
            </w:r>
            <w:r w:rsidR="001D4D1D">
              <w:rPr>
                <w:noProof/>
                <w:webHidden/>
              </w:rPr>
              <w:t>5</w:t>
            </w:r>
            <w:r w:rsidR="001D4D1D">
              <w:rPr>
                <w:noProof/>
                <w:webHidden/>
              </w:rPr>
              <w:fldChar w:fldCharType="end"/>
            </w:r>
          </w:hyperlink>
        </w:p>
        <w:p w:rsidR="001D4D1D" w:rsidRDefault="00D16585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1253205" w:history="1">
            <w:r w:rsidR="001D4D1D" w:rsidRPr="005C72B7">
              <w:rPr>
                <w:rStyle w:val="Hyperlink"/>
                <w:noProof/>
                <w:lang w:val="en-US"/>
              </w:rPr>
              <w:t>1.3.9</w:t>
            </w:r>
            <w:r w:rsidR="001D4D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1D4D1D" w:rsidRPr="005C72B7">
              <w:rPr>
                <w:rStyle w:val="Hyperlink"/>
                <w:noProof/>
                <w:lang w:val="en-US"/>
              </w:rPr>
              <w:t>Quản lý trang web</w:t>
            </w:r>
            <w:r w:rsidR="001D4D1D">
              <w:rPr>
                <w:noProof/>
                <w:webHidden/>
              </w:rPr>
              <w:tab/>
            </w:r>
            <w:r w:rsidR="001D4D1D">
              <w:rPr>
                <w:noProof/>
                <w:webHidden/>
              </w:rPr>
              <w:fldChar w:fldCharType="begin"/>
            </w:r>
            <w:r w:rsidR="001D4D1D">
              <w:rPr>
                <w:noProof/>
                <w:webHidden/>
              </w:rPr>
              <w:instrText xml:space="preserve"> PAGEREF _Toc11253205 \h </w:instrText>
            </w:r>
            <w:r w:rsidR="001D4D1D">
              <w:rPr>
                <w:noProof/>
                <w:webHidden/>
              </w:rPr>
            </w:r>
            <w:r w:rsidR="001D4D1D">
              <w:rPr>
                <w:noProof/>
                <w:webHidden/>
              </w:rPr>
              <w:fldChar w:fldCharType="separate"/>
            </w:r>
            <w:r w:rsidR="001D4D1D">
              <w:rPr>
                <w:noProof/>
                <w:webHidden/>
              </w:rPr>
              <w:t>6</w:t>
            </w:r>
            <w:r w:rsidR="001D4D1D">
              <w:rPr>
                <w:noProof/>
                <w:webHidden/>
              </w:rPr>
              <w:fldChar w:fldCharType="end"/>
            </w:r>
          </w:hyperlink>
        </w:p>
        <w:p w:rsidR="00FB6132" w:rsidRPr="00FC044C" w:rsidRDefault="00FB6132">
          <w:r w:rsidRPr="00FC044C">
            <w:rPr>
              <w:b/>
              <w:bCs/>
              <w:noProof/>
            </w:rPr>
            <w:fldChar w:fldCharType="end"/>
          </w:r>
        </w:p>
      </w:sdtContent>
    </w:sdt>
    <w:p w:rsidR="00A710D4" w:rsidRPr="00FC044C" w:rsidRDefault="00A710D4" w:rsidP="00A710D4">
      <w:pPr>
        <w:pStyle w:val="Title"/>
        <w:rPr>
          <w:lang w:val="en-US"/>
        </w:rPr>
      </w:pPr>
      <w:r w:rsidRPr="00FC044C">
        <w:rPr>
          <w:lang w:val="en-US"/>
        </w:rPr>
        <w:t xml:space="preserve"> </w:t>
      </w:r>
    </w:p>
    <w:p w:rsidR="005E2817" w:rsidRPr="00FC044C" w:rsidRDefault="005E2817" w:rsidP="005E2817">
      <w:pPr>
        <w:pStyle w:val="BodyText"/>
        <w:rPr>
          <w:lang w:val="en-US"/>
        </w:rPr>
      </w:pPr>
    </w:p>
    <w:p w:rsidR="00FD06E2" w:rsidRPr="00FC044C" w:rsidRDefault="005E2817" w:rsidP="00FD06E2">
      <w:pPr>
        <w:pStyle w:val="Heading1"/>
      </w:pPr>
      <w:r w:rsidRPr="00FC044C">
        <w:br w:type="page"/>
      </w:r>
      <w:bookmarkStart w:id="0" w:name="_Toc167699049"/>
      <w:bookmarkStart w:id="1" w:name="_Toc172872215"/>
      <w:bookmarkStart w:id="2" w:name="_Toc11253193"/>
      <w:r w:rsidR="00FD06E2" w:rsidRPr="00FC044C">
        <w:lastRenderedPageBreak/>
        <w:t xml:space="preserve">Sơ đồ lớp </w:t>
      </w:r>
      <w:r w:rsidR="00FD06E2" w:rsidRPr="00FC044C">
        <w:rPr>
          <w:lang w:val="en-US"/>
        </w:rPr>
        <w:t>(</w:t>
      </w:r>
      <w:r w:rsidR="00FD06E2" w:rsidRPr="00FC044C">
        <w:t>mức phân tích</w:t>
      </w:r>
      <w:bookmarkEnd w:id="0"/>
      <w:r w:rsidR="00FD06E2" w:rsidRPr="00FC044C">
        <w:rPr>
          <w:lang w:val="en-US"/>
        </w:rPr>
        <w:t>)</w:t>
      </w:r>
      <w:bookmarkEnd w:id="1"/>
      <w:bookmarkEnd w:id="2"/>
    </w:p>
    <w:p w:rsidR="00FD06E2" w:rsidRPr="00FC044C" w:rsidRDefault="00FD06E2" w:rsidP="00FD06E2">
      <w:pPr>
        <w:pStyle w:val="Heading2"/>
        <w:rPr>
          <w:lang w:val="en-US"/>
        </w:rPr>
      </w:pPr>
      <w:bookmarkStart w:id="3" w:name="_Toc172872216"/>
      <w:bookmarkStart w:id="4" w:name="_Toc11253194"/>
      <w:r w:rsidRPr="00FC044C">
        <w:t>Sơ đồ lớp (mức phân tích)</w:t>
      </w:r>
      <w:bookmarkEnd w:id="3"/>
      <w:bookmarkEnd w:id="4"/>
    </w:p>
    <w:p w:rsidR="00B562F5" w:rsidRPr="00FC044C" w:rsidRDefault="00B36BDA" w:rsidP="00DB062E">
      <w:bookmarkStart w:id="5" w:name="_Toc172872217"/>
      <w:r>
        <w:rPr>
          <w:rStyle w:val="Emphasis"/>
          <w:noProof/>
          <w:lang w:eastAsia="vi-VN"/>
        </w:rPr>
        <w:drawing>
          <wp:inline distT="0" distB="0" distL="0" distR="0" wp14:anchorId="2550AECC" wp14:editId="234E8F98">
            <wp:extent cx="5724525" cy="3819525"/>
            <wp:effectExtent l="0" t="0" r="9525" b="9525"/>
            <wp:docPr id="2" name="Picture 2" descr="D:\LuuTuanNguyen\Study\Phân tích thiết kế phần mềm\Đồ án cuối kì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uuTuanNguyen\Study\Phân tích thiết kế phần mềm\Đồ án cuối kì\Cla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E2" w:rsidRPr="00FC044C" w:rsidRDefault="00FD06E2" w:rsidP="00FD06E2">
      <w:pPr>
        <w:pStyle w:val="Heading2"/>
      </w:pPr>
      <w:bookmarkStart w:id="6" w:name="_Toc11253195"/>
      <w:r w:rsidRPr="00FC044C">
        <w:t>Danh sách các lớp đối tượng và quan hệ</w:t>
      </w:r>
      <w:bookmarkEnd w:id="5"/>
      <w:bookmarkEnd w:id="6"/>
    </w:p>
    <w:tbl>
      <w:tblPr>
        <w:tblStyle w:val="TableGrid"/>
        <w:tblW w:w="9039" w:type="dxa"/>
        <w:tblLook w:val="01E0" w:firstRow="1" w:lastRow="1" w:firstColumn="1" w:lastColumn="1" w:noHBand="0" w:noVBand="0"/>
      </w:tblPr>
      <w:tblGrid>
        <w:gridCol w:w="801"/>
        <w:gridCol w:w="2568"/>
        <w:gridCol w:w="2835"/>
        <w:gridCol w:w="2835"/>
      </w:tblGrid>
      <w:tr w:rsidR="00FC044C" w:rsidRPr="00FC044C" w:rsidTr="00393FC4">
        <w:tc>
          <w:tcPr>
            <w:tcW w:w="801" w:type="dxa"/>
          </w:tcPr>
          <w:p w:rsidR="00FD06E2" w:rsidRPr="00FC044C" w:rsidRDefault="00FD06E2" w:rsidP="00FD06E2">
            <w:pPr>
              <w:pStyle w:val="BodyText"/>
              <w:spacing w:after="0"/>
            </w:pPr>
            <w:r w:rsidRPr="00FC044C">
              <w:t>STT</w:t>
            </w:r>
          </w:p>
        </w:tc>
        <w:tc>
          <w:tcPr>
            <w:tcW w:w="2568" w:type="dxa"/>
          </w:tcPr>
          <w:p w:rsidR="00FD06E2" w:rsidRPr="00FC044C" w:rsidRDefault="00FD06E2" w:rsidP="00FD06E2">
            <w:pPr>
              <w:pStyle w:val="BodyText"/>
              <w:spacing w:after="0"/>
            </w:pPr>
            <w:r w:rsidRPr="00FC044C">
              <w:t>Tên lớp/quan hệ</w:t>
            </w:r>
          </w:p>
        </w:tc>
        <w:tc>
          <w:tcPr>
            <w:tcW w:w="2835" w:type="dxa"/>
          </w:tcPr>
          <w:p w:rsidR="00FD06E2" w:rsidRPr="00FC044C" w:rsidRDefault="00FD06E2" w:rsidP="00FD06E2">
            <w:pPr>
              <w:pStyle w:val="BodyText"/>
              <w:spacing w:after="0"/>
            </w:pPr>
            <w:r w:rsidRPr="00FC044C">
              <w:t>Loại</w:t>
            </w:r>
          </w:p>
        </w:tc>
        <w:tc>
          <w:tcPr>
            <w:tcW w:w="2835" w:type="dxa"/>
          </w:tcPr>
          <w:p w:rsidR="00FD06E2" w:rsidRPr="00FC044C" w:rsidRDefault="00FD06E2" w:rsidP="00FD06E2">
            <w:pPr>
              <w:pStyle w:val="BodyText"/>
              <w:spacing w:after="0"/>
            </w:pPr>
            <w:r w:rsidRPr="00FC044C">
              <w:t>Ý nghĩa/Ghi chú</w:t>
            </w:r>
          </w:p>
        </w:tc>
      </w:tr>
      <w:tr w:rsidR="00FC044C" w:rsidRPr="00FC044C" w:rsidTr="00393FC4">
        <w:tc>
          <w:tcPr>
            <w:tcW w:w="801" w:type="dxa"/>
          </w:tcPr>
          <w:p w:rsidR="009846B4" w:rsidRPr="00FC044C" w:rsidRDefault="009846B4" w:rsidP="009846B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1</w:t>
            </w:r>
          </w:p>
        </w:tc>
        <w:tc>
          <w:tcPr>
            <w:tcW w:w="2568" w:type="dxa"/>
          </w:tcPr>
          <w:p w:rsidR="009846B4" w:rsidRPr="00FC044C" w:rsidRDefault="00A65305" w:rsidP="009846B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User</w:t>
            </w:r>
          </w:p>
        </w:tc>
        <w:tc>
          <w:tcPr>
            <w:tcW w:w="2835" w:type="dxa"/>
          </w:tcPr>
          <w:p w:rsidR="009846B4" w:rsidRPr="00FC044C" w:rsidRDefault="0064253D" w:rsidP="009846B4">
            <w:pPr>
              <w:pStyle w:val="BodyText"/>
              <w:spacing w:after="0"/>
            </w:pPr>
            <w:r w:rsidRPr="00FC044C">
              <w:t>Đối tượng nghiệp vụ</w:t>
            </w:r>
          </w:p>
        </w:tc>
        <w:tc>
          <w:tcPr>
            <w:tcW w:w="2835" w:type="dxa"/>
          </w:tcPr>
          <w:p w:rsidR="009846B4" w:rsidRPr="00FC044C" w:rsidRDefault="009846B4" w:rsidP="009846B4">
            <w:pPr>
              <w:pStyle w:val="BodyText"/>
              <w:spacing w:after="0"/>
            </w:pPr>
          </w:p>
        </w:tc>
      </w:tr>
      <w:tr w:rsidR="00FC044C" w:rsidRPr="00FC044C" w:rsidTr="00393FC4">
        <w:tc>
          <w:tcPr>
            <w:tcW w:w="801" w:type="dxa"/>
          </w:tcPr>
          <w:p w:rsidR="002C03D4" w:rsidRPr="00FC044C" w:rsidRDefault="002C03D4" w:rsidP="009846B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2</w:t>
            </w:r>
          </w:p>
        </w:tc>
        <w:tc>
          <w:tcPr>
            <w:tcW w:w="2568" w:type="dxa"/>
          </w:tcPr>
          <w:p w:rsidR="002C03D4" w:rsidRPr="00FC044C" w:rsidRDefault="002C03D4" w:rsidP="009846B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Guest</w:t>
            </w:r>
          </w:p>
        </w:tc>
        <w:tc>
          <w:tcPr>
            <w:tcW w:w="2835" w:type="dxa"/>
          </w:tcPr>
          <w:p w:rsidR="002C03D4" w:rsidRPr="00FC044C" w:rsidRDefault="002C03D4" w:rsidP="009846B4">
            <w:pPr>
              <w:pStyle w:val="BodyText"/>
              <w:spacing w:after="0"/>
            </w:pPr>
            <w:r w:rsidRPr="00FC044C">
              <w:t>Đối tượng nghiệp vụ</w:t>
            </w:r>
          </w:p>
        </w:tc>
        <w:tc>
          <w:tcPr>
            <w:tcW w:w="2835" w:type="dxa"/>
          </w:tcPr>
          <w:p w:rsidR="002C03D4" w:rsidRPr="00FC044C" w:rsidRDefault="00A46FF2" w:rsidP="009846B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Người dùng trang web nhưng không đăng ký</w:t>
            </w:r>
          </w:p>
        </w:tc>
      </w:tr>
      <w:tr w:rsidR="00FC044C" w:rsidRPr="00FC044C" w:rsidTr="00393FC4">
        <w:tc>
          <w:tcPr>
            <w:tcW w:w="801" w:type="dxa"/>
          </w:tcPr>
          <w:p w:rsidR="009846B4" w:rsidRPr="00FC044C" w:rsidRDefault="00857D5A" w:rsidP="009846B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3</w:t>
            </w:r>
          </w:p>
        </w:tc>
        <w:tc>
          <w:tcPr>
            <w:tcW w:w="2568" w:type="dxa"/>
          </w:tcPr>
          <w:p w:rsidR="009846B4" w:rsidRPr="00FC044C" w:rsidRDefault="006C47DC" w:rsidP="009846B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Lịch sử đọc</w:t>
            </w:r>
          </w:p>
        </w:tc>
        <w:tc>
          <w:tcPr>
            <w:tcW w:w="2835" w:type="dxa"/>
          </w:tcPr>
          <w:p w:rsidR="009846B4" w:rsidRPr="00FC044C" w:rsidRDefault="005F729C" w:rsidP="009846B4">
            <w:pPr>
              <w:pStyle w:val="BodyText"/>
              <w:spacing w:after="0"/>
            </w:pPr>
            <w:r w:rsidRPr="00FC044C">
              <w:t>Đối tượng hệ thống</w:t>
            </w:r>
          </w:p>
        </w:tc>
        <w:tc>
          <w:tcPr>
            <w:tcW w:w="2835" w:type="dxa"/>
          </w:tcPr>
          <w:p w:rsidR="009846B4" w:rsidRPr="00FC044C" w:rsidRDefault="0058202A" w:rsidP="009846B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Ghi lại lịch sử đọc của người đọc</w:t>
            </w:r>
          </w:p>
        </w:tc>
      </w:tr>
      <w:tr w:rsidR="00FC044C" w:rsidRPr="00FC044C" w:rsidTr="00393FC4">
        <w:tblPrEx>
          <w:tblLook w:val="04A0" w:firstRow="1" w:lastRow="0" w:firstColumn="1" w:lastColumn="0" w:noHBand="0" w:noVBand="1"/>
        </w:tblPrEx>
        <w:tc>
          <w:tcPr>
            <w:tcW w:w="801" w:type="dxa"/>
          </w:tcPr>
          <w:p w:rsidR="00F315CB" w:rsidRPr="00FC044C" w:rsidRDefault="009C17A9" w:rsidP="00C77AD4">
            <w:pPr>
              <w:pStyle w:val="BodyText"/>
              <w:spacing w:after="0"/>
              <w:rPr>
                <w:lang w:val="en-US"/>
              </w:rPr>
            </w:pPr>
            <w:bookmarkStart w:id="7" w:name="_Toc172872218"/>
            <w:r w:rsidRPr="00FC044C">
              <w:rPr>
                <w:lang w:val="en-US"/>
              </w:rPr>
              <w:t>4</w:t>
            </w:r>
          </w:p>
        </w:tc>
        <w:tc>
          <w:tcPr>
            <w:tcW w:w="2568" w:type="dxa"/>
          </w:tcPr>
          <w:p w:rsidR="00F315CB" w:rsidRPr="00FC044C" w:rsidRDefault="006C47DC" w:rsidP="00C77AD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Bookmarks</w:t>
            </w:r>
          </w:p>
        </w:tc>
        <w:tc>
          <w:tcPr>
            <w:tcW w:w="2835" w:type="dxa"/>
          </w:tcPr>
          <w:p w:rsidR="00F315CB" w:rsidRPr="00FC044C" w:rsidRDefault="005E5B1B" w:rsidP="00C77AD4">
            <w:pPr>
              <w:pStyle w:val="BodyText"/>
              <w:spacing w:after="0"/>
            </w:pPr>
            <w:r w:rsidRPr="00FC044C">
              <w:t>Đối tượng nghiệp vụ</w:t>
            </w:r>
          </w:p>
        </w:tc>
        <w:tc>
          <w:tcPr>
            <w:tcW w:w="2835" w:type="dxa"/>
          </w:tcPr>
          <w:p w:rsidR="00F315CB" w:rsidRPr="00FC044C" w:rsidRDefault="00894262" w:rsidP="00C77AD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Người dùng đánh dấu lại sách, truyện yêu thích</w:t>
            </w:r>
          </w:p>
        </w:tc>
      </w:tr>
      <w:tr w:rsidR="00FC044C" w:rsidRPr="00FC044C" w:rsidTr="00393FC4">
        <w:tblPrEx>
          <w:tblLook w:val="04A0" w:firstRow="1" w:lastRow="0" w:firstColumn="1" w:lastColumn="0" w:noHBand="0" w:noVBand="1"/>
        </w:tblPrEx>
        <w:tc>
          <w:tcPr>
            <w:tcW w:w="801" w:type="dxa"/>
          </w:tcPr>
          <w:p w:rsidR="00F315CB" w:rsidRPr="00FC044C" w:rsidRDefault="009C17A9" w:rsidP="00C77AD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5</w:t>
            </w:r>
          </w:p>
        </w:tc>
        <w:tc>
          <w:tcPr>
            <w:tcW w:w="2568" w:type="dxa"/>
          </w:tcPr>
          <w:p w:rsidR="00F315CB" w:rsidRPr="00FC044C" w:rsidRDefault="009E7463" w:rsidP="00C77AD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Tác giả</w:t>
            </w:r>
          </w:p>
        </w:tc>
        <w:tc>
          <w:tcPr>
            <w:tcW w:w="2835" w:type="dxa"/>
          </w:tcPr>
          <w:p w:rsidR="00F315CB" w:rsidRPr="00FC044C" w:rsidRDefault="005E375D" w:rsidP="00C77AD4">
            <w:pPr>
              <w:pStyle w:val="BodyText"/>
              <w:spacing w:after="0"/>
            </w:pPr>
            <w:r w:rsidRPr="00FC044C">
              <w:t>Đối tượng nghiệp vụ</w:t>
            </w:r>
          </w:p>
        </w:tc>
        <w:tc>
          <w:tcPr>
            <w:tcW w:w="2835" w:type="dxa"/>
          </w:tcPr>
          <w:p w:rsidR="00F315CB" w:rsidRPr="00FC044C" w:rsidRDefault="00F315CB" w:rsidP="00116256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FC044C" w:rsidRPr="00FC044C" w:rsidTr="00393FC4">
        <w:tblPrEx>
          <w:tblLook w:val="04A0" w:firstRow="1" w:lastRow="0" w:firstColumn="1" w:lastColumn="0" w:noHBand="0" w:noVBand="1"/>
        </w:tblPrEx>
        <w:tc>
          <w:tcPr>
            <w:tcW w:w="801" w:type="dxa"/>
          </w:tcPr>
          <w:p w:rsidR="00F315CB" w:rsidRPr="00FC044C" w:rsidRDefault="009C17A9" w:rsidP="00C77AD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6</w:t>
            </w:r>
          </w:p>
        </w:tc>
        <w:tc>
          <w:tcPr>
            <w:tcW w:w="2568" w:type="dxa"/>
          </w:tcPr>
          <w:p w:rsidR="00F315CB" w:rsidRPr="00FC044C" w:rsidRDefault="004404F7" w:rsidP="00C77AD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Sách tryện</w:t>
            </w:r>
          </w:p>
        </w:tc>
        <w:tc>
          <w:tcPr>
            <w:tcW w:w="2835" w:type="dxa"/>
          </w:tcPr>
          <w:p w:rsidR="00F315CB" w:rsidRPr="00FC044C" w:rsidRDefault="00016265" w:rsidP="00C77AD4">
            <w:pPr>
              <w:pStyle w:val="BodyText"/>
              <w:spacing w:after="0"/>
            </w:pPr>
            <w:r w:rsidRPr="00FC044C">
              <w:t>Đối tượng nghiệp vụ</w:t>
            </w:r>
          </w:p>
        </w:tc>
        <w:tc>
          <w:tcPr>
            <w:tcW w:w="2835" w:type="dxa"/>
          </w:tcPr>
          <w:p w:rsidR="00F315CB" w:rsidRPr="00FC044C" w:rsidRDefault="00F315CB" w:rsidP="00C77AD4">
            <w:pPr>
              <w:pStyle w:val="BodyText"/>
              <w:spacing w:after="0"/>
            </w:pPr>
          </w:p>
        </w:tc>
      </w:tr>
      <w:tr w:rsidR="00FC044C" w:rsidRPr="00FC044C" w:rsidTr="00393FC4">
        <w:tblPrEx>
          <w:tblLook w:val="04A0" w:firstRow="1" w:lastRow="0" w:firstColumn="1" w:lastColumn="0" w:noHBand="0" w:noVBand="1"/>
        </w:tblPrEx>
        <w:tc>
          <w:tcPr>
            <w:tcW w:w="801" w:type="dxa"/>
          </w:tcPr>
          <w:p w:rsidR="00F315CB" w:rsidRPr="00FC044C" w:rsidRDefault="009C17A9" w:rsidP="00C77AD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7</w:t>
            </w:r>
          </w:p>
        </w:tc>
        <w:tc>
          <w:tcPr>
            <w:tcW w:w="2568" w:type="dxa"/>
          </w:tcPr>
          <w:p w:rsidR="00F315CB" w:rsidRPr="00FC044C" w:rsidRDefault="00AF2FF8" w:rsidP="00C77AD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Chương truyện</w:t>
            </w:r>
          </w:p>
        </w:tc>
        <w:tc>
          <w:tcPr>
            <w:tcW w:w="2835" w:type="dxa"/>
          </w:tcPr>
          <w:p w:rsidR="00F315CB" w:rsidRPr="00FC044C" w:rsidRDefault="00016265" w:rsidP="00C77AD4">
            <w:pPr>
              <w:pStyle w:val="BodyText"/>
              <w:spacing w:after="0"/>
            </w:pPr>
            <w:r w:rsidRPr="00FC044C">
              <w:t>Đối tượng nghiệp vụ</w:t>
            </w:r>
          </w:p>
        </w:tc>
        <w:tc>
          <w:tcPr>
            <w:tcW w:w="2835" w:type="dxa"/>
          </w:tcPr>
          <w:p w:rsidR="00F315CB" w:rsidRPr="00FC044C" w:rsidRDefault="00F315CB" w:rsidP="00C77AD4">
            <w:pPr>
              <w:pStyle w:val="BodyText"/>
              <w:spacing w:after="0"/>
            </w:pPr>
          </w:p>
        </w:tc>
      </w:tr>
      <w:tr w:rsidR="00FC044C" w:rsidRPr="00FC044C" w:rsidTr="00393FC4">
        <w:tblPrEx>
          <w:tblLook w:val="04A0" w:firstRow="1" w:lastRow="0" w:firstColumn="1" w:lastColumn="0" w:noHBand="0" w:noVBand="1"/>
        </w:tblPrEx>
        <w:tc>
          <w:tcPr>
            <w:tcW w:w="801" w:type="dxa"/>
          </w:tcPr>
          <w:p w:rsidR="00F315CB" w:rsidRPr="00FC044C" w:rsidRDefault="009C17A9" w:rsidP="00C77AD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8</w:t>
            </w:r>
          </w:p>
        </w:tc>
        <w:tc>
          <w:tcPr>
            <w:tcW w:w="2568" w:type="dxa"/>
          </w:tcPr>
          <w:p w:rsidR="00F315CB" w:rsidRPr="00FC044C" w:rsidRDefault="00CB2915" w:rsidP="00C77AD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Kho thể loại</w:t>
            </w:r>
          </w:p>
        </w:tc>
        <w:tc>
          <w:tcPr>
            <w:tcW w:w="2835" w:type="dxa"/>
          </w:tcPr>
          <w:p w:rsidR="00F315CB" w:rsidRPr="00FC044C" w:rsidRDefault="00016265" w:rsidP="00C77AD4">
            <w:pPr>
              <w:pStyle w:val="BodyText"/>
              <w:spacing w:after="0"/>
            </w:pPr>
            <w:r w:rsidRPr="00FC044C">
              <w:t>Đối tượng nghiệp vụ</w:t>
            </w:r>
          </w:p>
        </w:tc>
        <w:tc>
          <w:tcPr>
            <w:tcW w:w="2835" w:type="dxa"/>
          </w:tcPr>
          <w:p w:rsidR="00F315CB" w:rsidRPr="00FC044C" w:rsidRDefault="00F315CB" w:rsidP="00C77AD4">
            <w:pPr>
              <w:pStyle w:val="BodyText"/>
              <w:spacing w:after="0"/>
            </w:pPr>
          </w:p>
        </w:tc>
      </w:tr>
      <w:tr w:rsidR="00FC044C" w:rsidRPr="00FC044C" w:rsidTr="00393FC4">
        <w:tblPrEx>
          <w:tblLook w:val="04A0" w:firstRow="1" w:lastRow="0" w:firstColumn="1" w:lastColumn="0" w:noHBand="0" w:noVBand="1"/>
        </w:tblPrEx>
        <w:tc>
          <w:tcPr>
            <w:tcW w:w="801" w:type="dxa"/>
          </w:tcPr>
          <w:p w:rsidR="00F315CB" w:rsidRPr="00FC044C" w:rsidRDefault="009C17A9" w:rsidP="00C77AD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9</w:t>
            </w:r>
          </w:p>
        </w:tc>
        <w:tc>
          <w:tcPr>
            <w:tcW w:w="2568" w:type="dxa"/>
          </w:tcPr>
          <w:p w:rsidR="00F315CB" w:rsidRPr="00FC044C" w:rsidRDefault="00CB2915" w:rsidP="00C77AD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Quản lý trang web</w:t>
            </w:r>
          </w:p>
        </w:tc>
        <w:tc>
          <w:tcPr>
            <w:tcW w:w="2835" w:type="dxa"/>
          </w:tcPr>
          <w:p w:rsidR="00F315CB" w:rsidRPr="00FC044C" w:rsidRDefault="00016265" w:rsidP="00C77AD4">
            <w:pPr>
              <w:pStyle w:val="BodyText"/>
              <w:spacing w:after="0"/>
            </w:pPr>
            <w:r w:rsidRPr="00FC044C">
              <w:t>Đối tượng nghiệp vụ</w:t>
            </w:r>
          </w:p>
        </w:tc>
        <w:tc>
          <w:tcPr>
            <w:tcW w:w="2835" w:type="dxa"/>
          </w:tcPr>
          <w:p w:rsidR="00F315CB" w:rsidRPr="00FC044C" w:rsidRDefault="0084446F" w:rsidP="00C77AD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Chỉ có duy nhất 1 quản lý trang web</w:t>
            </w:r>
          </w:p>
        </w:tc>
      </w:tr>
    </w:tbl>
    <w:p w:rsidR="00FD06E2" w:rsidRPr="00FC044C" w:rsidRDefault="00FD06E2" w:rsidP="00FD06E2">
      <w:pPr>
        <w:pStyle w:val="Heading2"/>
      </w:pPr>
      <w:bookmarkStart w:id="8" w:name="_Toc11253196"/>
      <w:r w:rsidRPr="00FC044C">
        <w:lastRenderedPageBreak/>
        <w:t>Mô tả chi tiết từng lớp đối tượng</w:t>
      </w:r>
      <w:bookmarkEnd w:id="7"/>
      <w:bookmarkEnd w:id="8"/>
    </w:p>
    <w:p w:rsidR="00B126BA" w:rsidRPr="00FC044C" w:rsidRDefault="00C7708A" w:rsidP="00C7708A">
      <w:pPr>
        <w:pStyle w:val="Heading3"/>
        <w:rPr>
          <w:lang w:val="en-US"/>
        </w:rPr>
      </w:pPr>
      <w:bookmarkStart w:id="9" w:name="_Toc11253197"/>
      <w:r w:rsidRPr="00FC044C">
        <w:rPr>
          <w:lang w:val="en-US"/>
        </w:rPr>
        <w:t>User</w:t>
      </w:r>
      <w:bookmarkEnd w:id="9"/>
    </w:p>
    <w:p w:rsidR="001C535E" w:rsidRPr="00FC044C" w:rsidRDefault="009F0983" w:rsidP="009F0983">
      <w:pPr>
        <w:rPr>
          <w:lang w:val="en-US"/>
        </w:rPr>
      </w:pPr>
      <w:r w:rsidRPr="00FC044C">
        <w:rPr>
          <w:lang w:val="en-US"/>
        </w:rPr>
        <w:t>Danh sách thuộc tính:</w:t>
      </w:r>
    </w:p>
    <w:p w:rsidR="00FF4181" w:rsidRPr="00FC044C" w:rsidRDefault="00FF4181" w:rsidP="009F0983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C044C" w:rsidRPr="00FC044C" w:rsidTr="0046274E">
        <w:tc>
          <w:tcPr>
            <w:tcW w:w="758" w:type="dxa"/>
          </w:tcPr>
          <w:p w:rsidR="0046274E" w:rsidRPr="00FC044C" w:rsidRDefault="0046274E" w:rsidP="00F221DB">
            <w:pPr>
              <w:spacing w:line="360" w:lineRule="auto"/>
            </w:pPr>
            <w:r w:rsidRPr="00FC044C">
              <w:t>STT</w:t>
            </w:r>
          </w:p>
        </w:tc>
        <w:tc>
          <w:tcPr>
            <w:tcW w:w="1966" w:type="dxa"/>
          </w:tcPr>
          <w:p w:rsidR="0046274E" w:rsidRPr="00FC044C" w:rsidRDefault="0046274E" w:rsidP="00F221DB">
            <w:pPr>
              <w:spacing w:line="360" w:lineRule="auto"/>
            </w:pPr>
            <w:r w:rsidRPr="00FC044C">
              <w:t>Tên thuộc tính</w:t>
            </w:r>
          </w:p>
        </w:tc>
        <w:tc>
          <w:tcPr>
            <w:tcW w:w="1566" w:type="dxa"/>
          </w:tcPr>
          <w:p w:rsidR="0046274E" w:rsidRPr="00FC044C" w:rsidRDefault="0046274E" w:rsidP="00F221DB">
            <w:pPr>
              <w:spacing w:line="360" w:lineRule="auto"/>
              <w:jc w:val="center"/>
              <w:rPr>
                <w:lang w:val="en-US"/>
              </w:rPr>
            </w:pPr>
            <w:r w:rsidRPr="00FC044C">
              <w:rPr>
                <w:lang w:val="en-US"/>
              </w:rPr>
              <w:t>Loại</w:t>
            </w:r>
          </w:p>
        </w:tc>
        <w:tc>
          <w:tcPr>
            <w:tcW w:w="1640" w:type="dxa"/>
          </w:tcPr>
          <w:p w:rsidR="0046274E" w:rsidRPr="00FC044C" w:rsidRDefault="0046274E" w:rsidP="00F221DB">
            <w:pPr>
              <w:spacing w:line="360" w:lineRule="auto"/>
            </w:pPr>
            <w:r w:rsidRPr="00FC044C">
              <w:t>Ràng buộc</w:t>
            </w:r>
          </w:p>
        </w:tc>
        <w:tc>
          <w:tcPr>
            <w:tcW w:w="3646" w:type="dxa"/>
          </w:tcPr>
          <w:p w:rsidR="0046274E" w:rsidRPr="00FC044C" w:rsidRDefault="0046274E" w:rsidP="00F221DB">
            <w:pPr>
              <w:spacing w:line="360" w:lineRule="auto"/>
            </w:pPr>
            <w:r w:rsidRPr="00FC044C">
              <w:t>Ý nghĩa/ghi chú</w:t>
            </w:r>
          </w:p>
        </w:tc>
      </w:tr>
      <w:tr w:rsidR="00FC044C" w:rsidRPr="00FC044C" w:rsidTr="0046274E">
        <w:tc>
          <w:tcPr>
            <w:tcW w:w="758" w:type="dxa"/>
          </w:tcPr>
          <w:p w:rsidR="0046274E" w:rsidRPr="00FC044C" w:rsidRDefault="0046274E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46274E" w:rsidRPr="00FC044C" w:rsidRDefault="0046274E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46274E" w:rsidRPr="00FC044C" w:rsidRDefault="0046274E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6274E" w:rsidRPr="00FC044C" w:rsidRDefault="0046274E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6274E" w:rsidRPr="00FC044C" w:rsidRDefault="0046274E" w:rsidP="00F221DB">
            <w:pPr>
              <w:pStyle w:val="BodyText"/>
              <w:spacing w:after="0"/>
            </w:pPr>
          </w:p>
        </w:tc>
      </w:tr>
      <w:tr w:rsidR="00FC044C" w:rsidRPr="00FC044C" w:rsidTr="0046274E">
        <w:tc>
          <w:tcPr>
            <w:tcW w:w="758" w:type="dxa"/>
          </w:tcPr>
          <w:p w:rsidR="0046274E" w:rsidRPr="00FC044C" w:rsidRDefault="0046274E" w:rsidP="00AB249D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46274E" w:rsidRPr="00FC044C" w:rsidRDefault="0046274E" w:rsidP="00AB249D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Password</w:t>
            </w:r>
          </w:p>
        </w:tc>
        <w:tc>
          <w:tcPr>
            <w:tcW w:w="1566" w:type="dxa"/>
          </w:tcPr>
          <w:p w:rsidR="0046274E" w:rsidRPr="00FC044C" w:rsidRDefault="0046274E" w:rsidP="00AB249D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46274E" w:rsidRPr="00FC044C" w:rsidRDefault="0046274E" w:rsidP="00AB249D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6274E" w:rsidRPr="00FC044C" w:rsidRDefault="0046274E" w:rsidP="00AB249D">
            <w:pPr>
              <w:pStyle w:val="BodyText"/>
              <w:spacing w:after="0"/>
            </w:pPr>
          </w:p>
        </w:tc>
      </w:tr>
      <w:tr w:rsidR="00FC044C" w:rsidRPr="00FC044C" w:rsidTr="0046274E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:rsidR="0046274E" w:rsidRPr="00FC044C" w:rsidRDefault="0046274E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46274E" w:rsidRPr="00FC044C" w:rsidRDefault="0046274E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46274E" w:rsidRPr="00FC044C" w:rsidRDefault="0046274E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46274E" w:rsidRPr="00FC044C" w:rsidRDefault="0046274E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6274E" w:rsidRPr="00FC044C" w:rsidRDefault="0046274E" w:rsidP="00F221DB">
            <w:pPr>
              <w:pStyle w:val="BodyText"/>
              <w:spacing w:after="0"/>
            </w:pPr>
          </w:p>
        </w:tc>
      </w:tr>
    </w:tbl>
    <w:p w:rsidR="00C7708A" w:rsidRPr="00FC044C" w:rsidRDefault="00B83B1C" w:rsidP="00C7708A">
      <w:pPr>
        <w:rPr>
          <w:lang w:val="en-US"/>
        </w:rPr>
      </w:pPr>
      <w:r w:rsidRPr="00FC044C">
        <w:rPr>
          <w:lang w:val="en-US"/>
        </w:rPr>
        <w:t>Danh sách phương thức:</w:t>
      </w:r>
    </w:p>
    <w:p w:rsidR="002C03D4" w:rsidRPr="00FC044C" w:rsidRDefault="002C03D4" w:rsidP="00B83B1C">
      <w:pPr>
        <w:pStyle w:val="ListParagraph"/>
        <w:numPr>
          <w:ilvl w:val="0"/>
          <w:numId w:val="41"/>
        </w:numPr>
        <w:rPr>
          <w:lang w:val="en-US"/>
        </w:rPr>
      </w:pPr>
      <w:r w:rsidRPr="00FC044C">
        <w:rPr>
          <w:lang w:val="en-US"/>
        </w:rPr>
        <w:t>Đọc sách, truyện</w:t>
      </w:r>
      <w:r w:rsidR="0091591A" w:rsidRPr="00FC044C">
        <w:rPr>
          <w:lang w:val="en-US"/>
        </w:rPr>
        <w:t xml:space="preserve"> (cài đặt lại cho Guest)</w:t>
      </w:r>
    </w:p>
    <w:p w:rsidR="002C03D4" w:rsidRPr="00FC044C" w:rsidRDefault="00E319FE" w:rsidP="00B83B1C">
      <w:pPr>
        <w:pStyle w:val="ListParagraph"/>
        <w:numPr>
          <w:ilvl w:val="0"/>
          <w:numId w:val="41"/>
        </w:numPr>
        <w:rPr>
          <w:lang w:val="en-US"/>
        </w:rPr>
      </w:pPr>
      <w:r w:rsidRPr="00FC044C">
        <w:rPr>
          <w:lang w:val="en-US"/>
        </w:rPr>
        <w:t>Đánh dấu sách, truyện</w:t>
      </w:r>
    </w:p>
    <w:p w:rsidR="0065628F" w:rsidRPr="00FC044C" w:rsidRDefault="0065628F" w:rsidP="00B83B1C">
      <w:pPr>
        <w:pStyle w:val="ListParagraph"/>
        <w:numPr>
          <w:ilvl w:val="0"/>
          <w:numId w:val="41"/>
        </w:numPr>
        <w:rPr>
          <w:lang w:val="en-US"/>
        </w:rPr>
      </w:pPr>
      <w:r w:rsidRPr="00FC044C">
        <w:rPr>
          <w:lang w:val="en-US"/>
        </w:rPr>
        <w:t>Chỉnh sửa sách truyện</w:t>
      </w:r>
    </w:p>
    <w:p w:rsidR="007467D4" w:rsidRPr="00FC044C" w:rsidRDefault="007467D4" w:rsidP="00B83B1C">
      <w:pPr>
        <w:pStyle w:val="ListParagraph"/>
        <w:numPr>
          <w:ilvl w:val="0"/>
          <w:numId w:val="41"/>
        </w:numPr>
        <w:rPr>
          <w:lang w:val="en-US"/>
        </w:rPr>
      </w:pPr>
      <w:r w:rsidRPr="00FC044C">
        <w:rPr>
          <w:lang w:val="en-US"/>
        </w:rPr>
        <w:t>Tìm kiếm</w:t>
      </w:r>
      <w:r w:rsidR="008F7568" w:rsidRPr="00FC044C">
        <w:rPr>
          <w:lang w:val="en-US"/>
        </w:rPr>
        <w:t xml:space="preserve"> (cài đặt lại cho Guest)</w:t>
      </w:r>
    </w:p>
    <w:p w:rsidR="00EF59E6" w:rsidRPr="00FC044C" w:rsidRDefault="003C3446" w:rsidP="003C3446">
      <w:pPr>
        <w:pStyle w:val="ListParagraph"/>
        <w:numPr>
          <w:ilvl w:val="0"/>
          <w:numId w:val="41"/>
        </w:numPr>
        <w:rPr>
          <w:lang w:val="en-US"/>
        </w:rPr>
      </w:pPr>
      <w:r w:rsidRPr="00FC044C">
        <w:rPr>
          <w:lang w:val="en-US"/>
        </w:rPr>
        <w:t>Ghi nhận lịch sử đọc</w:t>
      </w:r>
    </w:p>
    <w:p w:rsidR="00B30D6E" w:rsidRPr="00FC044C" w:rsidRDefault="00B30D6E" w:rsidP="00B30D6E">
      <w:pPr>
        <w:pStyle w:val="Heading3"/>
        <w:rPr>
          <w:lang w:val="en-US"/>
        </w:rPr>
      </w:pPr>
      <w:bookmarkStart w:id="10" w:name="_Toc11253198"/>
      <w:r w:rsidRPr="00FC044C">
        <w:rPr>
          <w:lang w:val="en-US"/>
        </w:rPr>
        <w:t>Guest</w:t>
      </w:r>
      <w:bookmarkEnd w:id="10"/>
    </w:p>
    <w:p w:rsidR="00B30D6E" w:rsidRPr="00FC044C" w:rsidRDefault="00CF0ED3" w:rsidP="00B30D6E">
      <w:pPr>
        <w:rPr>
          <w:lang w:val="en-US"/>
        </w:rPr>
      </w:pPr>
      <w:r w:rsidRPr="00FC044C">
        <w:rPr>
          <w:lang w:val="en-US"/>
        </w:rPr>
        <w:t>Danh sách thuộc tính:</w:t>
      </w:r>
      <w:r w:rsidR="00A46FF2" w:rsidRPr="00FC044C">
        <w:rPr>
          <w:lang w:val="en-US"/>
        </w:rPr>
        <w:t xml:space="preserve"> guest sẽ không có thuộc tính</w:t>
      </w:r>
      <w:r w:rsidR="00745671" w:rsidRPr="00FC044C">
        <w:rPr>
          <w:lang w:val="en-US"/>
        </w:rPr>
        <w:t xml:space="preserve"> vì mọi thông tin của guest sẽ không được lưu lại</w:t>
      </w:r>
    </w:p>
    <w:p w:rsidR="00745671" w:rsidRPr="00FC044C" w:rsidRDefault="00CE6443" w:rsidP="00B30D6E">
      <w:pPr>
        <w:rPr>
          <w:lang w:val="en-US"/>
        </w:rPr>
      </w:pPr>
      <w:r w:rsidRPr="00FC044C">
        <w:rPr>
          <w:lang w:val="en-US"/>
        </w:rPr>
        <w:t>Danh sách phương thức:</w:t>
      </w:r>
    </w:p>
    <w:p w:rsidR="00635FA9" w:rsidRPr="00FC044C" w:rsidRDefault="00635FA9" w:rsidP="00B30D6E">
      <w:pPr>
        <w:pStyle w:val="ListParagraph"/>
        <w:numPr>
          <w:ilvl w:val="0"/>
          <w:numId w:val="41"/>
        </w:numPr>
        <w:rPr>
          <w:lang w:val="en-US"/>
        </w:rPr>
      </w:pPr>
      <w:r w:rsidRPr="00FC044C">
        <w:rPr>
          <w:lang w:val="en-US"/>
        </w:rPr>
        <w:t>Đăng nhập</w:t>
      </w:r>
    </w:p>
    <w:p w:rsidR="00FB0F5A" w:rsidRPr="00FC044C" w:rsidRDefault="00FB0F5A" w:rsidP="00FB0F5A">
      <w:pPr>
        <w:pStyle w:val="ListParagraph"/>
        <w:numPr>
          <w:ilvl w:val="0"/>
          <w:numId w:val="41"/>
        </w:numPr>
        <w:rPr>
          <w:lang w:val="en-US"/>
        </w:rPr>
      </w:pPr>
      <w:r w:rsidRPr="00FC044C">
        <w:rPr>
          <w:lang w:val="en-US"/>
        </w:rPr>
        <w:t>Đọc sách, truyện</w:t>
      </w:r>
    </w:p>
    <w:p w:rsidR="0065628F" w:rsidRPr="00FC044C" w:rsidRDefault="00FB0F5A" w:rsidP="00D80D3D">
      <w:pPr>
        <w:pStyle w:val="ListParagraph"/>
        <w:numPr>
          <w:ilvl w:val="0"/>
          <w:numId w:val="41"/>
        </w:numPr>
        <w:rPr>
          <w:lang w:val="en-US"/>
        </w:rPr>
      </w:pPr>
      <w:r w:rsidRPr="00FC044C">
        <w:rPr>
          <w:lang w:val="en-US"/>
        </w:rPr>
        <w:t>Tìm kiếm</w:t>
      </w:r>
    </w:p>
    <w:p w:rsidR="00D80D3D" w:rsidRPr="00FC044C" w:rsidRDefault="00D80D3D" w:rsidP="00A73A05">
      <w:pPr>
        <w:pStyle w:val="Heading3"/>
        <w:rPr>
          <w:lang w:val="en-US"/>
        </w:rPr>
      </w:pPr>
      <w:bookmarkStart w:id="11" w:name="_Toc11253199"/>
      <w:r w:rsidRPr="00FC044C">
        <w:rPr>
          <w:lang w:val="en-US"/>
        </w:rPr>
        <w:t>Lịch sử đọc</w:t>
      </w:r>
      <w:bookmarkEnd w:id="11"/>
    </w:p>
    <w:p w:rsidR="00A73A05" w:rsidRPr="00FC044C" w:rsidRDefault="00B0351F" w:rsidP="00D80D3D">
      <w:pPr>
        <w:rPr>
          <w:lang w:val="en-US"/>
        </w:rPr>
      </w:pPr>
      <w:r w:rsidRPr="00FC044C">
        <w:rPr>
          <w:lang w:val="en-US"/>
        </w:rPr>
        <w:t>Danh sách thuộc tính:</w:t>
      </w:r>
    </w:p>
    <w:p w:rsidR="00AD486D" w:rsidRPr="00FC044C" w:rsidRDefault="00AD486D" w:rsidP="00D80D3D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C044C" w:rsidRPr="00FC044C" w:rsidTr="00F221DB">
        <w:tc>
          <w:tcPr>
            <w:tcW w:w="758" w:type="dxa"/>
          </w:tcPr>
          <w:p w:rsidR="00797B6F" w:rsidRPr="00FC044C" w:rsidRDefault="00797B6F" w:rsidP="00F221DB">
            <w:pPr>
              <w:spacing w:line="360" w:lineRule="auto"/>
            </w:pPr>
            <w:r w:rsidRPr="00FC044C">
              <w:t>STT</w:t>
            </w:r>
          </w:p>
        </w:tc>
        <w:tc>
          <w:tcPr>
            <w:tcW w:w="1966" w:type="dxa"/>
          </w:tcPr>
          <w:p w:rsidR="00797B6F" w:rsidRPr="00FC044C" w:rsidRDefault="00797B6F" w:rsidP="00F221DB">
            <w:pPr>
              <w:spacing w:line="360" w:lineRule="auto"/>
            </w:pPr>
            <w:r w:rsidRPr="00FC044C">
              <w:t>Tên thuộc tính</w:t>
            </w:r>
          </w:p>
        </w:tc>
        <w:tc>
          <w:tcPr>
            <w:tcW w:w="1566" w:type="dxa"/>
          </w:tcPr>
          <w:p w:rsidR="00797B6F" w:rsidRPr="00FC044C" w:rsidRDefault="00797B6F" w:rsidP="00F221DB">
            <w:pPr>
              <w:spacing w:line="360" w:lineRule="auto"/>
              <w:jc w:val="center"/>
              <w:rPr>
                <w:lang w:val="en-US"/>
              </w:rPr>
            </w:pPr>
            <w:r w:rsidRPr="00FC044C">
              <w:rPr>
                <w:lang w:val="en-US"/>
              </w:rPr>
              <w:t>Loại</w:t>
            </w:r>
          </w:p>
        </w:tc>
        <w:tc>
          <w:tcPr>
            <w:tcW w:w="1640" w:type="dxa"/>
          </w:tcPr>
          <w:p w:rsidR="00797B6F" w:rsidRPr="00FC044C" w:rsidRDefault="00797B6F" w:rsidP="00F221DB">
            <w:pPr>
              <w:spacing w:line="360" w:lineRule="auto"/>
            </w:pPr>
            <w:r w:rsidRPr="00FC044C">
              <w:t>Ràng buộc</w:t>
            </w:r>
          </w:p>
        </w:tc>
        <w:tc>
          <w:tcPr>
            <w:tcW w:w="3646" w:type="dxa"/>
          </w:tcPr>
          <w:p w:rsidR="00797B6F" w:rsidRPr="00FC044C" w:rsidRDefault="00797B6F" w:rsidP="00F221DB">
            <w:pPr>
              <w:spacing w:line="360" w:lineRule="auto"/>
            </w:pPr>
            <w:r w:rsidRPr="00FC044C">
              <w:t>Ý nghĩa/ghi chú</w:t>
            </w:r>
          </w:p>
        </w:tc>
      </w:tr>
      <w:tr w:rsidR="00FC044C" w:rsidRPr="00FC044C" w:rsidTr="00F221DB">
        <w:tc>
          <w:tcPr>
            <w:tcW w:w="758" w:type="dxa"/>
          </w:tcPr>
          <w:p w:rsidR="00797B6F" w:rsidRPr="00FC044C" w:rsidRDefault="005A06EC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797B6F" w:rsidRPr="00FC044C" w:rsidRDefault="005A06EC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797B6F" w:rsidRPr="00FC044C" w:rsidRDefault="006203C2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97B6F" w:rsidRPr="00FC044C" w:rsidRDefault="00797B6F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797B6F" w:rsidRPr="00FC044C" w:rsidRDefault="00797B6F" w:rsidP="00F221DB">
            <w:pPr>
              <w:pStyle w:val="BodyText"/>
              <w:spacing w:after="0"/>
            </w:pPr>
          </w:p>
        </w:tc>
      </w:tr>
      <w:tr w:rsidR="00FC044C" w:rsidRPr="00FC044C" w:rsidTr="00F221DB">
        <w:tc>
          <w:tcPr>
            <w:tcW w:w="758" w:type="dxa"/>
          </w:tcPr>
          <w:p w:rsidR="00BA3B24" w:rsidRPr="00FC044C" w:rsidRDefault="00BA3B24" w:rsidP="00BA3B2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BA3B24" w:rsidRPr="00FC044C" w:rsidRDefault="00BA3B24" w:rsidP="00513D16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 xml:space="preserve">ID </w:t>
            </w:r>
            <w:r w:rsidR="00513D16" w:rsidRPr="00FC044C">
              <w:rPr>
                <w:lang w:val="en-US"/>
              </w:rPr>
              <w:t>chương</w:t>
            </w:r>
          </w:p>
        </w:tc>
        <w:tc>
          <w:tcPr>
            <w:tcW w:w="1566" w:type="dxa"/>
          </w:tcPr>
          <w:p w:rsidR="00BA3B24" w:rsidRPr="00FC044C" w:rsidRDefault="00BA3B24" w:rsidP="00BA3B2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A3B24" w:rsidRPr="00FC044C" w:rsidRDefault="00BA3B24" w:rsidP="00BA3B24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A3B24" w:rsidRPr="00FC044C" w:rsidRDefault="00BA3B24" w:rsidP="00BA3B24">
            <w:pPr>
              <w:pStyle w:val="BodyText"/>
              <w:spacing w:after="0"/>
            </w:pPr>
          </w:p>
        </w:tc>
      </w:tr>
      <w:tr w:rsidR="00FC044C" w:rsidRPr="00FC044C" w:rsidTr="00F221DB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:rsidR="00BA3B24" w:rsidRPr="00FC044C" w:rsidRDefault="00BA3B24" w:rsidP="00BA3B2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BA3B24" w:rsidRPr="00FC044C" w:rsidRDefault="00BA3B24" w:rsidP="00BA3B2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ID User</w:t>
            </w:r>
          </w:p>
        </w:tc>
        <w:tc>
          <w:tcPr>
            <w:tcW w:w="1566" w:type="dxa"/>
          </w:tcPr>
          <w:p w:rsidR="00BA3B24" w:rsidRPr="00FC044C" w:rsidRDefault="00BA3B24" w:rsidP="00BA3B24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A3B24" w:rsidRPr="00FC044C" w:rsidRDefault="00BA3B24" w:rsidP="00BA3B24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BA3B24" w:rsidRPr="00FC044C" w:rsidRDefault="00BA3B24" w:rsidP="00BA3B24">
            <w:pPr>
              <w:pStyle w:val="BodyText"/>
              <w:spacing w:after="0"/>
            </w:pPr>
          </w:p>
        </w:tc>
      </w:tr>
      <w:tr w:rsidR="00101941" w:rsidRPr="00FC044C" w:rsidTr="0010194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:rsidR="00101941" w:rsidRPr="00FC044C" w:rsidRDefault="000217EE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101941" w:rsidRPr="00FC044C" w:rsidRDefault="00520764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Ngày đọc</w:t>
            </w:r>
          </w:p>
        </w:tc>
        <w:tc>
          <w:tcPr>
            <w:tcW w:w="1566" w:type="dxa"/>
          </w:tcPr>
          <w:p w:rsidR="00101941" w:rsidRPr="00FC044C" w:rsidRDefault="00101941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</w:t>
            </w:r>
            <w:r w:rsidR="004C66C8" w:rsidRPr="00FC044C">
              <w:rPr>
                <w:lang w:val="en-US"/>
              </w:rPr>
              <w:t>ublic</w:t>
            </w:r>
          </w:p>
        </w:tc>
        <w:tc>
          <w:tcPr>
            <w:tcW w:w="1640" w:type="dxa"/>
          </w:tcPr>
          <w:p w:rsidR="00101941" w:rsidRPr="00FC044C" w:rsidRDefault="00101941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01941" w:rsidRPr="00FC044C" w:rsidRDefault="00101941" w:rsidP="00F221DB">
            <w:pPr>
              <w:pStyle w:val="BodyText"/>
              <w:spacing w:after="0"/>
            </w:pPr>
          </w:p>
        </w:tc>
      </w:tr>
    </w:tbl>
    <w:p w:rsidR="008267B4" w:rsidRPr="00FC044C" w:rsidRDefault="008267B4" w:rsidP="00D80D3D">
      <w:pPr>
        <w:rPr>
          <w:lang w:val="en-US"/>
        </w:rPr>
      </w:pPr>
    </w:p>
    <w:p w:rsidR="00336274" w:rsidRPr="00FC044C" w:rsidRDefault="00FE1B88" w:rsidP="00593FB0">
      <w:pPr>
        <w:pStyle w:val="Heading3"/>
        <w:rPr>
          <w:lang w:val="en-US"/>
        </w:rPr>
      </w:pPr>
      <w:bookmarkStart w:id="12" w:name="_Toc11253200"/>
      <w:r w:rsidRPr="00FC044C">
        <w:rPr>
          <w:lang w:val="en-US"/>
        </w:rPr>
        <w:t>B</w:t>
      </w:r>
      <w:r w:rsidR="008C44A6" w:rsidRPr="00FC044C">
        <w:rPr>
          <w:lang w:val="en-US"/>
        </w:rPr>
        <w:t>ookmarks</w:t>
      </w:r>
      <w:bookmarkEnd w:id="12"/>
    </w:p>
    <w:p w:rsidR="008244BA" w:rsidRPr="00FC044C" w:rsidRDefault="00977A08" w:rsidP="00D80D3D">
      <w:pPr>
        <w:rPr>
          <w:lang w:val="en-US"/>
        </w:rPr>
      </w:pPr>
      <w:r w:rsidRPr="00FC044C">
        <w:rPr>
          <w:lang w:val="en-US"/>
        </w:rPr>
        <w:t>Danh sách thuộc tính</w:t>
      </w:r>
      <w:r w:rsidR="008244BA" w:rsidRPr="00FC044C">
        <w:rPr>
          <w:lang w:val="en-US"/>
        </w:rPr>
        <w:t>:</w:t>
      </w:r>
    </w:p>
    <w:p w:rsidR="008244BA" w:rsidRPr="00FC044C" w:rsidRDefault="008244BA" w:rsidP="00D80D3D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C044C" w:rsidRPr="00FC044C" w:rsidTr="00F221DB">
        <w:tc>
          <w:tcPr>
            <w:tcW w:w="758" w:type="dxa"/>
          </w:tcPr>
          <w:p w:rsidR="00052687" w:rsidRPr="00FC044C" w:rsidRDefault="00052687" w:rsidP="00F221DB">
            <w:pPr>
              <w:spacing w:line="360" w:lineRule="auto"/>
            </w:pPr>
            <w:r w:rsidRPr="00FC044C">
              <w:t>STT</w:t>
            </w:r>
          </w:p>
        </w:tc>
        <w:tc>
          <w:tcPr>
            <w:tcW w:w="1966" w:type="dxa"/>
          </w:tcPr>
          <w:p w:rsidR="00052687" w:rsidRPr="00FC044C" w:rsidRDefault="00052687" w:rsidP="00F221DB">
            <w:pPr>
              <w:spacing w:line="360" w:lineRule="auto"/>
            </w:pPr>
            <w:r w:rsidRPr="00FC044C">
              <w:t>Tên thuộc tính</w:t>
            </w:r>
          </w:p>
        </w:tc>
        <w:tc>
          <w:tcPr>
            <w:tcW w:w="1566" w:type="dxa"/>
          </w:tcPr>
          <w:p w:rsidR="00052687" w:rsidRPr="00FC044C" w:rsidRDefault="00052687" w:rsidP="00F221DB">
            <w:pPr>
              <w:spacing w:line="360" w:lineRule="auto"/>
              <w:jc w:val="center"/>
              <w:rPr>
                <w:lang w:val="en-US"/>
              </w:rPr>
            </w:pPr>
            <w:r w:rsidRPr="00FC044C">
              <w:rPr>
                <w:lang w:val="en-US"/>
              </w:rPr>
              <w:t>Loại</w:t>
            </w:r>
          </w:p>
        </w:tc>
        <w:tc>
          <w:tcPr>
            <w:tcW w:w="1640" w:type="dxa"/>
          </w:tcPr>
          <w:p w:rsidR="00052687" w:rsidRPr="00FC044C" w:rsidRDefault="00052687" w:rsidP="00F221DB">
            <w:pPr>
              <w:spacing w:line="360" w:lineRule="auto"/>
            </w:pPr>
            <w:r w:rsidRPr="00FC044C">
              <w:t>Ràng buộc</w:t>
            </w:r>
          </w:p>
        </w:tc>
        <w:tc>
          <w:tcPr>
            <w:tcW w:w="3646" w:type="dxa"/>
          </w:tcPr>
          <w:p w:rsidR="00052687" w:rsidRPr="00FC044C" w:rsidRDefault="00052687" w:rsidP="00F221DB">
            <w:pPr>
              <w:spacing w:line="360" w:lineRule="auto"/>
            </w:pPr>
            <w:r w:rsidRPr="00FC044C">
              <w:t>Ý nghĩa/ghi chú</w:t>
            </w:r>
          </w:p>
        </w:tc>
      </w:tr>
      <w:tr w:rsidR="00FC044C" w:rsidRPr="00FC044C" w:rsidTr="00F221DB">
        <w:tc>
          <w:tcPr>
            <w:tcW w:w="758" w:type="dxa"/>
          </w:tcPr>
          <w:p w:rsidR="00052687" w:rsidRPr="00FC044C" w:rsidRDefault="00052687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052687" w:rsidRPr="00FC044C" w:rsidRDefault="00052687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052687" w:rsidRPr="00FC044C" w:rsidRDefault="00052687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52687" w:rsidRPr="00FC044C" w:rsidRDefault="00052687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52687" w:rsidRPr="00FC044C" w:rsidRDefault="00052687" w:rsidP="00F221DB">
            <w:pPr>
              <w:pStyle w:val="BodyText"/>
              <w:spacing w:after="0"/>
            </w:pPr>
          </w:p>
        </w:tc>
      </w:tr>
      <w:tr w:rsidR="00FC044C" w:rsidRPr="00FC044C" w:rsidTr="00F221DB">
        <w:tc>
          <w:tcPr>
            <w:tcW w:w="758" w:type="dxa"/>
          </w:tcPr>
          <w:p w:rsidR="00052687" w:rsidRPr="00FC044C" w:rsidRDefault="00052687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052687" w:rsidRPr="00FC044C" w:rsidRDefault="00052687" w:rsidP="00332E01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 xml:space="preserve">ID </w:t>
            </w:r>
            <w:r w:rsidR="00332E01" w:rsidRPr="00FC044C">
              <w:rPr>
                <w:lang w:val="en-US"/>
              </w:rPr>
              <w:t>sách</w:t>
            </w:r>
          </w:p>
        </w:tc>
        <w:tc>
          <w:tcPr>
            <w:tcW w:w="1566" w:type="dxa"/>
          </w:tcPr>
          <w:p w:rsidR="00052687" w:rsidRPr="00FC044C" w:rsidRDefault="00052687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52687" w:rsidRPr="00FC044C" w:rsidRDefault="00052687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52687" w:rsidRPr="00FC044C" w:rsidRDefault="00052687" w:rsidP="00F221DB">
            <w:pPr>
              <w:pStyle w:val="BodyText"/>
              <w:spacing w:after="0"/>
            </w:pPr>
          </w:p>
        </w:tc>
      </w:tr>
      <w:tr w:rsidR="00052687" w:rsidRPr="00FC044C" w:rsidTr="00F221DB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:rsidR="00052687" w:rsidRPr="00FC044C" w:rsidRDefault="00052687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052687" w:rsidRPr="00FC044C" w:rsidRDefault="00052687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ID User</w:t>
            </w:r>
          </w:p>
        </w:tc>
        <w:tc>
          <w:tcPr>
            <w:tcW w:w="1566" w:type="dxa"/>
          </w:tcPr>
          <w:p w:rsidR="00052687" w:rsidRPr="00FC044C" w:rsidRDefault="00052687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52687" w:rsidRPr="00FC044C" w:rsidRDefault="00052687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52687" w:rsidRPr="00FC044C" w:rsidRDefault="00052687" w:rsidP="00F221DB">
            <w:pPr>
              <w:pStyle w:val="BodyText"/>
              <w:spacing w:after="0"/>
            </w:pPr>
          </w:p>
        </w:tc>
      </w:tr>
    </w:tbl>
    <w:p w:rsidR="00052687" w:rsidRPr="00FC044C" w:rsidRDefault="00052687" w:rsidP="00D80D3D">
      <w:pPr>
        <w:rPr>
          <w:lang w:val="en-US"/>
        </w:rPr>
      </w:pPr>
    </w:p>
    <w:p w:rsidR="008244BA" w:rsidRPr="00FC044C" w:rsidRDefault="00AD3116" w:rsidP="0077058B">
      <w:pPr>
        <w:pStyle w:val="Heading3"/>
        <w:rPr>
          <w:lang w:val="en-US"/>
        </w:rPr>
      </w:pPr>
      <w:bookmarkStart w:id="13" w:name="_Toc11253201"/>
      <w:r>
        <w:rPr>
          <w:lang w:val="en-US"/>
        </w:rPr>
        <w:lastRenderedPageBreak/>
        <w:t>Tác giả</w:t>
      </w:r>
      <w:bookmarkEnd w:id="13"/>
    </w:p>
    <w:p w:rsidR="005C7D57" w:rsidRPr="00FC044C" w:rsidRDefault="005C7D57" w:rsidP="005C7D57">
      <w:pPr>
        <w:rPr>
          <w:lang w:val="en-US"/>
        </w:rPr>
      </w:pPr>
      <w:r w:rsidRPr="00FC044C">
        <w:rPr>
          <w:lang w:val="en-US"/>
        </w:rPr>
        <w:t>Danh sách thuộc tính:</w:t>
      </w:r>
    </w:p>
    <w:p w:rsidR="005C7D57" w:rsidRPr="00FC044C" w:rsidRDefault="005C7D57" w:rsidP="005C7D57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C044C" w:rsidRPr="00FC044C" w:rsidTr="00F221DB">
        <w:tc>
          <w:tcPr>
            <w:tcW w:w="758" w:type="dxa"/>
          </w:tcPr>
          <w:p w:rsidR="00F26A33" w:rsidRPr="00FC044C" w:rsidRDefault="00F26A33" w:rsidP="00F221DB">
            <w:pPr>
              <w:spacing w:line="360" w:lineRule="auto"/>
            </w:pPr>
            <w:r w:rsidRPr="00FC044C">
              <w:t>STT</w:t>
            </w:r>
          </w:p>
        </w:tc>
        <w:tc>
          <w:tcPr>
            <w:tcW w:w="1966" w:type="dxa"/>
          </w:tcPr>
          <w:p w:rsidR="00F26A33" w:rsidRPr="00FC044C" w:rsidRDefault="00F26A33" w:rsidP="00F221DB">
            <w:pPr>
              <w:spacing w:line="360" w:lineRule="auto"/>
            </w:pPr>
            <w:r w:rsidRPr="00FC044C">
              <w:t>Tên thuộc tính</w:t>
            </w:r>
          </w:p>
        </w:tc>
        <w:tc>
          <w:tcPr>
            <w:tcW w:w="1566" w:type="dxa"/>
          </w:tcPr>
          <w:p w:rsidR="00F26A33" w:rsidRPr="00FC044C" w:rsidRDefault="00F26A33" w:rsidP="00F221DB">
            <w:pPr>
              <w:spacing w:line="360" w:lineRule="auto"/>
              <w:jc w:val="center"/>
              <w:rPr>
                <w:lang w:val="en-US"/>
              </w:rPr>
            </w:pPr>
            <w:r w:rsidRPr="00FC044C">
              <w:rPr>
                <w:lang w:val="en-US"/>
              </w:rPr>
              <w:t>Loại</w:t>
            </w:r>
          </w:p>
        </w:tc>
        <w:tc>
          <w:tcPr>
            <w:tcW w:w="1640" w:type="dxa"/>
          </w:tcPr>
          <w:p w:rsidR="00F26A33" w:rsidRPr="00FC044C" w:rsidRDefault="00F26A33" w:rsidP="00F221DB">
            <w:pPr>
              <w:spacing w:line="360" w:lineRule="auto"/>
            </w:pPr>
            <w:r w:rsidRPr="00FC044C">
              <w:t>Ràng buộc</w:t>
            </w:r>
          </w:p>
        </w:tc>
        <w:tc>
          <w:tcPr>
            <w:tcW w:w="3646" w:type="dxa"/>
          </w:tcPr>
          <w:p w:rsidR="00F26A33" w:rsidRPr="00FC044C" w:rsidRDefault="00F26A33" w:rsidP="00F221DB">
            <w:pPr>
              <w:spacing w:line="360" w:lineRule="auto"/>
            </w:pPr>
            <w:r w:rsidRPr="00FC044C">
              <w:t>Ý nghĩa/ghi chú</w:t>
            </w:r>
          </w:p>
        </w:tc>
      </w:tr>
      <w:tr w:rsidR="009F17E0" w:rsidRPr="00FC044C" w:rsidTr="00F221DB">
        <w:tc>
          <w:tcPr>
            <w:tcW w:w="758" w:type="dxa"/>
          </w:tcPr>
          <w:p w:rsidR="009F17E0" w:rsidRPr="00FC044C" w:rsidRDefault="009F17E0" w:rsidP="009F17E0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9F17E0" w:rsidRPr="00FC044C" w:rsidRDefault="009F17E0" w:rsidP="009F17E0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9F17E0" w:rsidRPr="00FC044C" w:rsidRDefault="009F17E0" w:rsidP="009F17E0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F17E0" w:rsidRPr="00FC044C" w:rsidRDefault="009F17E0" w:rsidP="009F17E0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9F17E0" w:rsidRPr="00FC044C" w:rsidRDefault="009F17E0" w:rsidP="009F17E0">
            <w:pPr>
              <w:pStyle w:val="BodyText"/>
              <w:spacing w:after="0"/>
            </w:pPr>
          </w:p>
        </w:tc>
      </w:tr>
      <w:tr w:rsidR="009F17E0" w:rsidRPr="00FC044C" w:rsidTr="00F221DB">
        <w:tc>
          <w:tcPr>
            <w:tcW w:w="758" w:type="dxa"/>
          </w:tcPr>
          <w:p w:rsidR="009F17E0" w:rsidRPr="00FC044C" w:rsidRDefault="009F17E0" w:rsidP="009F17E0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9F17E0" w:rsidRPr="00FC044C" w:rsidRDefault="009F17E0" w:rsidP="009F17E0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9F17E0" w:rsidRPr="00FC044C" w:rsidRDefault="009F17E0" w:rsidP="009F17E0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F17E0" w:rsidRPr="00FC044C" w:rsidRDefault="009F17E0" w:rsidP="009F17E0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9F17E0" w:rsidRPr="00FC044C" w:rsidRDefault="009F17E0" w:rsidP="009F17E0">
            <w:pPr>
              <w:pStyle w:val="BodyText"/>
              <w:spacing w:after="0"/>
            </w:pPr>
          </w:p>
        </w:tc>
      </w:tr>
      <w:tr w:rsidR="009F17E0" w:rsidRPr="00FC044C" w:rsidTr="00F221DB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:rsidR="009F17E0" w:rsidRPr="00FC044C" w:rsidRDefault="009F17E0" w:rsidP="009F17E0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9F17E0" w:rsidRPr="00FC044C" w:rsidRDefault="009F17E0" w:rsidP="009F17E0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 xml:space="preserve">Info </w:t>
            </w:r>
          </w:p>
        </w:tc>
        <w:tc>
          <w:tcPr>
            <w:tcW w:w="1566" w:type="dxa"/>
          </w:tcPr>
          <w:p w:rsidR="009F17E0" w:rsidRPr="00FC044C" w:rsidRDefault="009F17E0" w:rsidP="009F17E0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F17E0" w:rsidRPr="00FC044C" w:rsidRDefault="009F17E0" w:rsidP="009F17E0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9F17E0" w:rsidRPr="00FC044C" w:rsidRDefault="009F17E0" w:rsidP="009F17E0">
            <w:pPr>
              <w:pStyle w:val="BodyText"/>
              <w:spacing w:after="0"/>
            </w:pPr>
          </w:p>
        </w:tc>
      </w:tr>
    </w:tbl>
    <w:p w:rsidR="0077058B" w:rsidRPr="00FC044C" w:rsidRDefault="0077058B" w:rsidP="00D80D3D">
      <w:pPr>
        <w:rPr>
          <w:lang w:val="en-US"/>
        </w:rPr>
      </w:pPr>
    </w:p>
    <w:p w:rsidR="00C96F9D" w:rsidRPr="00FC044C" w:rsidRDefault="00C96F9D" w:rsidP="00C96F9D">
      <w:pPr>
        <w:pStyle w:val="Heading3"/>
        <w:rPr>
          <w:lang w:val="en-US"/>
        </w:rPr>
      </w:pPr>
      <w:bookmarkStart w:id="14" w:name="_Toc11253202"/>
      <w:r w:rsidRPr="00FC044C">
        <w:rPr>
          <w:lang w:val="en-US"/>
        </w:rPr>
        <w:t>Sách, truyện</w:t>
      </w:r>
      <w:bookmarkEnd w:id="14"/>
    </w:p>
    <w:p w:rsidR="00013562" w:rsidRPr="00FC044C" w:rsidRDefault="00013562" w:rsidP="00013562">
      <w:pPr>
        <w:rPr>
          <w:lang w:val="en-US"/>
        </w:rPr>
      </w:pPr>
      <w:r w:rsidRPr="00FC044C">
        <w:rPr>
          <w:lang w:val="en-US"/>
        </w:rPr>
        <w:t>Danh sách thuộc tính:</w:t>
      </w:r>
    </w:p>
    <w:p w:rsidR="00013562" w:rsidRPr="00FC044C" w:rsidRDefault="00013562" w:rsidP="00013562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C044C" w:rsidRPr="00FC044C" w:rsidTr="00F221DB">
        <w:tc>
          <w:tcPr>
            <w:tcW w:w="758" w:type="dxa"/>
          </w:tcPr>
          <w:p w:rsidR="00013562" w:rsidRPr="00FC044C" w:rsidRDefault="00013562" w:rsidP="00F221DB">
            <w:pPr>
              <w:spacing w:line="360" w:lineRule="auto"/>
            </w:pPr>
            <w:r w:rsidRPr="00FC044C">
              <w:t>STT</w:t>
            </w:r>
          </w:p>
        </w:tc>
        <w:tc>
          <w:tcPr>
            <w:tcW w:w="1966" w:type="dxa"/>
          </w:tcPr>
          <w:p w:rsidR="00013562" w:rsidRPr="00FC044C" w:rsidRDefault="00013562" w:rsidP="00F221DB">
            <w:pPr>
              <w:spacing w:line="360" w:lineRule="auto"/>
            </w:pPr>
            <w:r w:rsidRPr="00FC044C">
              <w:t>Tên thuộc tính</w:t>
            </w:r>
          </w:p>
        </w:tc>
        <w:tc>
          <w:tcPr>
            <w:tcW w:w="1566" w:type="dxa"/>
          </w:tcPr>
          <w:p w:rsidR="00013562" w:rsidRPr="00FC044C" w:rsidRDefault="00013562" w:rsidP="00F221DB">
            <w:pPr>
              <w:spacing w:line="360" w:lineRule="auto"/>
              <w:jc w:val="center"/>
              <w:rPr>
                <w:lang w:val="en-US"/>
              </w:rPr>
            </w:pPr>
            <w:r w:rsidRPr="00FC044C">
              <w:rPr>
                <w:lang w:val="en-US"/>
              </w:rPr>
              <w:t>Loại</w:t>
            </w:r>
          </w:p>
        </w:tc>
        <w:tc>
          <w:tcPr>
            <w:tcW w:w="1640" w:type="dxa"/>
          </w:tcPr>
          <w:p w:rsidR="00013562" w:rsidRPr="00FC044C" w:rsidRDefault="00013562" w:rsidP="00F221DB">
            <w:pPr>
              <w:spacing w:line="360" w:lineRule="auto"/>
            </w:pPr>
            <w:r w:rsidRPr="00FC044C">
              <w:t>Ràng buộc</w:t>
            </w:r>
          </w:p>
        </w:tc>
        <w:tc>
          <w:tcPr>
            <w:tcW w:w="3646" w:type="dxa"/>
          </w:tcPr>
          <w:p w:rsidR="00013562" w:rsidRPr="00FC044C" w:rsidRDefault="00013562" w:rsidP="00F221DB">
            <w:pPr>
              <w:spacing w:line="360" w:lineRule="auto"/>
            </w:pPr>
            <w:r w:rsidRPr="00FC044C">
              <w:t>Ý nghĩa/ghi chú</w:t>
            </w:r>
          </w:p>
        </w:tc>
      </w:tr>
      <w:tr w:rsidR="00FC044C" w:rsidRPr="00FC044C" w:rsidTr="00F221DB">
        <w:tc>
          <w:tcPr>
            <w:tcW w:w="758" w:type="dxa"/>
          </w:tcPr>
          <w:p w:rsidR="00013562" w:rsidRPr="00FC044C" w:rsidRDefault="00013562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013562" w:rsidRPr="00FC044C" w:rsidRDefault="00013562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013562" w:rsidRPr="00FC044C" w:rsidRDefault="00013562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13562" w:rsidRPr="00FC044C" w:rsidRDefault="00013562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13562" w:rsidRPr="00FC044C" w:rsidRDefault="00013562" w:rsidP="00F221DB">
            <w:pPr>
              <w:pStyle w:val="BodyText"/>
              <w:spacing w:after="0"/>
            </w:pPr>
          </w:p>
        </w:tc>
      </w:tr>
      <w:tr w:rsidR="00FC044C" w:rsidRPr="00FC044C" w:rsidTr="00F221DB">
        <w:tc>
          <w:tcPr>
            <w:tcW w:w="758" w:type="dxa"/>
          </w:tcPr>
          <w:p w:rsidR="00013562" w:rsidRPr="00FC044C" w:rsidRDefault="008A565A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013562" w:rsidRPr="00FC044C" w:rsidRDefault="008A565A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013562" w:rsidRPr="00FC044C" w:rsidRDefault="008A565A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13562" w:rsidRPr="00FC044C" w:rsidRDefault="00013562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13562" w:rsidRPr="00FC044C" w:rsidRDefault="00013562" w:rsidP="00F221DB">
            <w:pPr>
              <w:pStyle w:val="BodyText"/>
              <w:spacing w:after="0"/>
            </w:pPr>
          </w:p>
        </w:tc>
      </w:tr>
      <w:tr w:rsidR="00FC044C" w:rsidRPr="00FC044C" w:rsidTr="00F221DB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:rsidR="00013562" w:rsidRPr="00FC044C" w:rsidRDefault="008A565A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013562" w:rsidRPr="00FC044C" w:rsidRDefault="0006206C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Info</w:t>
            </w:r>
          </w:p>
        </w:tc>
        <w:tc>
          <w:tcPr>
            <w:tcW w:w="1566" w:type="dxa"/>
          </w:tcPr>
          <w:p w:rsidR="00013562" w:rsidRPr="00FC044C" w:rsidRDefault="008A565A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13562" w:rsidRPr="00FC044C" w:rsidRDefault="00013562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13562" w:rsidRPr="00FC044C" w:rsidRDefault="00013562" w:rsidP="00F221DB">
            <w:pPr>
              <w:pStyle w:val="BodyText"/>
              <w:spacing w:after="0"/>
            </w:pPr>
          </w:p>
        </w:tc>
      </w:tr>
      <w:tr w:rsidR="00FC044C" w:rsidRPr="00FC044C" w:rsidTr="00F221DB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:rsidR="00013562" w:rsidRPr="00FC044C" w:rsidRDefault="001D4525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013562" w:rsidRPr="00FC044C" w:rsidRDefault="001D4525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ID Kho</w:t>
            </w:r>
          </w:p>
        </w:tc>
        <w:tc>
          <w:tcPr>
            <w:tcW w:w="1566" w:type="dxa"/>
          </w:tcPr>
          <w:p w:rsidR="00013562" w:rsidRPr="00FC044C" w:rsidRDefault="001D4525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13562" w:rsidRPr="00FC044C" w:rsidRDefault="00013562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013562" w:rsidRPr="00FC044C" w:rsidRDefault="00013562" w:rsidP="00F221DB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4E364F" w:rsidRPr="00FC044C" w:rsidTr="00F221DB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:rsidR="004E364F" w:rsidRPr="00FC044C" w:rsidRDefault="004E364F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4E364F" w:rsidRPr="00FC044C" w:rsidRDefault="004E364F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Views</w:t>
            </w:r>
          </w:p>
        </w:tc>
        <w:tc>
          <w:tcPr>
            <w:tcW w:w="1566" w:type="dxa"/>
          </w:tcPr>
          <w:p w:rsidR="004E364F" w:rsidRPr="00FC044C" w:rsidRDefault="00FD548E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4E364F" w:rsidRPr="00FC044C" w:rsidRDefault="004E364F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4E364F" w:rsidRPr="00FC044C" w:rsidRDefault="00FD548E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Số lần sách, truyện được đọc</w:t>
            </w:r>
          </w:p>
        </w:tc>
      </w:tr>
    </w:tbl>
    <w:p w:rsidR="00013562" w:rsidRPr="00FC044C" w:rsidRDefault="00013562" w:rsidP="00013562">
      <w:pPr>
        <w:rPr>
          <w:lang w:val="en-US"/>
        </w:rPr>
      </w:pPr>
    </w:p>
    <w:p w:rsidR="002B0E37" w:rsidRPr="00FC044C" w:rsidRDefault="002B0E37" w:rsidP="002B0E37">
      <w:pPr>
        <w:pStyle w:val="Heading3"/>
        <w:rPr>
          <w:lang w:val="en-US"/>
        </w:rPr>
      </w:pPr>
      <w:bookmarkStart w:id="15" w:name="_Toc11253203"/>
      <w:r w:rsidRPr="00FC044C">
        <w:rPr>
          <w:lang w:val="en-US"/>
        </w:rPr>
        <w:t>Chương</w:t>
      </w:r>
      <w:bookmarkEnd w:id="15"/>
    </w:p>
    <w:p w:rsidR="007E61C2" w:rsidRPr="00FC044C" w:rsidRDefault="007E61C2" w:rsidP="007E61C2">
      <w:pPr>
        <w:rPr>
          <w:lang w:val="en-US"/>
        </w:rPr>
      </w:pPr>
      <w:r w:rsidRPr="00FC044C">
        <w:rPr>
          <w:lang w:val="en-US"/>
        </w:rPr>
        <w:t>Danh sách thuộc tính:</w:t>
      </w:r>
    </w:p>
    <w:p w:rsidR="007E61C2" w:rsidRPr="00FC044C" w:rsidRDefault="007E61C2" w:rsidP="007E61C2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C044C" w:rsidRPr="00FC044C" w:rsidTr="00F221DB">
        <w:tc>
          <w:tcPr>
            <w:tcW w:w="758" w:type="dxa"/>
          </w:tcPr>
          <w:p w:rsidR="00214E78" w:rsidRPr="00FC044C" w:rsidRDefault="00214E78" w:rsidP="00F221DB">
            <w:pPr>
              <w:spacing w:line="360" w:lineRule="auto"/>
            </w:pPr>
            <w:r w:rsidRPr="00FC044C">
              <w:t>STT</w:t>
            </w:r>
          </w:p>
        </w:tc>
        <w:tc>
          <w:tcPr>
            <w:tcW w:w="1966" w:type="dxa"/>
          </w:tcPr>
          <w:p w:rsidR="00214E78" w:rsidRPr="00FC044C" w:rsidRDefault="00214E78" w:rsidP="00F221DB">
            <w:pPr>
              <w:spacing w:line="360" w:lineRule="auto"/>
            </w:pPr>
            <w:r w:rsidRPr="00FC044C">
              <w:t>Tên thuộc tính</w:t>
            </w:r>
          </w:p>
        </w:tc>
        <w:tc>
          <w:tcPr>
            <w:tcW w:w="1566" w:type="dxa"/>
          </w:tcPr>
          <w:p w:rsidR="00214E78" w:rsidRPr="00FC044C" w:rsidRDefault="00214E78" w:rsidP="00F221DB">
            <w:pPr>
              <w:spacing w:line="360" w:lineRule="auto"/>
              <w:jc w:val="center"/>
              <w:rPr>
                <w:lang w:val="en-US"/>
              </w:rPr>
            </w:pPr>
            <w:r w:rsidRPr="00FC044C">
              <w:rPr>
                <w:lang w:val="en-US"/>
              </w:rPr>
              <w:t>Loại</w:t>
            </w:r>
          </w:p>
        </w:tc>
        <w:tc>
          <w:tcPr>
            <w:tcW w:w="1640" w:type="dxa"/>
          </w:tcPr>
          <w:p w:rsidR="00214E78" w:rsidRPr="00FC044C" w:rsidRDefault="00214E78" w:rsidP="00F221DB">
            <w:pPr>
              <w:spacing w:line="360" w:lineRule="auto"/>
            </w:pPr>
            <w:r w:rsidRPr="00FC044C">
              <w:t>Ràng buộc</w:t>
            </w:r>
          </w:p>
        </w:tc>
        <w:tc>
          <w:tcPr>
            <w:tcW w:w="3646" w:type="dxa"/>
          </w:tcPr>
          <w:p w:rsidR="00214E78" w:rsidRPr="00FC044C" w:rsidRDefault="00214E78" w:rsidP="00F221DB">
            <w:pPr>
              <w:spacing w:line="360" w:lineRule="auto"/>
            </w:pPr>
            <w:r w:rsidRPr="00FC044C">
              <w:t>Ý nghĩa/ghi chú</w:t>
            </w:r>
          </w:p>
        </w:tc>
      </w:tr>
      <w:tr w:rsidR="00FC044C" w:rsidRPr="00FC044C" w:rsidTr="00F221DB">
        <w:tc>
          <w:tcPr>
            <w:tcW w:w="758" w:type="dxa"/>
          </w:tcPr>
          <w:p w:rsidR="00214E78" w:rsidRPr="00FC044C" w:rsidRDefault="00214E78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214E78" w:rsidRPr="00FC044C" w:rsidRDefault="00214E78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214E78" w:rsidRPr="00FC044C" w:rsidRDefault="00214E78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14E78" w:rsidRPr="00FC044C" w:rsidRDefault="00214E78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214E78" w:rsidRPr="00FC044C" w:rsidRDefault="00214E78" w:rsidP="00F221DB">
            <w:pPr>
              <w:pStyle w:val="BodyText"/>
              <w:spacing w:after="0"/>
            </w:pPr>
          </w:p>
        </w:tc>
      </w:tr>
      <w:tr w:rsidR="00FC044C" w:rsidRPr="00FC044C" w:rsidTr="00F221DB">
        <w:tc>
          <w:tcPr>
            <w:tcW w:w="758" w:type="dxa"/>
          </w:tcPr>
          <w:p w:rsidR="00214E78" w:rsidRPr="00FC044C" w:rsidRDefault="00214E78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214E78" w:rsidRPr="00FC044C" w:rsidRDefault="00214E78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214E78" w:rsidRPr="00FC044C" w:rsidRDefault="00214E78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14E78" w:rsidRPr="00FC044C" w:rsidRDefault="00214E78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214E78" w:rsidRPr="00FC044C" w:rsidRDefault="00214E78" w:rsidP="00F221DB">
            <w:pPr>
              <w:pStyle w:val="BodyText"/>
              <w:spacing w:after="0"/>
            </w:pPr>
          </w:p>
        </w:tc>
      </w:tr>
      <w:tr w:rsidR="00FC044C" w:rsidRPr="00FC044C" w:rsidTr="00F221DB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:rsidR="00214E78" w:rsidRPr="00FC044C" w:rsidRDefault="00214E78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214E78" w:rsidRPr="00FC044C" w:rsidRDefault="00694456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Nội dung</w:t>
            </w:r>
          </w:p>
        </w:tc>
        <w:tc>
          <w:tcPr>
            <w:tcW w:w="1566" w:type="dxa"/>
          </w:tcPr>
          <w:p w:rsidR="00214E78" w:rsidRPr="00FC044C" w:rsidRDefault="00214E78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14E78" w:rsidRPr="00FC044C" w:rsidRDefault="00214E78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214E78" w:rsidRPr="00FC044C" w:rsidRDefault="00214E78" w:rsidP="00F221DB">
            <w:pPr>
              <w:pStyle w:val="BodyText"/>
              <w:spacing w:after="0"/>
            </w:pPr>
          </w:p>
        </w:tc>
      </w:tr>
      <w:tr w:rsidR="00214E78" w:rsidRPr="00FC044C" w:rsidTr="00F221DB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:rsidR="00214E78" w:rsidRPr="00FC044C" w:rsidRDefault="00214E78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214E78" w:rsidRPr="00FC044C" w:rsidRDefault="00214E78" w:rsidP="000E16A7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 xml:space="preserve">ID </w:t>
            </w:r>
            <w:r w:rsidR="000E16A7" w:rsidRPr="00FC044C">
              <w:rPr>
                <w:lang w:val="en-US"/>
              </w:rPr>
              <w:t>Truyện</w:t>
            </w:r>
          </w:p>
        </w:tc>
        <w:tc>
          <w:tcPr>
            <w:tcW w:w="1566" w:type="dxa"/>
          </w:tcPr>
          <w:p w:rsidR="00214E78" w:rsidRPr="00FC044C" w:rsidRDefault="00214E78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14E78" w:rsidRPr="00FC044C" w:rsidRDefault="00214E78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214E78" w:rsidRPr="00FC044C" w:rsidRDefault="00214E78" w:rsidP="00F221DB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:rsidR="002B0E37" w:rsidRPr="00FC044C" w:rsidRDefault="002B0E37" w:rsidP="00013562">
      <w:pPr>
        <w:rPr>
          <w:lang w:val="en-US"/>
        </w:rPr>
      </w:pPr>
    </w:p>
    <w:p w:rsidR="0080346F" w:rsidRPr="00FC044C" w:rsidRDefault="00150369" w:rsidP="0080346F">
      <w:pPr>
        <w:pStyle w:val="Heading3"/>
        <w:rPr>
          <w:lang w:val="en-US"/>
        </w:rPr>
      </w:pPr>
      <w:bookmarkStart w:id="16" w:name="_Toc11253204"/>
      <w:r>
        <w:rPr>
          <w:lang w:val="en-US"/>
        </w:rPr>
        <w:t>Thể</w:t>
      </w:r>
      <w:r w:rsidR="0080346F" w:rsidRPr="00FC044C">
        <w:rPr>
          <w:lang w:val="en-US"/>
        </w:rPr>
        <w:t xml:space="preserve"> loại</w:t>
      </w:r>
      <w:bookmarkEnd w:id="16"/>
    </w:p>
    <w:p w:rsidR="007E61C2" w:rsidRPr="00FC044C" w:rsidRDefault="007E61C2" w:rsidP="007E61C2">
      <w:pPr>
        <w:rPr>
          <w:lang w:val="en-US"/>
        </w:rPr>
      </w:pPr>
      <w:r w:rsidRPr="00FC044C">
        <w:rPr>
          <w:lang w:val="en-US"/>
        </w:rPr>
        <w:t>Danh sách thuộc tính:</w:t>
      </w:r>
    </w:p>
    <w:p w:rsidR="007E61C2" w:rsidRPr="00FC044C" w:rsidRDefault="007E61C2" w:rsidP="007E61C2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C044C" w:rsidRPr="00FC044C" w:rsidTr="00F221DB">
        <w:tc>
          <w:tcPr>
            <w:tcW w:w="758" w:type="dxa"/>
          </w:tcPr>
          <w:p w:rsidR="00744FF4" w:rsidRPr="00FC044C" w:rsidRDefault="00744FF4" w:rsidP="00F221DB">
            <w:pPr>
              <w:spacing w:line="360" w:lineRule="auto"/>
            </w:pPr>
            <w:r w:rsidRPr="00FC044C">
              <w:t>STT</w:t>
            </w:r>
          </w:p>
        </w:tc>
        <w:tc>
          <w:tcPr>
            <w:tcW w:w="1966" w:type="dxa"/>
          </w:tcPr>
          <w:p w:rsidR="00744FF4" w:rsidRPr="00FC044C" w:rsidRDefault="00744FF4" w:rsidP="00F221DB">
            <w:pPr>
              <w:spacing w:line="360" w:lineRule="auto"/>
            </w:pPr>
            <w:r w:rsidRPr="00FC044C">
              <w:t>Tên thuộc tính</w:t>
            </w:r>
          </w:p>
        </w:tc>
        <w:tc>
          <w:tcPr>
            <w:tcW w:w="1566" w:type="dxa"/>
          </w:tcPr>
          <w:p w:rsidR="00744FF4" w:rsidRPr="00FC044C" w:rsidRDefault="00744FF4" w:rsidP="00F221DB">
            <w:pPr>
              <w:spacing w:line="360" w:lineRule="auto"/>
              <w:jc w:val="center"/>
              <w:rPr>
                <w:lang w:val="en-US"/>
              </w:rPr>
            </w:pPr>
            <w:r w:rsidRPr="00FC044C">
              <w:rPr>
                <w:lang w:val="en-US"/>
              </w:rPr>
              <w:t>Loại</w:t>
            </w:r>
          </w:p>
        </w:tc>
        <w:tc>
          <w:tcPr>
            <w:tcW w:w="1640" w:type="dxa"/>
          </w:tcPr>
          <w:p w:rsidR="00744FF4" w:rsidRPr="00FC044C" w:rsidRDefault="00744FF4" w:rsidP="00F221DB">
            <w:pPr>
              <w:spacing w:line="360" w:lineRule="auto"/>
            </w:pPr>
            <w:r w:rsidRPr="00FC044C">
              <w:t>Ràng buộc</w:t>
            </w:r>
          </w:p>
        </w:tc>
        <w:tc>
          <w:tcPr>
            <w:tcW w:w="3646" w:type="dxa"/>
          </w:tcPr>
          <w:p w:rsidR="00744FF4" w:rsidRPr="00FC044C" w:rsidRDefault="00744FF4" w:rsidP="00F221DB">
            <w:pPr>
              <w:spacing w:line="360" w:lineRule="auto"/>
            </w:pPr>
            <w:r w:rsidRPr="00FC044C">
              <w:t>Ý nghĩa/ghi chú</w:t>
            </w:r>
          </w:p>
        </w:tc>
      </w:tr>
      <w:tr w:rsidR="00FC044C" w:rsidRPr="00FC044C" w:rsidTr="00F221DB">
        <w:tc>
          <w:tcPr>
            <w:tcW w:w="758" w:type="dxa"/>
          </w:tcPr>
          <w:p w:rsidR="00744FF4" w:rsidRPr="00FC044C" w:rsidRDefault="00744FF4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744FF4" w:rsidRPr="00FC044C" w:rsidRDefault="00744FF4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744FF4" w:rsidRPr="00FC044C" w:rsidRDefault="00744FF4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44FF4" w:rsidRPr="00FC044C" w:rsidRDefault="00744FF4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744FF4" w:rsidRPr="00FC044C" w:rsidRDefault="00744FF4" w:rsidP="00F221DB">
            <w:pPr>
              <w:pStyle w:val="BodyText"/>
              <w:spacing w:after="0"/>
            </w:pPr>
          </w:p>
        </w:tc>
      </w:tr>
      <w:tr w:rsidR="00FC044C" w:rsidRPr="00FC044C" w:rsidTr="00F221DB">
        <w:tc>
          <w:tcPr>
            <w:tcW w:w="758" w:type="dxa"/>
          </w:tcPr>
          <w:p w:rsidR="00744FF4" w:rsidRPr="00FC044C" w:rsidRDefault="00744FF4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744FF4" w:rsidRPr="00FC044C" w:rsidRDefault="00744FF4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744FF4" w:rsidRPr="00FC044C" w:rsidRDefault="00744FF4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44FF4" w:rsidRPr="00FC044C" w:rsidRDefault="00744FF4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744FF4" w:rsidRPr="00FC044C" w:rsidRDefault="00744FF4" w:rsidP="00F221DB">
            <w:pPr>
              <w:pStyle w:val="BodyText"/>
              <w:spacing w:after="0"/>
            </w:pPr>
          </w:p>
        </w:tc>
      </w:tr>
      <w:tr w:rsidR="00744FF4" w:rsidRPr="00FC044C" w:rsidTr="00F221DB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:rsidR="00744FF4" w:rsidRPr="00FC044C" w:rsidRDefault="00744FF4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744FF4" w:rsidRPr="00FC044C" w:rsidRDefault="00A40DD6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 xml:space="preserve">Info </w:t>
            </w:r>
          </w:p>
        </w:tc>
        <w:tc>
          <w:tcPr>
            <w:tcW w:w="1566" w:type="dxa"/>
          </w:tcPr>
          <w:p w:rsidR="00744FF4" w:rsidRPr="00FC044C" w:rsidRDefault="00744FF4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44FF4" w:rsidRPr="00FC044C" w:rsidRDefault="00744FF4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744FF4" w:rsidRPr="00FC044C" w:rsidRDefault="00744FF4" w:rsidP="00F221DB">
            <w:pPr>
              <w:pStyle w:val="BodyText"/>
              <w:spacing w:after="0"/>
            </w:pPr>
          </w:p>
        </w:tc>
      </w:tr>
    </w:tbl>
    <w:p w:rsidR="0080346F" w:rsidRPr="00FC044C" w:rsidRDefault="0080346F" w:rsidP="00013562">
      <w:pPr>
        <w:rPr>
          <w:lang w:val="en-US"/>
        </w:rPr>
      </w:pPr>
    </w:p>
    <w:p w:rsidR="00CD1538" w:rsidRPr="00FC044C" w:rsidRDefault="007930FC" w:rsidP="007930FC">
      <w:pPr>
        <w:pStyle w:val="Heading3"/>
        <w:rPr>
          <w:lang w:val="en-US"/>
        </w:rPr>
      </w:pPr>
      <w:bookmarkStart w:id="17" w:name="_Toc11253205"/>
      <w:r w:rsidRPr="00FC044C">
        <w:rPr>
          <w:lang w:val="en-US"/>
        </w:rPr>
        <w:lastRenderedPageBreak/>
        <w:t>Quản lý trang web</w:t>
      </w:r>
      <w:bookmarkEnd w:id="17"/>
    </w:p>
    <w:p w:rsidR="00C96F9D" w:rsidRPr="00FC044C" w:rsidRDefault="007E61C2" w:rsidP="00D80D3D">
      <w:pPr>
        <w:rPr>
          <w:lang w:val="en-US"/>
        </w:rPr>
      </w:pPr>
      <w:r w:rsidRPr="00FC044C">
        <w:rPr>
          <w:lang w:val="en-US"/>
        </w:rPr>
        <w:t>Danh sách thuộc tính:</w:t>
      </w:r>
    </w:p>
    <w:p w:rsidR="00E1289A" w:rsidRPr="00FC044C" w:rsidRDefault="00E1289A" w:rsidP="00D80D3D">
      <w:pPr>
        <w:rPr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FC044C" w:rsidRPr="00FC044C" w:rsidTr="00F221DB">
        <w:tc>
          <w:tcPr>
            <w:tcW w:w="758" w:type="dxa"/>
          </w:tcPr>
          <w:p w:rsidR="00E1289A" w:rsidRPr="00FC044C" w:rsidRDefault="00E1289A" w:rsidP="00F221DB">
            <w:pPr>
              <w:spacing w:line="360" w:lineRule="auto"/>
            </w:pPr>
            <w:r w:rsidRPr="00FC044C">
              <w:t>STT</w:t>
            </w:r>
          </w:p>
        </w:tc>
        <w:tc>
          <w:tcPr>
            <w:tcW w:w="1966" w:type="dxa"/>
          </w:tcPr>
          <w:p w:rsidR="00E1289A" w:rsidRPr="00FC044C" w:rsidRDefault="00E1289A" w:rsidP="00F221DB">
            <w:pPr>
              <w:spacing w:line="360" w:lineRule="auto"/>
            </w:pPr>
            <w:r w:rsidRPr="00FC044C">
              <w:t>Tên thuộc tính</w:t>
            </w:r>
          </w:p>
        </w:tc>
        <w:tc>
          <w:tcPr>
            <w:tcW w:w="1566" w:type="dxa"/>
          </w:tcPr>
          <w:p w:rsidR="00E1289A" w:rsidRPr="00FC044C" w:rsidRDefault="00E1289A" w:rsidP="00F221DB">
            <w:pPr>
              <w:spacing w:line="360" w:lineRule="auto"/>
              <w:jc w:val="center"/>
              <w:rPr>
                <w:lang w:val="en-US"/>
              </w:rPr>
            </w:pPr>
            <w:r w:rsidRPr="00FC044C">
              <w:rPr>
                <w:lang w:val="en-US"/>
              </w:rPr>
              <w:t>Loại</w:t>
            </w:r>
          </w:p>
        </w:tc>
        <w:tc>
          <w:tcPr>
            <w:tcW w:w="1640" w:type="dxa"/>
          </w:tcPr>
          <w:p w:rsidR="00E1289A" w:rsidRPr="00FC044C" w:rsidRDefault="00E1289A" w:rsidP="00F221DB">
            <w:pPr>
              <w:spacing w:line="360" w:lineRule="auto"/>
            </w:pPr>
            <w:r w:rsidRPr="00FC044C">
              <w:t>Ràng buộc</w:t>
            </w:r>
          </w:p>
        </w:tc>
        <w:tc>
          <w:tcPr>
            <w:tcW w:w="3646" w:type="dxa"/>
          </w:tcPr>
          <w:p w:rsidR="00E1289A" w:rsidRPr="00FC044C" w:rsidRDefault="00E1289A" w:rsidP="00F221DB">
            <w:pPr>
              <w:spacing w:line="360" w:lineRule="auto"/>
            </w:pPr>
            <w:r w:rsidRPr="00FC044C">
              <w:t>Ý nghĩa/ghi chú</w:t>
            </w:r>
          </w:p>
        </w:tc>
      </w:tr>
      <w:tr w:rsidR="00FC044C" w:rsidRPr="00FC044C" w:rsidTr="00F221DB">
        <w:tc>
          <w:tcPr>
            <w:tcW w:w="758" w:type="dxa"/>
          </w:tcPr>
          <w:p w:rsidR="00E1289A" w:rsidRPr="00FC044C" w:rsidRDefault="00E1289A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E1289A" w:rsidRPr="00FC044C" w:rsidRDefault="00C96D14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E1289A" w:rsidRPr="00FC044C" w:rsidRDefault="00E1289A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E1289A" w:rsidRPr="00FC044C" w:rsidRDefault="00E1289A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1289A" w:rsidRPr="00FC044C" w:rsidRDefault="00E1289A" w:rsidP="00F221DB">
            <w:pPr>
              <w:pStyle w:val="BodyText"/>
              <w:spacing w:after="0"/>
            </w:pPr>
          </w:p>
        </w:tc>
      </w:tr>
      <w:tr w:rsidR="00E1289A" w:rsidRPr="00FC044C" w:rsidTr="00F221DB">
        <w:tc>
          <w:tcPr>
            <w:tcW w:w="758" w:type="dxa"/>
          </w:tcPr>
          <w:p w:rsidR="00E1289A" w:rsidRPr="00FC044C" w:rsidRDefault="00E1289A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E1289A" w:rsidRPr="00FC044C" w:rsidRDefault="00C96D14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Password</w:t>
            </w:r>
          </w:p>
        </w:tc>
        <w:tc>
          <w:tcPr>
            <w:tcW w:w="1566" w:type="dxa"/>
          </w:tcPr>
          <w:p w:rsidR="00E1289A" w:rsidRPr="00FC044C" w:rsidRDefault="00C96D14" w:rsidP="00F221DB">
            <w:pPr>
              <w:pStyle w:val="BodyText"/>
              <w:spacing w:after="0"/>
              <w:rPr>
                <w:lang w:val="en-US"/>
              </w:rPr>
            </w:pPr>
            <w:r w:rsidRPr="00FC044C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E1289A" w:rsidRPr="00FC044C" w:rsidRDefault="00E1289A" w:rsidP="00F221DB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1289A" w:rsidRPr="00FC044C" w:rsidRDefault="00E1289A" w:rsidP="00F221DB">
            <w:pPr>
              <w:pStyle w:val="BodyText"/>
              <w:spacing w:after="0"/>
            </w:pPr>
          </w:p>
        </w:tc>
      </w:tr>
    </w:tbl>
    <w:p w:rsidR="00E1289A" w:rsidRPr="00FC044C" w:rsidRDefault="00E1289A" w:rsidP="00D80D3D">
      <w:pPr>
        <w:rPr>
          <w:lang w:val="en-US"/>
        </w:rPr>
      </w:pPr>
    </w:p>
    <w:p w:rsidR="00723319" w:rsidRPr="00FC044C" w:rsidRDefault="00723319" w:rsidP="00D80D3D">
      <w:pPr>
        <w:rPr>
          <w:lang w:val="en-US"/>
        </w:rPr>
      </w:pPr>
      <w:r w:rsidRPr="00FC044C">
        <w:rPr>
          <w:lang w:val="en-US"/>
        </w:rPr>
        <w:t>Danh sách phương thức:</w:t>
      </w:r>
    </w:p>
    <w:p w:rsidR="004C69E8" w:rsidRDefault="00366DE0" w:rsidP="000305B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CRUD truyện</w:t>
      </w:r>
    </w:p>
    <w:p w:rsidR="00366DE0" w:rsidRDefault="00366DE0" w:rsidP="000305B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CRUD thể loại</w:t>
      </w:r>
    </w:p>
    <w:p w:rsidR="00366DE0" w:rsidRDefault="00366DE0" w:rsidP="000305B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CRUD chương</w:t>
      </w:r>
    </w:p>
    <w:p w:rsidR="00366DE0" w:rsidRDefault="00366DE0" w:rsidP="000305B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CRUD tác giả</w:t>
      </w:r>
    </w:p>
    <w:p w:rsidR="00366DE0" w:rsidRPr="00FC044C" w:rsidRDefault="00366DE0" w:rsidP="000305B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RD người dùng</w:t>
      </w:r>
    </w:p>
    <w:sectPr w:rsidR="00366DE0" w:rsidRPr="00FC044C" w:rsidSect="00746ED1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585" w:rsidRDefault="00D16585">
      <w:r>
        <w:separator/>
      </w:r>
    </w:p>
  </w:endnote>
  <w:endnote w:type="continuationSeparator" w:id="0">
    <w:p w:rsidR="00D16585" w:rsidRDefault="00D16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2CA" w:rsidRDefault="00FA72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D1" w:rsidRDefault="000A272D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59776" behindDoc="0" locked="0" layoutInCell="1" allowOverlap="1" wp14:anchorId="02EF8796" wp14:editId="3A3147EB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2CA" w:rsidRDefault="00FA72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5875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96C9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585" w:rsidRDefault="00D16585">
      <w:r>
        <w:separator/>
      </w:r>
    </w:p>
  </w:footnote>
  <w:footnote w:type="continuationSeparator" w:id="0">
    <w:p w:rsidR="00D16585" w:rsidRDefault="00D16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2CA" w:rsidRDefault="00FA72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D1" w:rsidRDefault="00746ED1" w:rsidP="00746ED1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53D5AE1" wp14:editId="6DD43112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5908C" id="Freeform 1" o:spid="_x0000_s1026" style="position:absolute;margin-left:0;margin-top:.75pt;width:93.15pt;height:814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57728" behindDoc="0" locked="0" layoutInCell="1" allowOverlap="1" wp14:anchorId="006B6D63" wp14:editId="34502D8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tle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746ED1" w:rsidRPr="0040293A" w:rsidRDefault="00746ED1" w:rsidP="00746ED1">
    <w:pPr>
      <w:pStyle w:val="Header"/>
      <w:rPr>
        <w:rFonts w:eastAsia="Tahoma"/>
      </w:rPr>
    </w:pPr>
  </w:p>
  <w:p w:rsidR="00FB6741" w:rsidRPr="00746ED1" w:rsidRDefault="00FB6741" w:rsidP="00746E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2CA" w:rsidRDefault="00FA72C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D1" w:rsidRDefault="00746ED1">
    <w:r w:rsidRPr="004257CD">
      <w:rPr>
        <w:noProof/>
        <w:lang w:eastAsia="vi-VN"/>
      </w:rPr>
      <w:drawing>
        <wp:anchor distT="0" distB="0" distL="114300" distR="114300" simplePos="0" relativeHeight="251658240" behindDoc="1" locked="0" layoutInCell="1" allowOverlap="1" wp14:anchorId="54D4B1BB" wp14:editId="7EB332B0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3548A8" w:rsidRDefault="00FA72CA" w:rsidP="00FA72CA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MIKEWEB</w:t>
          </w:r>
        </w:p>
      </w:tc>
      <w:tc>
        <w:tcPr>
          <w:tcW w:w="2620" w:type="dxa"/>
        </w:tcPr>
        <w:p w:rsidR="00FD06E2" w:rsidRPr="007A1DE8" w:rsidRDefault="00FD06E2" w:rsidP="00FA72CA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196C9E">
            <w:rPr>
              <w:color w:val="0000FF"/>
              <w:lang w:val="en-US"/>
            </w:rPr>
            <w:t>3</w:t>
          </w:r>
          <w:r w:rsidR="00FA72CA">
            <w:rPr>
              <w:color w:val="0000FF"/>
              <w:lang w:val="en-US"/>
            </w:rPr>
            <w:t>.0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FD06E2" w:rsidRPr="007A1DE8" w:rsidRDefault="00FD06E2" w:rsidP="00264A2A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196C9E">
            <w:rPr>
              <w:color w:val="0000FF"/>
              <w:lang w:val="en-US"/>
            </w:rPr>
            <w:t>24</w:t>
          </w:r>
          <w:bookmarkStart w:id="18" w:name="_GoBack"/>
          <w:bookmarkEnd w:id="18"/>
          <w:r w:rsidR="00264A2A">
            <w:rPr>
              <w:color w:val="0000FF"/>
              <w:lang w:val="en-US"/>
            </w:rPr>
            <w:t>/06/2019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024BA4"/>
    <w:multiLevelType w:val="hybridMultilevel"/>
    <w:tmpl w:val="F54278A8"/>
    <w:lvl w:ilvl="0" w:tplc="CF6864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1"/>
  </w:num>
  <w:num w:numId="9">
    <w:abstractNumId w:val="16"/>
  </w:num>
  <w:num w:numId="10">
    <w:abstractNumId w:val="10"/>
  </w:num>
  <w:num w:numId="11">
    <w:abstractNumId w:val="37"/>
  </w:num>
  <w:num w:numId="12">
    <w:abstractNumId w:val="33"/>
  </w:num>
  <w:num w:numId="13">
    <w:abstractNumId w:val="30"/>
  </w:num>
  <w:num w:numId="14">
    <w:abstractNumId w:val="3"/>
  </w:num>
  <w:num w:numId="15">
    <w:abstractNumId w:val="6"/>
  </w:num>
  <w:num w:numId="16">
    <w:abstractNumId w:val="28"/>
  </w:num>
  <w:num w:numId="17">
    <w:abstractNumId w:val="35"/>
  </w:num>
  <w:num w:numId="18">
    <w:abstractNumId w:val="15"/>
  </w:num>
  <w:num w:numId="19">
    <w:abstractNumId w:val="27"/>
  </w:num>
  <w:num w:numId="20">
    <w:abstractNumId w:val="34"/>
  </w:num>
  <w:num w:numId="21">
    <w:abstractNumId w:val="36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2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517"/>
    <w:rsid w:val="000039C3"/>
    <w:rsid w:val="00003E1F"/>
    <w:rsid w:val="00013562"/>
    <w:rsid w:val="00016265"/>
    <w:rsid w:val="000217EE"/>
    <w:rsid w:val="00024DF0"/>
    <w:rsid w:val="000305BB"/>
    <w:rsid w:val="00052687"/>
    <w:rsid w:val="000606B4"/>
    <w:rsid w:val="0006206C"/>
    <w:rsid w:val="000806A9"/>
    <w:rsid w:val="00080D23"/>
    <w:rsid w:val="000A0502"/>
    <w:rsid w:val="000A272D"/>
    <w:rsid w:val="000B5997"/>
    <w:rsid w:val="000C0CA8"/>
    <w:rsid w:val="000C2D57"/>
    <w:rsid w:val="000D20C2"/>
    <w:rsid w:val="000E16A7"/>
    <w:rsid w:val="000E42CB"/>
    <w:rsid w:val="00101941"/>
    <w:rsid w:val="001043CB"/>
    <w:rsid w:val="0011224C"/>
    <w:rsid w:val="00113FBD"/>
    <w:rsid w:val="00116256"/>
    <w:rsid w:val="00145EEE"/>
    <w:rsid w:val="00146951"/>
    <w:rsid w:val="00150369"/>
    <w:rsid w:val="00152857"/>
    <w:rsid w:val="001656F6"/>
    <w:rsid w:val="0017253E"/>
    <w:rsid w:val="00196C9E"/>
    <w:rsid w:val="001A1A3E"/>
    <w:rsid w:val="001A3901"/>
    <w:rsid w:val="001A6914"/>
    <w:rsid w:val="001C535E"/>
    <w:rsid w:val="001D4525"/>
    <w:rsid w:val="001D4D1D"/>
    <w:rsid w:val="0020506C"/>
    <w:rsid w:val="00213B43"/>
    <w:rsid w:val="00214E78"/>
    <w:rsid w:val="00235D74"/>
    <w:rsid w:val="00241673"/>
    <w:rsid w:val="002457DA"/>
    <w:rsid w:val="00257677"/>
    <w:rsid w:val="00264A2A"/>
    <w:rsid w:val="002B0E37"/>
    <w:rsid w:val="002C03D4"/>
    <w:rsid w:val="002C4072"/>
    <w:rsid w:val="002D05E1"/>
    <w:rsid w:val="002D7231"/>
    <w:rsid w:val="00332E01"/>
    <w:rsid w:val="00336274"/>
    <w:rsid w:val="00362991"/>
    <w:rsid w:val="00363B6E"/>
    <w:rsid w:val="00366DE0"/>
    <w:rsid w:val="0037628A"/>
    <w:rsid w:val="00393FC4"/>
    <w:rsid w:val="003B6D89"/>
    <w:rsid w:val="003C3446"/>
    <w:rsid w:val="003D1764"/>
    <w:rsid w:val="00407346"/>
    <w:rsid w:val="00415603"/>
    <w:rsid w:val="0042669E"/>
    <w:rsid w:val="00431349"/>
    <w:rsid w:val="004404F7"/>
    <w:rsid w:val="004540F1"/>
    <w:rsid w:val="00455F17"/>
    <w:rsid w:val="004561B6"/>
    <w:rsid w:val="0046274E"/>
    <w:rsid w:val="004845EB"/>
    <w:rsid w:val="004A6BB7"/>
    <w:rsid w:val="004B7CC9"/>
    <w:rsid w:val="004C340D"/>
    <w:rsid w:val="004C66C8"/>
    <w:rsid w:val="004C69E8"/>
    <w:rsid w:val="004E0295"/>
    <w:rsid w:val="004E13AD"/>
    <w:rsid w:val="004E364F"/>
    <w:rsid w:val="004F28D0"/>
    <w:rsid w:val="005033FD"/>
    <w:rsid w:val="00513D16"/>
    <w:rsid w:val="0051438B"/>
    <w:rsid w:val="00520764"/>
    <w:rsid w:val="00542DDF"/>
    <w:rsid w:val="005439AE"/>
    <w:rsid w:val="00551F5A"/>
    <w:rsid w:val="00557A51"/>
    <w:rsid w:val="00562E67"/>
    <w:rsid w:val="00565DFE"/>
    <w:rsid w:val="0057432C"/>
    <w:rsid w:val="0058202A"/>
    <w:rsid w:val="00582468"/>
    <w:rsid w:val="00593564"/>
    <w:rsid w:val="00593FB0"/>
    <w:rsid w:val="005A02B6"/>
    <w:rsid w:val="005A06EC"/>
    <w:rsid w:val="005C7D57"/>
    <w:rsid w:val="005E2817"/>
    <w:rsid w:val="005E375D"/>
    <w:rsid w:val="005E3A5A"/>
    <w:rsid w:val="005E5B1B"/>
    <w:rsid w:val="005F3F51"/>
    <w:rsid w:val="005F729C"/>
    <w:rsid w:val="006012DA"/>
    <w:rsid w:val="00613EFA"/>
    <w:rsid w:val="0061605A"/>
    <w:rsid w:val="006203C2"/>
    <w:rsid w:val="006253B0"/>
    <w:rsid w:val="00635FA9"/>
    <w:rsid w:val="0064253D"/>
    <w:rsid w:val="00651C11"/>
    <w:rsid w:val="0065628F"/>
    <w:rsid w:val="00674B72"/>
    <w:rsid w:val="00681CD0"/>
    <w:rsid w:val="00694456"/>
    <w:rsid w:val="006B2AFF"/>
    <w:rsid w:val="006C47DC"/>
    <w:rsid w:val="007146A3"/>
    <w:rsid w:val="0072003F"/>
    <w:rsid w:val="00723319"/>
    <w:rsid w:val="00744FF4"/>
    <w:rsid w:val="00745671"/>
    <w:rsid w:val="007467D4"/>
    <w:rsid w:val="00746ED1"/>
    <w:rsid w:val="00751440"/>
    <w:rsid w:val="0077058B"/>
    <w:rsid w:val="007930FC"/>
    <w:rsid w:val="00797B6F"/>
    <w:rsid w:val="007A1DE8"/>
    <w:rsid w:val="007E3832"/>
    <w:rsid w:val="007E61C2"/>
    <w:rsid w:val="007E776C"/>
    <w:rsid w:val="0080346F"/>
    <w:rsid w:val="00806021"/>
    <w:rsid w:val="0081661A"/>
    <w:rsid w:val="00822850"/>
    <w:rsid w:val="008244BA"/>
    <w:rsid w:val="00824508"/>
    <w:rsid w:val="008267B4"/>
    <w:rsid w:val="0084446F"/>
    <w:rsid w:val="00857D5A"/>
    <w:rsid w:val="00891DA0"/>
    <w:rsid w:val="00894262"/>
    <w:rsid w:val="00895466"/>
    <w:rsid w:val="008A145C"/>
    <w:rsid w:val="008A2AE3"/>
    <w:rsid w:val="008A565A"/>
    <w:rsid w:val="008B1B33"/>
    <w:rsid w:val="008C44A6"/>
    <w:rsid w:val="008C7837"/>
    <w:rsid w:val="008F22E3"/>
    <w:rsid w:val="008F7568"/>
    <w:rsid w:val="008F7BA1"/>
    <w:rsid w:val="0091591A"/>
    <w:rsid w:val="009212A2"/>
    <w:rsid w:val="00921D8C"/>
    <w:rsid w:val="009632C9"/>
    <w:rsid w:val="009641FE"/>
    <w:rsid w:val="0096471B"/>
    <w:rsid w:val="00976D26"/>
    <w:rsid w:val="00977A08"/>
    <w:rsid w:val="009846B4"/>
    <w:rsid w:val="009C17A9"/>
    <w:rsid w:val="009E4199"/>
    <w:rsid w:val="009E7463"/>
    <w:rsid w:val="009F0983"/>
    <w:rsid w:val="009F17E0"/>
    <w:rsid w:val="00A122CE"/>
    <w:rsid w:val="00A40DD6"/>
    <w:rsid w:val="00A46FF2"/>
    <w:rsid w:val="00A65305"/>
    <w:rsid w:val="00A710D4"/>
    <w:rsid w:val="00A73A05"/>
    <w:rsid w:val="00A908D4"/>
    <w:rsid w:val="00AA2BBC"/>
    <w:rsid w:val="00AA30A6"/>
    <w:rsid w:val="00AA49C3"/>
    <w:rsid w:val="00AB249D"/>
    <w:rsid w:val="00AD3116"/>
    <w:rsid w:val="00AD486D"/>
    <w:rsid w:val="00AF2FF8"/>
    <w:rsid w:val="00B0351F"/>
    <w:rsid w:val="00B126BA"/>
    <w:rsid w:val="00B30D6E"/>
    <w:rsid w:val="00B358C1"/>
    <w:rsid w:val="00B36BDA"/>
    <w:rsid w:val="00B41658"/>
    <w:rsid w:val="00B42D82"/>
    <w:rsid w:val="00B53D33"/>
    <w:rsid w:val="00B54CF0"/>
    <w:rsid w:val="00B562F5"/>
    <w:rsid w:val="00B62132"/>
    <w:rsid w:val="00B64A1E"/>
    <w:rsid w:val="00B739B2"/>
    <w:rsid w:val="00B83B1C"/>
    <w:rsid w:val="00B9220E"/>
    <w:rsid w:val="00BA3B24"/>
    <w:rsid w:val="00BB7BEF"/>
    <w:rsid w:val="00BC58F3"/>
    <w:rsid w:val="00BD1F8A"/>
    <w:rsid w:val="00BF40FF"/>
    <w:rsid w:val="00C00C04"/>
    <w:rsid w:val="00C107A7"/>
    <w:rsid w:val="00C122ED"/>
    <w:rsid w:val="00C161AA"/>
    <w:rsid w:val="00C22F25"/>
    <w:rsid w:val="00C352A8"/>
    <w:rsid w:val="00C44BD4"/>
    <w:rsid w:val="00C61F60"/>
    <w:rsid w:val="00C651BE"/>
    <w:rsid w:val="00C654C4"/>
    <w:rsid w:val="00C7708A"/>
    <w:rsid w:val="00C929D6"/>
    <w:rsid w:val="00C96D14"/>
    <w:rsid w:val="00C96F9D"/>
    <w:rsid w:val="00CB2915"/>
    <w:rsid w:val="00CD1538"/>
    <w:rsid w:val="00CD5C0A"/>
    <w:rsid w:val="00CE6443"/>
    <w:rsid w:val="00CE7D5B"/>
    <w:rsid w:val="00CF0ED3"/>
    <w:rsid w:val="00CF3811"/>
    <w:rsid w:val="00D16585"/>
    <w:rsid w:val="00D24E39"/>
    <w:rsid w:val="00D33335"/>
    <w:rsid w:val="00D37A2A"/>
    <w:rsid w:val="00D52AFF"/>
    <w:rsid w:val="00D6353C"/>
    <w:rsid w:val="00D639E4"/>
    <w:rsid w:val="00D80D3D"/>
    <w:rsid w:val="00DA2A6D"/>
    <w:rsid w:val="00DB052B"/>
    <w:rsid w:val="00DB062E"/>
    <w:rsid w:val="00DB7CCB"/>
    <w:rsid w:val="00DE7612"/>
    <w:rsid w:val="00E12442"/>
    <w:rsid w:val="00E1289A"/>
    <w:rsid w:val="00E319FE"/>
    <w:rsid w:val="00E52268"/>
    <w:rsid w:val="00ED0030"/>
    <w:rsid w:val="00ED3427"/>
    <w:rsid w:val="00EF59E6"/>
    <w:rsid w:val="00F22516"/>
    <w:rsid w:val="00F226B1"/>
    <w:rsid w:val="00F26A33"/>
    <w:rsid w:val="00F315CB"/>
    <w:rsid w:val="00F408EB"/>
    <w:rsid w:val="00F45842"/>
    <w:rsid w:val="00F569FA"/>
    <w:rsid w:val="00F66431"/>
    <w:rsid w:val="00F92D27"/>
    <w:rsid w:val="00FA72CA"/>
    <w:rsid w:val="00FB0F5A"/>
    <w:rsid w:val="00FB6132"/>
    <w:rsid w:val="00FB6741"/>
    <w:rsid w:val="00FC044C"/>
    <w:rsid w:val="00FD06E2"/>
    <w:rsid w:val="00FD548E"/>
    <w:rsid w:val="00FE1B88"/>
    <w:rsid w:val="00FE3B2A"/>
    <w:rsid w:val="00FE55C2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4121B09"/>
  <w15:docId w15:val="{192F5C7B-0884-4CB2-9C95-4F062578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B83B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B6132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qFormat/>
    <w:rsid w:val="004E13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670F5-25ED-403B-9AD5-E720155B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148</TotalTime>
  <Pages>7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3814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Tuan Dung</cp:lastModifiedBy>
  <cp:revision>204</cp:revision>
  <cp:lastPrinted>2013-12-07T15:57:00Z</cp:lastPrinted>
  <dcterms:created xsi:type="dcterms:W3CDTF">2019-04-15T09:11:00Z</dcterms:created>
  <dcterms:modified xsi:type="dcterms:W3CDTF">2019-06-24T09:22:00Z</dcterms:modified>
</cp:coreProperties>
</file>