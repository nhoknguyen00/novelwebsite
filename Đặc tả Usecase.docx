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Pr="009B2A28" w:rsidRDefault="003548A8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548A8" w:rsidRPr="009B2A28" w:rsidRDefault="003548A8" w:rsidP="003548A8">
      <w:pPr>
        <w:rPr>
          <w:lang w:val="en-US"/>
        </w:rPr>
      </w:pPr>
    </w:p>
    <w:p w:rsidR="00D234F3" w:rsidRPr="009B2A28" w:rsidRDefault="00A23833" w:rsidP="007A1DE8">
      <w:pPr>
        <w:pStyle w:val="Title"/>
        <w:jc w:val="right"/>
        <w:rPr>
          <w:lang w:val="en-US"/>
        </w:rPr>
      </w:pPr>
      <w:r w:rsidRPr="009B2A28">
        <w:rPr>
          <w:lang w:val="en-US"/>
        </w:rPr>
        <w:t>Mô hình Use case</w:t>
      </w:r>
      <w:r w:rsidR="007A1DE8" w:rsidRPr="009B2A28">
        <w:rPr>
          <w:lang w:val="en-US"/>
        </w:rPr>
        <w:t xml:space="preserve"> </w:t>
      </w:r>
      <w:r w:rsidR="003D6B80" w:rsidRPr="009B2A28">
        <w:rPr>
          <w:lang w:val="en-US"/>
        </w:rPr>
        <w:t>MIKEWEB</w:t>
      </w:r>
    </w:p>
    <w:p w:rsidR="007A1DE8" w:rsidRPr="009B2A28" w:rsidRDefault="007A1DE8" w:rsidP="007A1DE8">
      <w:pPr>
        <w:rPr>
          <w:lang w:val="en-US"/>
        </w:rPr>
      </w:pPr>
    </w:p>
    <w:p w:rsidR="007A1DE8" w:rsidRPr="009B2A2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9B2A28">
        <w:rPr>
          <w:rFonts w:ascii="Arial" w:hAnsi="Arial"/>
          <w:sz w:val="34"/>
          <w:szCs w:val="30"/>
          <w:lang w:val="en-US"/>
        </w:rPr>
        <w:t xml:space="preserve">Version </w:t>
      </w:r>
      <w:r w:rsidR="003878E1">
        <w:rPr>
          <w:rFonts w:ascii="Arial" w:hAnsi="Arial"/>
          <w:sz w:val="34"/>
          <w:szCs w:val="30"/>
          <w:lang w:val="en-US"/>
        </w:rPr>
        <w:t>4</w:t>
      </w:r>
      <w:r w:rsidR="00970642" w:rsidRPr="009B2A28">
        <w:rPr>
          <w:rFonts w:ascii="Arial" w:hAnsi="Arial"/>
          <w:sz w:val="34"/>
          <w:szCs w:val="30"/>
          <w:lang w:val="en-US"/>
        </w:rPr>
        <w:t>.0</w:t>
      </w:r>
    </w:p>
    <w:p w:rsidR="00D234F3" w:rsidRPr="009B2A28" w:rsidRDefault="00D234F3">
      <w:pPr>
        <w:pStyle w:val="Title"/>
        <w:jc w:val="both"/>
        <w:rPr>
          <w:lang w:val="en-US"/>
        </w:rPr>
      </w:pPr>
    </w:p>
    <w:p w:rsidR="003548A8" w:rsidRPr="009B2A28" w:rsidRDefault="003548A8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01562" w:rsidRPr="009B2A28" w:rsidRDefault="00301562" w:rsidP="003548A8">
      <w:pPr>
        <w:rPr>
          <w:lang w:val="en-US"/>
        </w:rPr>
      </w:pPr>
    </w:p>
    <w:p w:rsidR="003548A8" w:rsidRPr="009B2A28" w:rsidRDefault="003548A8" w:rsidP="003548A8">
      <w:pPr>
        <w:rPr>
          <w:lang w:val="en-US"/>
        </w:rPr>
      </w:pPr>
    </w:p>
    <w:p w:rsidR="003548A8" w:rsidRPr="009B2A28" w:rsidRDefault="003548A8" w:rsidP="003548A8">
      <w:pPr>
        <w:rPr>
          <w:lang w:val="en-US"/>
        </w:rPr>
      </w:pPr>
    </w:p>
    <w:p w:rsidR="003548A8" w:rsidRPr="009B2A28" w:rsidRDefault="003548A8" w:rsidP="003548A8">
      <w:pPr>
        <w:rPr>
          <w:lang w:val="en-US"/>
        </w:rPr>
      </w:pPr>
    </w:p>
    <w:p w:rsidR="003548A8" w:rsidRPr="009B2A28" w:rsidRDefault="003548A8" w:rsidP="003548A8">
      <w:pPr>
        <w:rPr>
          <w:lang w:val="en-US"/>
        </w:rPr>
      </w:pPr>
    </w:p>
    <w:p w:rsidR="003548A8" w:rsidRPr="009B2A28" w:rsidRDefault="003548A8" w:rsidP="003548A8">
      <w:pPr>
        <w:rPr>
          <w:lang w:val="en-US"/>
        </w:rPr>
      </w:pPr>
    </w:p>
    <w:p w:rsidR="003548A8" w:rsidRPr="009B2A2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B2A2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C363E" w:rsidRPr="009B2A28" w:rsidRDefault="0056065A" w:rsidP="0056065A">
      <w:pPr>
        <w:jc w:val="center"/>
        <w:rPr>
          <w:rFonts w:ascii="Arial" w:hAnsi="Arial" w:cs="Arial"/>
          <w:sz w:val="30"/>
          <w:szCs w:val="30"/>
          <w:lang w:val="en-US"/>
        </w:rPr>
        <w:sectPr w:rsidR="00DC363E" w:rsidRPr="009B2A2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9B2A28">
        <w:rPr>
          <w:rFonts w:ascii="Arial" w:hAnsi="Arial" w:cs="Arial"/>
          <w:sz w:val="30"/>
          <w:szCs w:val="30"/>
          <w:lang w:val="en-US"/>
        </w:rPr>
        <w:t>1612434 – Lưu Tuấn Nguyên</w:t>
      </w:r>
    </w:p>
    <w:p w:rsidR="007A1DE8" w:rsidRPr="009B2A2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9B2A2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 w:rsidRPr="009B2A28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9B2A2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9B2A28" w:rsidRPr="009B2A28" w:rsidTr="002D32F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2A2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2A2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2A2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2A28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2A2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2A2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2A2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2A28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9B2A28" w:rsidRPr="009B2A28" w:rsidTr="002D32F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2A28" w:rsidRDefault="0038112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31/03/2019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2A28" w:rsidRDefault="0038112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B2A28" w:rsidRDefault="00C961E1" w:rsidP="00B91EC7">
            <w:pPr>
              <w:keepLines/>
              <w:spacing w:after="120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Viết danh sách các Actor, danh sách Use-case và 3 đặc tả Use-case đầu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12C" w:rsidRPr="009B2A28" w:rsidRDefault="00616028" w:rsidP="00C961E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Lưu Tuấn Nguyên</w:t>
            </w:r>
          </w:p>
        </w:tc>
      </w:tr>
      <w:tr w:rsidR="009B2A28" w:rsidRPr="009B2A28" w:rsidTr="002D32F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2F5" w:rsidRPr="009B2A28" w:rsidRDefault="002D32F5" w:rsidP="002D32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01/04/2019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2F5" w:rsidRPr="009B2A28" w:rsidRDefault="0087377F" w:rsidP="002D32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2</w:t>
            </w:r>
            <w:r w:rsidR="002D32F5" w:rsidRPr="009B2A28">
              <w:rPr>
                <w:rFonts w:eastAsia="SimSun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2F5" w:rsidRPr="009B2A28" w:rsidRDefault="00783097" w:rsidP="00B91EC7">
            <w:pPr>
              <w:keepLines/>
              <w:spacing w:after="120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Chỉnh sửa</w:t>
            </w:r>
            <w:r w:rsidR="002D32F5" w:rsidRPr="009B2A28">
              <w:rPr>
                <w:rFonts w:eastAsia="SimSun"/>
                <w:lang w:val="en-US"/>
              </w:rPr>
              <w:t xml:space="preserve"> danh sách các Actor, danh sách Use-case và</w:t>
            </w:r>
            <w:r w:rsidR="004275A1" w:rsidRPr="009B2A28">
              <w:rPr>
                <w:rFonts w:eastAsia="SimSun"/>
                <w:lang w:val="en-US"/>
              </w:rPr>
              <w:t xml:space="preserve"> hoàn thành đặc 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32F5" w:rsidRPr="009B2A28" w:rsidRDefault="00095BF3" w:rsidP="002D32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Lưu Tuấn Nguyên</w:t>
            </w:r>
          </w:p>
        </w:tc>
      </w:tr>
      <w:tr w:rsidR="009B2A28" w:rsidRPr="009B2A28" w:rsidTr="002D32F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6CE" w:rsidRPr="009B2A28" w:rsidRDefault="00B736CE" w:rsidP="002D32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12/06/2019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6CE" w:rsidRPr="009B2A28" w:rsidRDefault="00B736CE" w:rsidP="002D32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3.0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6CE" w:rsidRPr="009B2A28" w:rsidRDefault="00B736CE" w:rsidP="00B91EC7">
            <w:pPr>
              <w:keepLines/>
              <w:spacing w:after="120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Chỉnh sửa, nộp lần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6CE" w:rsidRPr="009B2A28" w:rsidRDefault="003F15D6" w:rsidP="002D32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Lưu Tuấn Nguyên</w:t>
            </w:r>
          </w:p>
        </w:tc>
      </w:tr>
      <w:tr w:rsidR="00044883" w:rsidRPr="009B2A28" w:rsidTr="002D32F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883" w:rsidRPr="009B2A28" w:rsidRDefault="00044883" w:rsidP="002D32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24/06/2019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883" w:rsidRPr="009B2A28" w:rsidRDefault="00044883" w:rsidP="002D32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883" w:rsidRPr="009B2A28" w:rsidRDefault="00044883" w:rsidP="00B91EC7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Hoàn thành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883" w:rsidRPr="009B2A28" w:rsidRDefault="00A21054" w:rsidP="002D32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2A28">
              <w:rPr>
                <w:rFonts w:eastAsia="SimSun"/>
                <w:lang w:val="en-US"/>
              </w:rPr>
              <w:t>Lưu Tuấn Nguyên</w:t>
            </w:r>
          </w:p>
        </w:tc>
      </w:tr>
    </w:tbl>
    <w:p w:rsidR="00A23833" w:rsidRPr="009B2A28" w:rsidRDefault="00A23833" w:rsidP="0031511D">
      <w:pPr>
        <w:pStyle w:val="Title"/>
        <w:rPr>
          <w:lang w:val="en-US"/>
        </w:rPr>
      </w:pPr>
    </w:p>
    <w:p w:rsidR="008E4A8B" w:rsidRPr="009B2A28" w:rsidRDefault="00A23833" w:rsidP="00132AB8">
      <w:pPr>
        <w:pStyle w:val="Title"/>
        <w:rPr>
          <w:lang w:val="en-US"/>
        </w:rPr>
      </w:pPr>
      <w:r w:rsidRPr="009B2A28">
        <w:rPr>
          <w:lang w:val="en-US"/>
        </w:rPr>
        <w:br w:type="page"/>
      </w:r>
      <w:bookmarkStart w:id="0" w:name="_Toc369450773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1358584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4A8B" w:rsidRPr="009B2A28" w:rsidRDefault="00CF5D3E" w:rsidP="003F76D9">
          <w:pPr>
            <w:pStyle w:val="TOCHeading"/>
            <w:jc w:val="center"/>
            <w:rPr>
              <w:color w:val="auto"/>
            </w:rPr>
          </w:pPr>
          <w:r w:rsidRPr="009B2A28">
            <w:rPr>
              <w:color w:val="auto"/>
            </w:rPr>
            <w:t>Mục lục</w:t>
          </w:r>
        </w:p>
        <w:p w:rsidR="000E60DD" w:rsidRDefault="008E4A8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 w:rsidRPr="009B2A28">
            <w:fldChar w:fldCharType="begin"/>
          </w:r>
          <w:r w:rsidRPr="009B2A28">
            <w:instrText xml:space="preserve"> TOC \o "1-3" \h \z \u </w:instrText>
          </w:r>
          <w:r w:rsidRPr="009B2A28">
            <w:fldChar w:fldCharType="separate"/>
          </w:r>
          <w:hyperlink w:anchor="_Toc12291859" w:history="1">
            <w:r w:rsidR="000E60DD" w:rsidRPr="00D642C0">
              <w:rPr>
                <w:rStyle w:val="Hyperlink"/>
                <w:noProof/>
              </w:rPr>
              <w:t>1.</w:t>
            </w:r>
            <w:r w:rsidR="000E60D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E60DD" w:rsidRPr="00D642C0">
              <w:rPr>
                <w:rStyle w:val="Hyperlink"/>
                <w:noProof/>
                <w:lang w:val="en-US"/>
              </w:rPr>
              <w:t xml:space="preserve">Sơ đồ </w:t>
            </w:r>
            <w:r w:rsidR="000E60DD" w:rsidRPr="00D642C0">
              <w:rPr>
                <w:rStyle w:val="Hyperlink"/>
                <w:noProof/>
              </w:rPr>
              <w:t>Use-case</w:t>
            </w:r>
            <w:r w:rsidR="000E60DD">
              <w:rPr>
                <w:noProof/>
                <w:webHidden/>
              </w:rPr>
              <w:tab/>
            </w:r>
            <w:r w:rsidR="000E60DD">
              <w:rPr>
                <w:noProof/>
                <w:webHidden/>
              </w:rPr>
              <w:fldChar w:fldCharType="begin"/>
            </w:r>
            <w:r w:rsidR="000E60DD">
              <w:rPr>
                <w:noProof/>
                <w:webHidden/>
              </w:rPr>
              <w:instrText xml:space="preserve"> PAGEREF _Toc12291859 \h </w:instrText>
            </w:r>
            <w:r w:rsidR="000E60DD">
              <w:rPr>
                <w:noProof/>
                <w:webHidden/>
              </w:rPr>
            </w:r>
            <w:r w:rsidR="000E60DD">
              <w:rPr>
                <w:noProof/>
                <w:webHidden/>
              </w:rPr>
              <w:fldChar w:fldCharType="separate"/>
            </w:r>
            <w:r w:rsidR="000E60DD">
              <w:rPr>
                <w:noProof/>
                <w:webHidden/>
              </w:rPr>
              <w:t>5</w:t>
            </w:r>
            <w:r w:rsidR="000E60DD"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60" w:history="1">
            <w:r w:rsidRPr="00D642C0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Danh sách các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61" w:history="1">
            <w:r w:rsidRPr="00D642C0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Danh sách các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62" w:history="1">
            <w:r w:rsidRPr="00D642C0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63" w:history="1">
            <w:r w:rsidRPr="00D642C0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“Xem truyện”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64" w:history="1">
            <w:r w:rsidRPr="00D642C0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65" w:history="1">
            <w:r w:rsidRPr="00D642C0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66" w:history="1">
            <w:r w:rsidRPr="00D642C0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67" w:history="1">
            <w:r w:rsidRPr="00D642C0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68" w:history="1">
            <w:r w:rsidRPr="00D642C0">
              <w:rPr>
                <w:rStyle w:val="Hyperlink"/>
                <w:noProof/>
                <w:lang w:val="en-US"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69" w:history="1">
            <w:r w:rsidRPr="00D642C0">
              <w:rPr>
                <w:rStyle w:val="Hyperlink"/>
                <w:noProof/>
                <w:lang w:val="en-US"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70" w:history="1">
            <w:r w:rsidRPr="00D642C0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“Đọc chương truyện”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71" w:history="1">
            <w:r w:rsidRPr="00D642C0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72" w:history="1">
            <w:r w:rsidRPr="00D642C0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73" w:history="1">
            <w:r w:rsidRPr="00D642C0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74" w:history="1">
            <w:r w:rsidRPr="00D642C0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75" w:history="1">
            <w:r w:rsidRPr="00D642C0">
              <w:rPr>
                <w:rStyle w:val="Hyperlink"/>
                <w:noProof/>
                <w:lang w:val="en-US"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76" w:history="1">
            <w:r w:rsidRPr="00D642C0">
              <w:rPr>
                <w:rStyle w:val="Hyperlink"/>
                <w:noProof/>
                <w:lang w:val="en-US"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77" w:history="1">
            <w:r w:rsidRPr="00D642C0">
              <w:rPr>
                <w:rStyle w:val="Hyperlink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“Đánh dấu tiến trình đọc”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78" w:history="1">
            <w:r w:rsidRPr="00D642C0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79" w:history="1">
            <w:r w:rsidRPr="00D642C0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80" w:history="1">
            <w:r w:rsidRPr="00D642C0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81" w:history="1">
            <w:r w:rsidRPr="00D642C0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82" w:history="1">
            <w:r w:rsidRPr="00D642C0">
              <w:rPr>
                <w:rStyle w:val="Hyperlink"/>
                <w:noProof/>
                <w:lang w:val="en-US"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83" w:history="1">
            <w:r w:rsidRPr="00D642C0">
              <w:rPr>
                <w:rStyle w:val="Hyperlink"/>
                <w:noProof/>
                <w:lang w:val="en-US"/>
              </w:rPr>
              <w:t>4.3.6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84" w:history="1">
            <w:r w:rsidRPr="00D642C0">
              <w:rPr>
                <w:rStyle w:val="Hyperlink"/>
                <w:noProof/>
                <w:lang w:val="en-US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“Xem tác giả”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85" w:history="1">
            <w:r w:rsidRPr="00D642C0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86" w:history="1">
            <w:r w:rsidRPr="00D642C0">
              <w:rPr>
                <w:rStyle w:val="Hyperlink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87" w:history="1">
            <w:r w:rsidRPr="00D642C0">
              <w:rPr>
                <w:rStyle w:val="Hyperlink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88" w:history="1">
            <w:r w:rsidRPr="00D642C0">
              <w:rPr>
                <w:rStyle w:val="Hyperlink"/>
                <w:noProof/>
              </w:rPr>
              <w:t>4.4.4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89" w:history="1">
            <w:r w:rsidRPr="00D642C0">
              <w:rPr>
                <w:rStyle w:val="Hyperlink"/>
                <w:noProof/>
              </w:rPr>
              <w:t>4.4.5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90" w:history="1">
            <w:r w:rsidRPr="00D642C0">
              <w:rPr>
                <w:rStyle w:val="Hyperlink"/>
                <w:noProof/>
                <w:lang w:val="en-US"/>
              </w:rPr>
              <w:t>4.4.6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91" w:history="1">
            <w:r w:rsidRPr="00D642C0">
              <w:rPr>
                <w:rStyle w:val="Hyperlink"/>
                <w:noProof/>
                <w:lang w:val="en-US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“Xem thể loại”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92" w:history="1">
            <w:r w:rsidRPr="00D642C0">
              <w:rPr>
                <w:rStyle w:val="Hyperlink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93" w:history="1">
            <w:r w:rsidRPr="00D642C0">
              <w:rPr>
                <w:rStyle w:val="Hyperlink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94" w:history="1">
            <w:r w:rsidRPr="00D642C0">
              <w:rPr>
                <w:rStyle w:val="Hyperlink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95" w:history="1">
            <w:r w:rsidRPr="00D642C0">
              <w:rPr>
                <w:rStyle w:val="Hyperlink"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96" w:history="1">
            <w:r w:rsidRPr="00D642C0">
              <w:rPr>
                <w:rStyle w:val="Hyperlink"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97" w:history="1">
            <w:r w:rsidRPr="00D642C0">
              <w:rPr>
                <w:rStyle w:val="Hyperlink"/>
                <w:noProof/>
                <w:lang w:val="en-US"/>
              </w:rPr>
              <w:t>4.5.6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98" w:history="1">
            <w:r w:rsidRPr="00D642C0">
              <w:rPr>
                <w:rStyle w:val="Hyperlink"/>
                <w:noProof/>
                <w:lang w:val="en-US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“Đăng ký”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899" w:history="1">
            <w:r w:rsidRPr="00D642C0">
              <w:rPr>
                <w:rStyle w:val="Hyperlink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00" w:history="1">
            <w:r w:rsidRPr="00D642C0">
              <w:rPr>
                <w:rStyle w:val="Hyperlink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01" w:history="1">
            <w:r w:rsidRPr="00D642C0">
              <w:rPr>
                <w:rStyle w:val="Hyperlink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02" w:history="1">
            <w:r w:rsidRPr="00D642C0">
              <w:rPr>
                <w:rStyle w:val="Hyperlink"/>
                <w:noProof/>
              </w:rPr>
              <w:t>4.6.4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03" w:history="1">
            <w:r w:rsidRPr="00D642C0">
              <w:rPr>
                <w:rStyle w:val="Hyperlink"/>
                <w:noProof/>
              </w:rPr>
              <w:t>4.6.5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04" w:history="1">
            <w:r w:rsidRPr="00D642C0">
              <w:rPr>
                <w:rStyle w:val="Hyperlink"/>
                <w:noProof/>
                <w:lang w:val="en-US"/>
              </w:rPr>
              <w:t>4.6.6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05" w:history="1">
            <w:r w:rsidRPr="00D642C0">
              <w:rPr>
                <w:rStyle w:val="Hyperlink"/>
                <w:noProof/>
                <w:lang w:val="en-US"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“Đăng nhập”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06" w:history="1">
            <w:r w:rsidRPr="00D642C0">
              <w:rPr>
                <w:rStyle w:val="Hyperlink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07" w:history="1">
            <w:r w:rsidRPr="00D642C0">
              <w:rPr>
                <w:rStyle w:val="Hyperlink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08" w:history="1">
            <w:r w:rsidRPr="00D642C0">
              <w:rPr>
                <w:rStyle w:val="Hyperlink"/>
                <w:noProof/>
              </w:rPr>
              <w:t>4.7.3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09" w:history="1">
            <w:r w:rsidRPr="00D642C0">
              <w:rPr>
                <w:rStyle w:val="Hyperlink"/>
                <w:noProof/>
              </w:rPr>
              <w:t>4.7.4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10" w:history="1">
            <w:r w:rsidRPr="00D642C0">
              <w:rPr>
                <w:rStyle w:val="Hyperlink"/>
                <w:noProof/>
                <w:lang w:val="en-US"/>
              </w:rPr>
              <w:t>4.7.5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11" w:history="1">
            <w:r w:rsidRPr="00D642C0">
              <w:rPr>
                <w:rStyle w:val="Hyperlink"/>
                <w:noProof/>
                <w:lang w:val="en-US"/>
              </w:rPr>
              <w:t>4.7.6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12" w:history="1">
            <w:r w:rsidRPr="00D642C0">
              <w:rPr>
                <w:rStyle w:val="Hyperlink"/>
                <w:noProof/>
                <w:lang w:val="en-US"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“Đăng xuất”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13" w:history="1">
            <w:r w:rsidRPr="00D642C0">
              <w:rPr>
                <w:rStyle w:val="Hyperlink"/>
                <w:noProof/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14" w:history="1">
            <w:r w:rsidRPr="00D642C0">
              <w:rPr>
                <w:rStyle w:val="Hyperlink"/>
                <w:noProof/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15" w:history="1">
            <w:r w:rsidRPr="00D642C0">
              <w:rPr>
                <w:rStyle w:val="Hyperlink"/>
                <w:noProof/>
              </w:rPr>
              <w:t>4.8.3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16" w:history="1">
            <w:r w:rsidRPr="00D642C0">
              <w:rPr>
                <w:rStyle w:val="Hyperlink"/>
                <w:noProof/>
              </w:rPr>
              <w:t>4.8.4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17" w:history="1">
            <w:r w:rsidRPr="00D642C0">
              <w:rPr>
                <w:rStyle w:val="Hyperlink"/>
                <w:noProof/>
                <w:lang w:val="en-US"/>
              </w:rPr>
              <w:t>4.8.5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18" w:history="1">
            <w:r w:rsidRPr="00D642C0">
              <w:rPr>
                <w:rStyle w:val="Hyperlink"/>
                <w:noProof/>
                <w:lang w:val="en-US"/>
              </w:rPr>
              <w:t>4.8.6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19" w:history="1">
            <w:r w:rsidRPr="00D642C0">
              <w:rPr>
                <w:rStyle w:val="Hyperlink"/>
                <w:noProof/>
                <w:lang w:val="en-US"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“Bookmark truyện”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20" w:history="1">
            <w:r w:rsidRPr="00D642C0">
              <w:rPr>
                <w:rStyle w:val="Hyperlink"/>
                <w:noProof/>
              </w:rPr>
              <w:t>4.9.1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21" w:history="1">
            <w:r w:rsidRPr="00D642C0">
              <w:rPr>
                <w:rStyle w:val="Hyperlink"/>
                <w:noProof/>
              </w:rPr>
              <w:t>4.9.2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22" w:history="1">
            <w:r w:rsidRPr="00D642C0">
              <w:rPr>
                <w:rStyle w:val="Hyperlink"/>
                <w:noProof/>
              </w:rPr>
              <w:t>4.9.3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23" w:history="1">
            <w:r w:rsidRPr="00D642C0">
              <w:rPr>
                <w:rStyle w:val="Hyperlink"/>
                <w:noProof/>
              </w:rPr>
              <w:t>4.9.4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24" w:history="1">
            <w:r w:rsidRPr="00D642C0">
              <w:rPr>
                <w:rStyle w:val="Hyperlink"/>
                <w:noProof/>
                <w:lang w:val="en-US"/>
              </w:rPr>
              <w:t>4.9.5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25" w:history="1">
            <w:r w:rsidRPr="00D642C0">
              <w:rPr>
                <w:rStyle w:val="Hyperlink"/>
                <w:noProof/>
                <w:lang w:val="en-US"/>
              </w:rPr>
              <w:t>4.9.6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26" w:history="1">
            <w:r w:rsidRPr="00D642C0">
              <w:rPr>
                <w:rStyle w:val="Hyperlink"/>
                <w:noProof/>
                <w:lang w:val="en-US"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“CRUD Truyện”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27" w:history="1">
            <w:r w:rsidRPr="00D642C0">
              <w:rPr>
                <w:rStyle w:val="Hyperlink"/>
                <w:noProof/>
              </w:rPr>
              <w:t>4.10.1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28" w:history="1">
            <w:r w:rsidRPr="00D642C0">
              <w:rPr>
                <w:rStyle w:val="Hyperlink"/>
                <w:noProof/>
              </w:rPr>
              <w:t>4.10.2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29" w:history="1">
            <w:r w:rsidRPr="00D642C0">
              <w:rPr>
                <w:rStyle w:val="Hyperlink"/>
                <w:noProof/>
              </w:rPr>
              <w:t>4.10.3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30" w:history="1">
            <w:r w:rsidRPr="00D642C0">
              <w:rPr>
                <w:rStyle w:val="Hyperlink"/>
                <w:noProof/>
              </w:rPr>
              <w:t>4.10.4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31" w:history="1">
            <w:r w:rsidRPr="00D642C0">
              <w:rPr>
                <w:rStyle w:val="Hyperlink"/>
                <w:noProof/>
                <w:lang w:val="en-US"/>
              </w:rPr>
              <w:t>4.10.5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32" w:history="1">
            <w:r w:rsidRPr="00D642C0">
              <w:rPr>
                <w:rStyle w:val="Hyperlink"/>
                <w:noProof/>
                <w:lang w:val="en-US"/>
              </w:rPr>
              <w:t>4.10.6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33" w:history="1">
            <w:r w:rsidRPr="00D642C0">
              <w:rPr>
                <w:rStyle w:val="Hyperlink"/>
                <w:noProof/>
                <w:lang w:val="en-US"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“CRUD thể loại”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34" w:history="1">
            <w:r w:rsidRPr="00D642C0">
              <w:rPr>
                <w:rStyle w:val="Hyperlink"/>
                <w:noProof/>
              </w:rPr>
              <w:t>4.11.1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35" w:history="1">
            <w:r w:rsidRPr="00D642C0">
              <w:rPr>
                <w:rStyle w:val="Hyperlink"/>
                <w:noProof/>
              </w:rPr>
              <w:t>4.11.2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36" w:history="1">
            <w:r w:rsidRPr="00D642C0">
              <w:rPr>
                <w:rStyle w:val="Hyperlink"/>
                <w:noProof/>
              </w:rPr>
              <w:t>4.11.3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37" w:history="1">
            <w:r w:rsidRPr="00D642C0">
              <w:rPr>
                <w:rStyle w:val="Hyperlink"/>
                <w:noProof/>
              </w:rPr>
              <w:t>4.11.4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38" w:history="1">
            <w:r w:rsidRPr="00D642C0">
              <w:rPr>
                <w:rStyle w:val="Hyperlink"/>
                <w:noProof/>
                <w:lang w:val="en-US"/>
              </w:rPr>
              <w:t>4.11.5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39" w:history="1">
            <w:r w:rsidRPr="00D642C0">
              <w:rPr>
                <w:rStyle w:val="Hyperlink"/>
                <w:noProof/>
                <w:lang w:val="en-US"/>
              </w:rPr>
              <w:t>4.11.6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40" w:history="1">
            <w:r w:rsidRPr="00D642C0">
              <w:rPr>
                <w:rStyle w:val="Hyperlink"/>
                <w:noProof/>
                <w:lang w:val="en-US"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“CRUD tác giả”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41" w:history="1">
            <w:r w:rsidRPr="00D642C0">
              <w:rPr>
                <w:rStyle w:val="Hyperlink"/>
                <w:noProof/>
              </w:rPr>
              <w:t>4.12.1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42" w:history="1">
            <w:r w:rsidRPr="00D642C0">
              <w:rPr>
                <w:rStyle w:val="Hyperlink"/>
                <w:noProof/>
              </w:rPr>
              <w:t>4.12.2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43" w:history="1">
            <w:r w:rsidRPr="00D642C0">
              <w:rPr>
                <w:rStyle w:val="Hyperlink"/>
                <w:noProof/>
              </w:rPr>
              <w:t>4.12.3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44" w:history="1">
            <w:r w:rsidRPr="00D642C0">
              <w:rPr>
                <w:rStyle w:val="Hyperlink"/>
                <w:noProof/>
              </w:rPr>
              <w:t>4.12.4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45" w:history="1">
            <w:r w:rsidRPr="00D642C0">
              <w:rPr>
                <w:rStyle w:val="Hyperlink"/>
                <w:noProof/>
                <w:lang w:val="en-US"/>
              </w:rPr>
              <w:t>4.12.5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46" w:history="1">
            <w:r w:rsidRPr="00D642C0">
              <w:rPr>
                <w:rStyle w:val="Hyperlink"/>
                <w:noProof/>
                <w:lang w:val="en-US"/>
              </w:rPr>
              <w:t>4.12.6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47" w:history="1">
            <w:r w:rsidRPr="00D642C0">
              <w:rPr>
                <w:rStyle w:val="Hyperlink"/>
                <w:noProof/>
                <w:lang w:val="en-US"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“CRUD chương”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48" w:history="1">
            <w:r w:rsidRPr="00D642C0">
              <w:rPr>
                <w:rStyle w:val="Hyperlink"/>
                <w:noProof/>
              </w:rPr>
              <w:t>4.13.1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49" w:history="1">
            <w:r w:rsidRPr="00D642C0">
              <w:rPr>
                <w:rStyle w:val="Hyperlink"/>
                <w:noProof/>
              </w:rPr>
              <w:t>4.13.2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50" w:history="1">
            <w:r w:rsidRPr="00D642C0">
              <w:rPr>
                <w:rStyle w:val="Hyperlink"/>
                <w:noProof/>
              </w:rPr>
              <w:t>4.13.3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51" w:history="1">
            <w:r w:rsidRPr="00D642C0">
              <w:rPr>
                <w:rStyle w:val="Hyperlink"/>
                <w:noProof/>
              </w:rPr>
              <w:t>4.13.4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52" w:history="1">
            <w:r w:rsidRPr="00D642C0">
              <w:rPr>
                <w:rStyle w:val="Hyperlink"/>
                <w:noProof/>
                <w:lang w:val="en-US"/>
              </w:rPr>
              <w:t>4.13.5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53" w:history="1">
            <w:r w:rsidRPr="00D642C0">
              <w:rPr>
                <w:rStyle w:val="Hyperlink"/>
                <w:noProof/>
                <w:lang w:val="en-US"/>
              </w:rPr>
              <w:t>4.13.6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54" w:history="1">
            <w:r w:rsidRPr="00D642C0">
              <w:rPr>
                <w:rStyle w:val="Hyperlink"/>
                <w:noProof/>
                <w:lang w:val="en-US"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Đặc tả Use-case “RD người dùng”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55" w:history="1">
            <w:r w:rsidRPr="00D642C0">
              <w:rPr>
                <w:rStyle w:val="Hyperlink"/>
                <w:noProof/>
              </w:rPr>
              <w:t>4.14.1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56" w:history="1">
            <w:r w:rsidRPr="00D642C0">
              <w:rPr>
                <w:rStyle w:val="Hyperlink"/>
                <w:noProof/>
              </w:rPr>
              <w:t>4.14.2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57" w:history="1">
            <w:r w:rsidRPr="00D642C0">
              <w:rPr>
                <w:rStyle w:val="Hyperlink"/>
                <w:noProof/>
              </w:rPr>
              <w:t>4.14.3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58" w:history="1">
            <w:r w:rsidRPr="00D642C0">
              <w:rPr>
                <w:rStyle w:val="Hyperlink"/>
                <w:noProof/>
              </w:rPr>
              <w:t>4.14.4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59" w:history="1">
            <w:r w:rsidRPr="00D642C0">
              <w:rPr>
                <w:rStyle w:val="Hyperlink"/>
                <w:noProof/>
                <w:lang w:val="en-US"/>
              </w:rPr>
              <w:t>4.14.5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0DD" w:rsidRDefault="000E60DD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291960" w:history="1">
            <w:r w:rsidRPr="00D642C0">
              <w:rPr>
                <w:rStyle w:val="Hyperlink"/>
                <w:noProof/>
                <w:lang w:val="en-US"/>
              </w:rPr>
              <w:t>4.14.6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D642C0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8B" w:rsidRPr="009B2A28" w:rsidRDefault="008E4A8B">
          <w:r w:rsidRPr="009B2A28">
            <w:rPr>
              <w:b/>
              <w:bCs/>
              <w:noProof/>
            </w:rPr>
            <w:fldChar w:fldCharType="end"/>
          </w:r>
        </w:p>
      </w:sdtContent>
    </w:sdt>
    <w:p w:rsidR="00132AB8" w:rsidRPr="009B2A28" w:rsidRDefault="00132AB8" w:rsidP="00132AB8">
      <w:pPr>
        <w:pStyle w:val="Title"/>
        <w:rPr>
          <w:lang w:val="en-US"/>
        </w:rPr>
      </w:pPr>
      <w:r w:rsidRPr="009B2A28">
        <w:rPr>
          <w:lang w:val="en-US"/>
        </w:rPr>
        <w:t xml:space="preserve"> </w:t>
      </w:r>
    </w:p>
    <w:p w:rsidR="00A23833" w:rsidRPr="009B2A28" w:rsidRDefault="00A23833" w:rsidP="0060493B">
      <w:pPr>
        <w:pStyle w:val="Heading1"/>
        <w:pageBreakBefore/>
      </w:pPr>
      <w:bookmarkStart w:id="2" w:name="_Toc12291859"/>
      <w:r w:rsidRPr="009B2A28">
        <w:rPr>
          <w:lang w:val="en-US"/>
        </w:rPr>
        <w:lastRenderedPageBreak/>
        <w:t xml:space="preserve">Sơ đồ </w:t>
      </w:r>
      <w:r w:rsidRPr="009B2A28">
        <w:t>Use-case</w:t>
      </w:r>
      <w:bookmarkEnd w:id="0"/>
      <w:bookmarkEnd w:id="2"/>
    </w:p>
    <w:p w:rsidR="00A23833" w:rsidRPr="009B2A28" w:rsidRDefault="00CD7670" w:rsidP="00296677">
      <w:r>
        <w:rPr>
          <w:noProof/>
          <w:lang w:eastAsia="vi-VN"/>
        </w:rPr>
        <w:drawing>
          <wp:inline distT="0" distB="0" distL="0" distR="0" wp14:anchorId="4A79A440" wp14:editId="379F0730">
            <wp:extent cx="5724525" cy="3695700"/>
            <wp:effectExtent l="0" t="0" r="9525" b="0"/>
            <wp:docPr id="2" name="Picture 2" descr="D:\LuuTuanNguyen\Study\Phân tích thiết kế phần mềm\Đồ án cuối kì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uTuanNguyen\Study\Phân tích thiết kế phần mềm\Đồ án cuối kì\UseCase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Pr="009B2A28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3" w:name="_Toc369450774"/>
      <w:bookmarkStart w:id="4" w:name="_Toc451996089"/>
      <w:bookmarkStart w:id="5" w:name="_Toc452184222"/>
      <w:bookmarkStart w:id="6" w:name="_Toc452186669"/>
      <w:bookmarkStart w:id="7" w:name="_Toc452198046"/>
      <w:bookmarkStart w:id="8" w:name="_Toc460198367"/>
      <w:bookmarkStart w:id="9" w:name="_Toc12291860"/>
      <w:r w:rsidRPr="009B2A28">
        <w:rPr>
          <w:lang w:val="en-US"/>
        </w:rPr>
        <w:t>Danh sách các Actor</w:t>
      </w:r>
      <w:bookmarkEnd w:id="3"/>
      <w:bookmarkEnd w:id="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9B2A28" w:rsidRPr="009B2A28" w:rsidTr="008D3541">
        <w:tc>
          <w:tcPr>
            <w:tcW w:w="763" w:type="dxa"/>
            <w:shd w:val="clear" w:color="auto" w:fill="auto"/>
          </w:tcPr>
          <w:p w:rsidR="00A23833" w:rsidRPr="009B2A28" w:rsidRDefault="00A23833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9B2A28" w:rsidRDefault="00A23833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9B2A28" w:rsidRDefault="00A23833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Ý nghĩa/Ghi chú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A23833" w:rsidRPr="009B2A28" w:rsidRDefault="0038112C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9B2A28" w:rsidRDefault="004E3778" w:rsidP="008D3541">
            <w:pPr>
              <w:rPr>
                <w:lang w:val="en-US"/>
              </w:rPr>
            </w:pPr>
            <w:r w:rsidRPr="009B2A28">
              <w:rPr>
                <w:lang w:val="en-US"/>
              </w:rPr>
              <w:t>Người dùng</w:t>
            </w:r>
          </w:p>
        </w:tc>
        <w:tc>
          <w:tcPr>
            <w:tcW w:w="5651" w:type="dxa"/>
            <w:shd w:val="clear" w:color="auto" w:fill="auto"/>
          </w:tcPr>
          <w:p w:rsidR="00373C1A" w:rsidRPr="009B2A28" w:rsidRDefault="0038112C" w:rsidP="008D3541">
            <w:pPr>
              <w:rPr>
                <w:lang w:val="en-US"/>
              </w:rPr>
            </w:pPr>
            <w:r w:rsidRPr="009B2A28">
              <w:rPr>
                <w:lang w:val="en-US"/>
              </w:rPr>
              <w:t>Người</w:t>
            </w:r>
            <w:r w:rsidR="00373C1A" w:rsidRPr="009B2A28">
              <w:rPr>
                <w:lang w:val="en-US"/>
              </w:rPr>
              <w:t xml:space="preserve"> dùng có thể</w:t>
            </w:r>
            <w:r w:rsidRPr="009B2A28">
              <w:rPr>
                <w:lang w:val="en-US"/>
              </w:rPr>
              <w:t xml:space="preserve"> sử dụng trang web để tìm và đọc sách, truyện</w:t>
            </w:r>
            <w:r w:rsidR="0053024B" w:rsidRPr="009B2A28">
              <w:rPr>
                <w:lang w:val="en-US"/>
              </w:rPr>
              <w:t>.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38112C" w:rsidRPr="009B2A28" w:rsidRDefault="00A328ED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38112C" w:rsidRPr="009B2A28" w:rsidRDefault="0038112C" w:rsidP="00035227">
            <w:pPr>
              <w:rPr>
                <w:lang w:val="en-US"/>
              </w:rPr>
            </w:pPr>
            <w:r w:rsidRPr="009B2A28">
              <w:rPr>
                <w:lang w:val="en-US"/>
              </w:rPr>
              <w:t xml:space="preserve">Quản lý </w:t>
            </w:r>
            <w:r w:rsidR="00035227" w:rsidRPr="009B2A28">
              <w:rPr>
                <w:lang w:val="en-US"/>
              </w:rPr>
              <w:t>trang web</w:t>
            </w:r>
          </w:p>
        </w:tc>
        <w:tc>
          <w:tcPr>
            <w:tcW w:w="5651" w:type="dxa"/>
            <w:shd w:val="clear" w:color="auto" w:fill="auto"/>
          </w:tcPr>
          <w:p w:rsidR="0038112C" w:rsidRPr="009B2A28" w:rsidRDefault="00EB4B61" w:rsidP="008D3541">
            <w:pPr>
              <w:rPr>
                <w:lang w:val="en-US"/>
              </w:rPr>
            </w:pPr>
            <w:r w:rsidRPr="009B2A28">
              <w:rPr>
                <w:lang w:val="en-US"/>
              </w:rPr>
              <w:t>Người quản lý</w:t>
            </w:r>
            <w:r w:rsidR="0038112C" w:rsidRPr="009B2A28">
              <w:rPr>
                <w:lang w:val="en-US"/>
              </w:rPr>
              <w:t xml:space="preserve"> nội dung sách, truyện phù hợp khi có sách, truyện được đăng lên và sắp xếp theo thể loại</w:t>
            </w:r>
            <w:r w:rsidR="00E43CB3" w:rsidRPr="009B2A28">
              <w:rPr>
                <w:lang w:val="en-US"/>
              </w:rPr>
              <w:t>.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7C1D57" w:rsidRPr="009B2A28" w:rsidRDefault="007C1D57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7C1D57" w:rsidRPr="009B2A28" w:rsidRDefault="007C1D57" w:rsidP="00035227">
            <w:pPr>
              <w:rPr>
                <w:lang w:val="en-US"/>
              </w:rPr>
            </w:pPr>
            <w:r w:rsidRPr="009B2A28">
              <w:rPr>
                <w:lang w:val="en-US"/>
              </w:rPr>
              <w:t>Hệ thống</w:t>
            </w:r>
          </w:p>
        </w:tc>
        <w:tc>
          <w:tcPr>
            <w:tcW w:w="5651" w:type="dxa"/>
            <w:shd w:val="clear" w:color="auto" w:fill="auto"/>
          </w:tcPr>
          <w:p w:rsidR="007C1D57" w:rsidRPr="009B2A28" w:rsidRDefault="00F14657" w:rsidP="008D3541">
            <w:pPr>
              <w:rPr>
                <w:lang w:val="en-US"/>
              </w:rPr>
            </w:pPr>
            <w:r w:rsidRPr="009B2A28">
              <w:rPr>
                <w:lang w:val="en-US"/>
              </w:rPr>
              <w:t>Hệ thống sẽ tương tác với các yêu cầu của người dùng</w:t>
            </w:r>
            <w:r w:rsidR="00E43CB3" w:rsidRPr="009B2A28">
              <w:rPr>
                <w:lang w:val="en-US"/>
              </w:rPr>
              <w:t>.</w:t>
            </w:r>
          </w:p>
        </w:tc>
      </w:tr>
    </w:tbl>
    <w:p w:rsidR="00011B18" w:rsidRPr="009B2A28" w:rsidRDefault="00011B18" w:rsidP="00155B0A">
      <w:pPr>
        <w:pStyle w:val="BodyText"/>
        <w:ind w:left="0"/>
        <w:rPr>
          <w:lang w:val="en-US"/>
        </w:rPr>
      </w:pPr>
    </w:p>
    <w:p w:rsidR="00A23833" w:rsidRPr="009B2A28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0" w:name="_Toc369450775"/>
      <w:bookmarkStart w:id="11" w:name="_Toc12291861"/>
      <w:r w:rsidRPr="009B2A28">
        <w:rPr>
          <w:lang w:val="en-US"/>
        </w:rPr>
        <w:t>Danh sách các Use-case</w:t>
      </w:r>
      <w:bookmarkEnd w:id="10"/>
      <w:bookmarkEnd w:id="1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9B2A28" w:rsidRPr="009B2A28" w:rsidTr="008D3541">
        <w:tc>
          <w:tcPr>
            <w:tcW w:w="763" w:type="dxa"/>
            <w:shd w:val="clear" w:color="auto" w:fill="auto"/>
          </w:tcPr>
          <w:p w:rsidR="00A23833" w:rsidRPr="009B2A28" w:rsidRDefault="00A23833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9B2A28" w:rsidRDefault="00A23833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9B2A28" w:rsidRDefault="00A23833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Ý nghĩa/Ghi chú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A23833" w:rsidRPr="009B2A28" w:rsidRDefault="00430474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9B2A28" w:rsidRDefault="00A91BC1" w:rsidP="008D3541">
            <w:pPr>
              <w:rPr>
                <w:lang w:val="en-US"/>
              </w:rPr>
            </w:pPr>
            <w:r w:rsidRPr="009B2A28">
              <w:rPr>
                <w:lang w:val="en-US"/>
              </w:rPr>
              <w:t>Xem</w:t>
            </w:r>
            <w:r w:rsidR="006A4EB7" w:rsidRPr="009B2A28">
              <w:rPr>
                <w:lang w:val="en-US"/>
              </w:rPr>
              <w:t xml:space="preserve"> truyện</w:t>
            </w:r>
          </w:p>
        </w:tc>
        <w:tc>
          <w:tcPr>
            <w:tcW w:w="5651" w:type="dxa"/>
            <w:shd w:val="clear" w:color="auto" w:fill="auto"/>
          </w:tcPr>
          <w:p w:rsidR="00A23833" w:rsidRPr="009B2A28" w:rsidRDefault="00164B24" w:rsidP="008269F3">
            <w:pPr>
              <w:rPr>
                <w:lang w:val="en-US"/>
              </w:rPr>
            </w:pPr>
            <w:r w:rsidRPr="009B2A28">
              <w:rPr>
                <w:lang w:val="en-US"/>
              </w:rPr>
              <w:t>Người dùng</w:t>
            </w:r>
            <w:r w:rsidR="006A4EB7" w:rsidRPr="009B2A28">
              <w:rPr>
                <w:lang w:val="en-US"/>
              </w:rPr>
              <w:t xml:space="preserve"> </w:t>
            </w:r>
            <w:r w:rsidR="008269F3" w:rsidRPr="009B2A28">
              <w:rPr>
                <w:lang w:val="en-US"/>
              </w:rPr>
              <w:t>xem các thông tin về truyện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AF6FCB" w:rsidRPr="009B2A28" w:rsidRDefault="00430474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F6FCB" w:rsidRPr="009B2A28" w:rsidRDefault="00AF6FCB" w:rsidP="008D3541">
            <w:pPr>
              <w:rPr>
                <w:lang w:val="en-US"/>
              </w:rPr>
            </w:pPr>
            <w:r w:rsidRPr="009B2A28">
              <w:rPr>
                <w:lang w:val="en-US"/>
              </w:rPr>
              <w:t>Đọc chương truyện</w:t>
            </w:r>
          </w:p>
        </w:tc>
        <w:tc>
          <w:tcPr>
            <w:tcW w:w="5651" w:type="dxa"/>
            <w:shd w:val="clear" w:color="auto" w:fill="auto"/>
          </w:tcPr>
          <w:p w:rsidR="00AF6FCB" w:rsidRPr="009B2A28" w:rsidRDefault="0089654D" w:rsidP="008269F3">
            <w:pPr>
              <w:rPr>
                <w:lang w:val="en-US"/>
              </w:rPr>
            </w:pPr>
            <w:r w:rsidRPr="009B2A28">
              <w:rPr>
                <w:lang w:val="en-US"/>
              </w:rPr>
              <w:t>Người dùng đọc chương truyện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797161" w:rsidRPr="009B2A28" w:rsidRDefault="00430474" w:rsidP="0079716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797161" w:rsidRPr="009B2A28" w:rsidRDefault="00797161" w:rsidP="00797161">
            <w:pPr>
              <w:rPr>
                <w:lang w:val="en-US"/>
              </w:rPr>
            </w:pPr>
            <w:r w:rsidRPr="009B2A28">
              <w:rPr>
                <w:lang w:val="en-US"/>
              </w:rPr>
              <w:t>Đánh dấu tiến trình đọc</w:t>
            </w:r>
          </w:p>
        </w:tc>
        <w:tc>
          <w:tcPr>
            <w:tcW w:w="5651" w:type="dxa"/>
            <w:shd w:val="clear" w:color="auto" w:fill="auto"/>
          </w:tcPr>
          <w:p w:rsidR="00797161" w:rsidRPr="009B2A28" w:rsidRDefault="00797161" w:rsidP="00797161">
            <w:pPr>
              <w:rPr>
                <w:lang w:val="en-US"/>
              </w:rPr>
            </w:pPr>
            <w:r w:rsidRPr="009B2A28">
              <w:rPr>
                <w:lang w:val="en-US"/>
              </w:rPr>
              <w:t>Hệ thống sẽ lưu trữ các chương mà người dùng đã đọc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6A4EB7" w:rsidRPr="009B2A28" w:rsidRDefault="00430474" w:rsidP="008D3541">
            <w:pPr>
              <w:jc w:val="center"/>
              <w:rPr>
                <w:lang w:val="en-US"/>
              </w:rPr>
            </w:pPr>
            <w:r w:rsidRPr="009B2A28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734884" w:rsidRPr="009B2A28" w:rsidRDefault="004B2360" w:rsidP="008D3541">
            <w:pPr>
              <w:rPr>
                <w:lang w:val="en-US"/>
              </w:rPr>
            </w:pPr>
            <w:r w:rsidRPr="009B2A28">
              <w:rPr>
                <w:lang w:val="en-US"/>
              </w:rPr>
              <w:t>Xem tác giả</w:t>
            </w:r>
          </w:p>
        </w:tc>
        <w:tc>
          <w:tcPr>
            <w:tcW w:w="5651" w:type="dxa"/>
            <w:shd w:val="clear" w:color="auto" w:fill="auto"/>
          </w:tcPr>
          <w:p w:rsidR="006A4EB7" w:rsidRPr="009B2A28" w:rsidRDefault="005A1C64" w:rsidP="008D3541">
            <w:pPr>
              <w:rPr>
                <w:lang w:val="en-US"/>
              </w:rPr>
            </w:pPr>
            <w:r w:rsidRPr="009B2A28">
              <w:rPr>
                <w:lang w:val="en-US"/>
              </w:rPr>
              <w:t>Người dùng xem thông tin về tác giả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0D68FB" w:rsidRPr="009B2A28" w:rsidRDefault="00370C5F" w:rsidP="000D68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0D68FB" w:rsidRPr="009B2A28" w:rsidRDefault="003C2BFA" w:rsidP="000D68FB">
            <w:pPr>
              <w:rPr>
                <w:lang w:val="en-US"/>
              </w:rPr>
            </w:pPr>
            <w:r w:rsidRPr="009B2A28">
              <w:rPr>
                <w:lang w:val="en-US"/>
              </w:rPr>
              <w:t>Xem thể loại</w:t>
            </w:r>
          </w:p>
        </w:tc>
        <w:tc>
          <w:tcPr>
            <w:tcW w:w="5651" w:type="dxa"/>
            <w:shd w:val="clear" w:color="auto" w:fill="auto"/>
          </w:tcPr>
          <w:p w:rsidR="000D68FB" w:rsidRPr="009B2A28" w:rsidRDefault="00160BDF" w:rsidP="000B73B8">
            <w:pPr>
              <w:rPr>
                <w:lang w:val="en-US"/>
              </w:rPr>
            </w:pPr>
            <w:r w:rsidRPr="009B2A28">
              <w:rPr>
                <w:lang w:val="en-US"/>
              </w:rPr>
              <w:t>Người dùng xem thông tin về thể loại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446A64" w:rsidRPr="009B2A28" w:rsidRDefault="00370C5F" w:rsidP="00446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446A64" w:rsidRPr="009B2A28" w:rsidRDefault="00446A64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Đăng ký</w:t>
            </w:r>
          </w:p>
        </w:tc>
        <w:tc>
          <w:tcPr>
            <w:tcW w:w="5651" w:type="dxa"/>
            <w:shd w:val="clear" w:color="auto" w:fill="auto"/>
          </w:tcPr>
          <w:p w:rsidR="00446A64" w:rsidRPr="009B2A28" w:rsidRDefault="00446A64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Người dùng có thể đăng ký tài khoản trên hệ thống.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446A64" w:rsidRPr="009B2A28" w:rsidRDefault="00370C5F" w:rsidP="00446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446A64" w:rsidRPr="009B2A28" w:rsidRDefault="00446A64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:rsidR="00446A64" w:rsidRPr="009B2A28" w:rsidRDefault="00446A64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Người dùng đăng nhập và đọc truyện.</w:t>
            </w:r>
          </w:p>
        </w:tc>
      </w:tr>
      <w:tr w:rsidR="008F4C32" w:rsidRPr="009B2A28" w:rsidTr="008D3541">
        <w:tc>
          <w:tcPr>
            <w:tcW w:w="763" w:type="dxa"/>
            <w:shd w:val="clear" w:color="auto" w:fill="auto"/>
          </w:tcPr>
          <w:p w:rsidR="008F4C32" w:rsidRDefault="00BC6F4D" w:rsidP="00446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8F4C32" w:rsidRPr="009B2A28" w:rsidRDefault="008F4C32" w:rsidP="00446A64">
            <w:pPr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5651" w:type="dxa"/>
            <w:shd w:val="clear" w:color="auto" w:fill="auto"/>
          </w:tcPr>
          <w:p w:rsidR="008F4C32" w:rsidRPr="009B2A28" w:rsidRDefault="008F4C32" w:rsidP="00446A64">
            <w:pPr>
              <w:rPr>
                <w:lang w:val="en-US"/>
              </w:rPr>
            </w:pPr>
            <w:r>
              <w:rPr>
                <w:lang w:val="en-US"/>
              </w:rPr>
              <w:t>Người dùng đăng xuất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446A64" w:rsidRPr="009B2A28" w:rsidRDefault="00BC6F4D" w:rsidP="00446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446A64" w:rsidRPr="009B2A28" w:rsidRDefault="00446A64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Bookmark truyện</w:t>
            </w:r>
          </w:p>
        </w:tc>
        <w:tc>
          <w:tcPr>
            <w:tcW w:w="5651" w:type="dxa"/>
            <w:shd w:val="clear" w:color="auto" w:fill="auto"/>
          </w:tcPr>
          <w:p w:rsidR="00446A64" w:rsidRPr="009B2A28" w:rsidRDefault="00446A64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Người dùng có thể bookmark các truyện yêu thích để dễ dàng truy cập cho lần đọc sau.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446A64" w:rsidRPr="009B2A28" w:rsidRDefault="00BC6F4D" w:rsidP="00446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446A64" w:rsidRPr="009B2A28" w:rsidRDefault="00557045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CRUD truyện</w:t>
            </w:r>
          </w:p>
        </w:tc>
        <w:tc>
          <w:tcPr>
            <w:tcW w:w="5651" w:type="dxa"/>
            <w:shd w:val="clear" w:color="auto" w:fill="auto"/>
          </w:tcPr>
          <w:p w:rsidR="00446A64" w:rsidRPr="009B2A28" w:rsidRDefault="00256EE0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Người quản lý trang web</w:t>
            </w:r>
            <w:r w:rsidR="004A73B6" w:rsidRPr="009B2A28">
              <w:rPr>
                <w:lang w:val="en-US"/>
              </w:rPr>
              <w:t xml:space="preserve"> quản lý truyện</w:t>
            </w:r>
            <w:r w:rsidR="00E92268" w:rsidRPr="009B2A28">
              <w:rPr>
                <w:lang w:val="en-US"/>
              </w:rPr>
              <w:t>.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446A64" w:rsidRPr="009B2A28" w:rsidRDefault="00843974" w:rsidP="00446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6F4D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446A64" w:rsidRPr="009B2A28" w:rsidRDefault="002213D7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CRUD tác g</w:t>
            </w:r>
            <w:r w:rsidR="00E862BF" w:rsidRPr="009B2A28">
              <w:rPr>
                <w:lang w:val="en-US"/>
              </w:rPr>
              <w:t>ỉa</w:t>
            </w:r>
          </w:p>
        </w:tc>
        <w:tc>
          <w:tcPr>
            <w:tcW w:w="5651" w:type="dxa"/>
            <w:shd w:val="clear" w:color="auto" w:fill="auto"/>
          </w:tcPr>
          <w:p w:rsidR="00446A64" w:rsidRPr="009B2A28" w:rsidRDefault="006B06DC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Người quản lý trang web</w:t>
            </w:r>
            <w:r w:rsidR="00D10460" w:rsidRPr="009B2A28">
              <w:rPr>
                <w:lang w:val="en-US"/>
              </w:rPr>
              <w:t xml:space="preserve"> quản lý tác giả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446A64" w:rsidRPr="009B2A28" w:rsidRDefault="00843974" w:rsidP="00446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6F4D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446A64" w:rsidRPr="009B2A28" w:rsidRDefault="002213D7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CRUD</w:t>
            </w:r>
            <w:r w:rsidR="00122444" w:rsidRPr="009B2A28">
              <w:rPr>
                <w:lang w:val="en-US"/>
              </w:rPr>
              <w:t xml:space="preserve"> thể loại</w:t>
            </w:r>
          </w:p>
        </w:tc>
        <w:tc>
          <w:tcPr>
            <w:tcW w:w="5651" w:type="dxa"/>
            <w:shd w:val="clear" w:color="auto" w:fill="auto"/>
          </w:tcPr>
          <w:p w:rsidR="00446A64" w:rsidRPr="009B2A28" w:rsidRDefault="006B06DC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Người quản lý trang web</w:t>
            </w:r>
            <w:r w:rsidR="00992617" w:rsidRPr="009B2A28">
              <w:rPr>
                <w:lang w:val="en-US"/>
              </w:rPr>
              <w:t xml:space="preserve"> quản lý thể loại.</w:t>
            </w:r>
          </w:p>
        </w:tc>
      </w:tr>
      <w:tr w:rsidR="009B2A28" w:rsidRPr="009B2A28" w:rsidTr="008D3541">
        <w:tc>
          <w:tcPr>
            <w:tcW w:w="763" w:type="dxa"/>
            <w:shd w:val="clear" w:color="auto" w:fill="auto"/>
          </w:tcPr>
          <w:p w:rsidR="00446A64" w:rsidRPr="009B2A28" w:rsidRDefault="00843974" w:rsidP="00446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BC6F4D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446A64" w:rsidRPr="009B2A28" w:rsidRDefault="002213D7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CRUD</w:t>
            </w:r>
            <w:r w:rsidR="009938E0" w:rsidRPr="009B2A28">
              <w:rPr>
                <w:lang w:val="en-US"/>
              </w:rPr>
              <w:t xml:space="preserve"> chương</w:t>
            </w:r>
          </w:p>
        </w:tc>
        <w:tc>
          <w:tcPr>
            <w:tcW w:w="5651" w:type="dxa"/>
            <w:shd w:val="clear" w:color="auto" w:fill="auto"/>
          </w:tcPr>
          <w:p w:rsidR="00446A64" w:rsidRPr="009B2A28" w:rsidRDefault="006B06DC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Người quản lý trang web</w:t>
            </w:r>
            <w:r w:rsidR="00036B5E" w:rsidRPr="009B2A28">
              <w:rPr>
                <w:lang w:val="en-US"/>
              </w:rPr>
              <w:t xml:space="preserve"> quản lý chương</w:t>
            </w:r>
          </w:p>
        </w:tc>
      </w:tr>
      <w:tr w:rsidR="00217837" w:rsidRPr="009B2A28" w:rsidTr="008D3541">
        <w:tc>
          <w:tcPr>
            <w:tcW w:w="763" w:type="dxa"/>
            <w:shd w:val="clear" w:color="auto" w:fill="auto"/>
          </w:tcPr>
          <w:p w:rsidR="00217837" w:rsidRPr="009B2A28" w:rsidRDefault="00843974" w:rsidP="00446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6F4D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217837" w:rsidRPr="009B2A28" w:rsidRDefault="005F70EA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RD người dùng</w:t>
            </w:r>
          </w:p>
        </w:tc>
        <w:tc>
          <w:tcPr>
            <w:tcW w:w="5651" w:type="dxa"/>
            <w:shd w:val="clear" w:color="auto" w:fill="auto"/>
          </w:tcPr>
          <w:p w:rsidR="00217837" w:rsidRPr="009B2A28" w:rsidRDefault="006B06DC" w:rsidP="00446A64">
            <w:pPr>
              <w:rPr>
                <w:lang w:val="en-US"/>
              </w:rPr>
            </w:pPr>
            <w:r w:rsidRPr="009B2A28">
              <w:rPr>
                <w:lang w:val="en-US"/>
              </w:rPr>
              <w:t>Người quản lý trang web</w:t>
            </w:r>
            <w:r w:rsidR="00E8673F" w:rsidRPr="009B2A28">
              <w:rPr>
                <w:lang w:val="en-US"/>
              </w:rPr>
              <w:t xml:space="preserve"> xem hoặc xóa người dùng</w:t>
            </w:r>
          </w:p>
        </w:tc>
      </w:tr>
    </w:tbl>
    <w:p w:rsidR="00A23833" w:rsidRPr="009B2A28" w:rsidRDefault="00A23833" w:rsidP="00A23833">
      <w:pPr>
        <w:rPr>
          <w:lang w:val="en-US"/>
        </w:rPr>
      </w:pPr>
    </w:p>
    <w:p w:rsidR="00A23833" w:rsidRPr="009B2A28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2" w:name="_Toc369450776"/>
      <w:bookmarkStart w:id="13" w:name="_Toc12291862"/>
      <w:r w:rsidRPr="009B2A28">
        <w:rPr>
          <w:lang w:val="en-US"/>
        </w:rPr>
        <w:t xml:space="preserve">Đặc tả </w:t>
      </w:r>
      <w:bookmarkEnd w:id="4"/>
      <w:bookmarkEnd w:id="5"/>
      <w:bookmarkEnd w:id="6"/>
      <w:bookmarkEnd w:id="7"/>
      <w:bookmarkEnd w:id="8"/>
      <w:r w:rsidRPr="009B2A28">
        <w:rPr>
          <w:lang w:val="en-US"/>
        </w:rPr>
        <w:t>Use-case</w:t>
      </w:r>
      <w:bookmarkEnd w:id="12"/>
      <w:bookmarkEnd w:id="13"/>
      <w:r w:rsidRPr="009B2A28">
        <w:rPr>
          <w:lang w:val="en-US"/>
        </w:rPr>
        <w:t xml:space="preserve"> </w:t>
      </w:r>
    </w:p>
    <w:p w:rsidR="00AF0CC6" w:rsidRPr="009B2A28" w:rsidRDefault="00AF0CC6" w:rsidP="00AF0CC6">
      <w:pPr>
        <w:pStyle w:val="Heading2"/>
        <w:spacing w:line="360" w:lineRule="auto"/>
        <w:jc w:val="both"/>
        <w:rPr>
          <w:lang w:val="en-US"/>
        </w:rPr>
      </w:pPr>
      <w:bookmarkStart w:id="14" w:name="_Toc369450777"/>
      <w:bookmarkStart w:id="15" w:name="_Toc12291863"/>
      <w:r w:rsidRPr="009B2A28">
        <w:rPr>
          <w:lang w:val="en-US"/>
        </w:rPr>
        <w:t>Đặc tả Use-case “Xem truyện”</w:t>
      </w:r>
      <w:bookmarkEnd w:id="14"/>
      <w:bookmarkEnd w:id="15"/>
    </w:p>
    <w:p w:rsidR="00AF0CC6" w:rsidRPr="009B2A28" w:rsidRDefault="00AF0CC6" w:rsidP="00AF0CC6">
      <w:pPr>
        <w:pStyle w:val="Heading3"/>
        <w:spacing w:line="360" w:lineRule="auto"/>
        <w:jc w:val="both"/>
      </w:pPr>
      <w:bookmarkStart w:id="16" w:name="_Toc12291864"/>
      <w:r w:rsidRPr="009B2A28">
        <w:t>Tóm tắt</w:t>
      </w:r>
      <w:bookmarkEnd w:id="16"/>
    </w:p>
    <w:p w:rsidR="00AF0CC6" w:rsidRPr="009B2A28" w:rsidRDefault="00AF0CC6" w:rsidP="00AF0CC6">
      <w:pPr>
        <w:pStyle w:val="BodyText"/>
        <w:ind w:left="0"/>
        <w:jc w:val="both"/>
        <w:rPr>
          <w:lang w:val="en-US"/>
        </w:rPr>
      </w:pPr>
      <w:r w:rsidRPr="009B2A28">
        <w:rPr>
          <w:lang w:val="en-US"/>
        </w:rPr>
        <w:t>Người dùng sủ dụng web để xem truyện</w:t>
      </w:r>
    </w:p>
    <w:p w:rsidR="00AF0CC6" w:rsidRPr="009B2A28" w:rsidRDefault="00AF0CC6" w:rsidP="00AF0CC6">
      <w:pPr>
        <w:pStyle w:val="Heading3"/>
        <w:spacing w:line="360" w:lineRule="auto"/>
        <w:jc w:val="both"/>
      </w:pPr>
      <w:bookmarkStart w:id="17" w:name="_Toc12291865"/>
      <w:r w:rsidRPr="009B2A28">
        <w:t>Dòng sự kiện</w:t>
      </w:r>
      <w:bookmarkEnd w:id="17"/>
    </w:p>
    <w:p w:rsidR="00AF0CC6" w:rsidRPr="009B2A28" w:rsidRDefault="00AF0CC6" w:rsidP="00AF0CC6">
      <w:pPr>
        <w:pStyle w:val="Heading4"/>
        <w:spacing w:line="360" w:lineRule="auto"/>
        <w:jc w:val="both"/>
      </w:pPr>
      <w:r w:rsidRPr="009B2A28">
        <w:t>Dòng sự kiện chính</w:t>
      </w:r>
    </w:p>
    <w:p w:rsidR="00AF0CC6" w:rsidRPr="009B2A28" w:rsidRDefault="00AF0CC6" w:rsidP="00AF0CC6">
      <w:pPr>
        <w:pStyle w:val="BodyText"/>
        <w:numPr>
          <w:ilvl w:val="0"/>
          <w:numId w:val="3"/>
        </w:numPr>
        <w:jc w:val="both"/>
        <w:rPr>
          <w:lang w:val="en-US"/>
        </w:rPr>
      </w:pPr>
      <w:r w:rsidRPr="009B2A28">
        <w:rPr>
          <w:lang w:val="en-US"/>
        </w:rPr>
        <w:t>Người dùng vào trang web</w:t>
      </w:r>
      <w:r>
        <w:rPr>
          <w:lang w:val="en-US"/>
        </w:rPr>
        <w:t>.</w:t>
      </w:r>
    </w:p>
    <w:p w:rsidR="00AF0CC6" w:rsidRPr="009B2A28" w:rsidRDefault="00AF0CC6" w:rsidP="00AF0CC6">
      <w:pPr>
        <w:pStyle w:val="BodyText"/>
        <w:numPr>
          <w:ilvl w:val="0"/>
          <w:numId w:val="3"/>
        </w:numPr>
        <w:jc w:val="both"/>
        <w:rPr>
          <w:lang w:val="en-US"/>
        </w:rPr>
      </w:pPr>
      <w:r w:rsidRPr="009B2A28">
        <w:rPr>
          <w:lang w:val="en-US"/>
        </w:rPr>
        <w:t>Người dùng chọn truyện</w:t>
      </w:r>
      <w:r>
        <w:rPr>
          <w:lang w:val="en-US"/>
        </w:rPr>
        <w:t>.</w:t>
      </w:r>
    </w:p>
    <w:p w:rsidR="00AF0CC6" w:rsidRPr="009B2A28" w:rsidRDefault="00AF0CC6" w:rsidP="00AF0CC6">
      <w:pPr>
        <w:pStyle w:val="BodyText"/>
        <w:numPr>
          <w:ilvl w:val="0"/>
          <w:numId w:val="3"/>
        </w:numPr>
        <w:jc w:val="both"/>
        <w:rPr>
          <w:b/>
          <w:lang w:val="en-US"/>
        </w:rPr>
      </w:pPr>
      <w:r w:rsidRPr="009B2A28">
        <w:rPr>
          <w:lang w:val="en-US"/>
        </w:rPr>
        <w:t xml:space="preserve">Hệ </w:t>
      </w:r>
      <w:r>
        <w:rPr>
          <w:lang w:val="en-US"/>
        </w:rPr>
        <w:t>thống hiển thị các thông tin của truyện và các chương của truyện.</w:t>
      </w:r>
    </w:p>
    <w:p w:rsidR="00AF0CC6" w:rsidRPr="009B2A28" w:rsidRDefault="00AF0CC6" w:rsidP="00AF0CC6">
      <w:pPr>
        <w:pStyle w:val="Heading4"/>
        <w:spacing w:line="360" w:lineRule="auto"/>
        <w:jc w:val="both"/>
        <w:rPr>
          <w:lang w:val="en-US"/>
        </w:rPr>
      </w:pPr>
      <w:r w:rsidRPr="009B2A28">
        <w:t>Các dòng sự kiện khác</w:t>
      </w:r>
    </w:p>
    <w:p w:rsidR="00AF0CC6" w:rsidRPr="009B2A28" w:rsidRDefault="00AF0CC6" w:rsidP="00AF0CC6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AF0CC6" w:rsidRPr="009B2A28" w:rsidRDefault="00AF0CC6" w:rsidP="00AF0CC6">
      <w:pPr>
        <w:pStyle w:val="Heading3"/>
        <w:spacing w:line="360" w:lineRule="auto"/>
        <w:jc w:val="both"/>
      </w:pPr>
      <w:bookmarkStart w:id="18" w:name="_Toc12291866"/>
      <w:r w:rsidRPr="009B2A28">
        <w:t>Các yêu cầu đặc biệt</w:t>
      </w:r>
      <w:bookmarkEnd w:id="18"/>
    </w:p>
    <w:p w:rsidR="00AF0CC6" w:rsidRPr="009B2A28" w:rsidRDefault="00AF0CC6" w:rsidP="00AF0CC6">
      <w:pPr>
        <w:pStyle w:val="BodyText"/>
        <w:jc w:val="both"/>
        <w:rPr>
          <w:lang w:val="en-US"/>
        </w:rPr>
      </w:pPr>
      <w:r w:rsidRPr="009B2A28">
        <w:rPr>
          <w:lang w:val="en-US"/>
        </w:rPr>
        <w:t>Không có</w:t>
      </w:r>
    </w:p>
    <w:p w:rsidR="00AF0CC6" w:rsidRPr="009B2A28" w:rsidRDefault="00AF0CC6" w:rsidP="00AF0CC6">
      <w:pPr>
        <w:pStyle w:val="Heading3"/>
        <w:spacing w:line="360" w:lineRule="auto"/>
        <w:jc w:val="both"/>
      </w:pPr>
      <w:bookmarkStart w:id="19" w:name="_Toc12291867"/>
      <w:r w:rsidRPr="009B2A28">
        <w:t>Trạng thái hệ thống khi bắt đầu thực hiện Use-case</w:t>
      </w:r>
      <w:bookmarkEnd w:id="19"/>
    </w:p>
    <w:p w:rsidR="00AF0CC6" w:rsidRPr="009B2A28" w:rsidRDefault="00AF0CC6" w:rsidP="00AF0CC6">
      <w:pPr>
        <w:pStyle w:val="BodyText"/>
        <w:jc w:val="both"/>
        <w:rPr>
          <w:i/>
          <w:lang w:val="en-US"/>
        </w:rPr>
      </w:pPr>
      <w:r w:rsidRPr="009B2A28">
        <w:rPr>
          <w:lang w:val="en-US"/>
        </w:rPr>
        <w:t>Trang web được load thành công</w:t>
      </w:r>
      <w:r>
        <w:rPr>
          <w:lang w:val="en-US"/>
        </w:rPr>
        <w:t>.</w:t>
      </w:r>
    </w:p>
    <w:p w:rsidR="00AF0CC6" w:rsidRPr="009B2A28" w:rsidRDefault="00AF0CC6" w:rsidP="00AF0CC6">
      <w:pPr>
        <w:pStyle w:val="Heading3"/>
        <w:spacing w:line="360" w:lineRule="auto"/>
        <w:jc w:val="both"/>
        <w:rPr>
          <w:lang w:val="en-US"/>
        </w:rPr>
      </w:pPr>
      <w:bookmarkStart w:id="20" w:name="_Toc12291868"/>
      <w:r w:rsidRPr="009B2A28">
        <w:rPr>
          <w:lang w:val="en-US"/>
        </w:rPr>
        <w:t>Trạng thái hệ thống sau khi thực hiện Use-case</w:t>
      </w:r>
      <w:bookmarkEnd w:id="20"/>
    </w:p>
    <w:p w:rsidR="00AF0CC6" w:rsidRPr="009B2A28" w:rsidRDefault="00AF0CC6" w:rsidP="00AF0CC6">
      <w:pPr>
        <w:pStyle w:val="BodyText"/>
        <w:jc w:val="both"/>
        <w:rPr>
          <w:lang w:val="en-US"/>
        </w:rPr>
      </w:pPr>
      <w:r w:rsidRPr="009B2A28">
        <w:rPr>
          <w:lang w:val="en-US"/>
        </w:rPr>
        <w:t>Không có</w:t>
      </w:r>
    </w:p>
    <w:p w:rsidR="00AF0CC6" w:rsidRDefault="00AF0CC6" w:rsidP="00AF0CC6">
      <w:pPr>
        <w:pStyle w:val="Heading3"/>
        <w:spacing w:line="360" w:lineRule="auto"/>
        <w:jc w:val="both"/>
        <w:rPr>
          <w:lang w:val="en-US"/>
        </w:rPr>
      </w:pPr>
      <w:bookmarkStart w:id="21" w:name="_Toc12291869"/>
      <w:r w:rsidRPr="009B2A28">
        <w:rPr>
          <w:lang w:val="en-US"/>
        </w:rPr>
        <w:t>Điểm mở rộng</w:t>
      </w:r>
      <w:bookmarkEnd w:id="21"/>
    </w:p>
    <w:p w:rsidR="006C3283" w:rsidRDefault="006C3283" w:rsidP="006C3283">
      <w:pPr>
        <w:ind w:left="720"/>
        <w:rPr>
          <w:lang w:val="en-US"/>
        </w:rPr>
      </w:pPr>
      <w:r>
        <w:rPr>
          <w:lang w:val="en-US"/>
        </w:rPr>
        <w:t>Không có</w:t>
      </w:r>
    </w:p>
    <w:p w:rsidR="008F3FE6" w:rsidRPr="009B2A28" w:rsidRDefault="008F3FE6" w:rsidP="008F3FE6">
      <w:pPr>
        <w:pStyle w:val="Heading2"/>
        <w:spacing w:line="360" w:lineRule="auto"/>
        <w:jc w:val="both"/>
        <w:rPr>
          <w:lang w:val="en-US"/>
        </w:rPr>
      </w:pPr>
      <w:bookmarkStart w:id="22" w:name="_Toc12291870"/>
      <w:r w:rsidRPr="009B2A28">
        <w:rPr>
          <w:lang w:val="en-US"/>
        </w:rPr>
        <w:t>Đặc tả Use-case “</w:t>
      </w:r>
      <w:r w:rsidR="00E90CA8">
        <w:rPr>
          <w:lang w:val="en-US"/>
        </w:rPr>
        <w:t>Đọc chương truyện</w:t>
      </w:r>
      <w:r w:rsidRPr="009B2A28">
        <w:rPr>
          <w:lang w:val="en-US"/>
        </w:rPr>
        <w:t>”</w:t>
      </w:r>
      <w:bookmarkEnd w:id="22"/>
    </w:p>
    <w:p w:rsidR="008F3FE6" w:rsidRPr="009B2A28" w:rsidRDefault="008F3FE6" w:rsidP="008F3FE6">
      <w:pPr>
        <w:pStyle w:val="Heading3"/>
        <w:spacing w:line="360" w:lineRule="auto"/>
        <w:jc w:val="both"/>
      </w:pPr>
      <w:bookmarkStart w:id="23" w:name="_Toc12291871"/>
      <w:r w:rsidRPr="009B2A28">
        <w:t>Tóm tắt</w:t>
      </w:r>
      <w:bookmarkEnd w:id="23"/>
    </w:p>
    <w:p w:rsidR="008F3FE6" w:rsidRPr="009B2A28" w:rsidRDefault="008F3FE6" w:rsidP="008F3FE6">
      <w:pPr>
        <w:pStyle w:val="BodyText"/>
        <w:ind w:left="0"/>
        <w:jc w:val="both"/>
        <w:rPr>
          <w:lang w:val="en-US"/>
        </w:rPr>
      </w:pPr>
      <w:r w:rsidRPr="009B2A28">
        <w:rPr>
          <w:lang w:val="en-US"/>
        </w:rPr>
        <w:t xml:space="preserve">Người dùng sủ dụng web để </w:t>
      </w:r>
      <w:r w:rsidR="00BE6B55">
        <w:rPr>
          <w:lang w:val="en-US"/>
        </w:rPr>
        <w:t>đọc chương truyện.</w:t>
      </w:r>
    </w:p>
    <w:p w:rsidR="008F3FE6" w:rsidRPr="009B2A28" w:rsidRDefault="008F3FE6" w:rsidP="008F3FE6">
      <w:pPr>
        <w:pStyle w:val="Heading3"/>
        <w:spacing w:line="360" w:lineRule="auto"/>
        <w:jc w:val="both"/>
      </w:pPr>
      <w:bookmarkStart w:id="24" w:name="_Toc12291872"/>
      <w:r w:rsidRPr="009B2A28">
        <w:t>Dòng sự kiện</w:t>
      </w:r>
      <w:bookmarkEnd w:id="24"/>
    </w:p>
    <w:p w:rsidR="008F3FE6" w:rsidRPr="009B2A28" w:rsidRDefault="008F3FE6" w:rsidP="008F3FE6">
      <w:pPr>
        <w:pStyle w:val="Heading4"/>
        <w:spacing w:line="360" w:lineRule="auto"/>
        <w:jc w:val="both"/>
      </w:pPr>
      <w:r w:rsidRPr="009B2A28">
        <w:t>Dòng sự kiện chính</w:t>
      </w:r>
    </w:p>
    <w:p w:rsidR="008F3FE6" w:rsidRPr="00CA0D62" w:rsidRDefault="00CA0D62" w:rsidP="00CA0D62">
      <w:pPr>
        <w:pStyle w:val="BodyText"/>
        <w:numPr>
          <w:ilvl w:val="0"/>
          <w:numId w:val="17"/>
        </w:numPr>
        <w:jc w:val="both"/>
        <w:rPr>
          <w:b/>
          <w:lang w:val="en-US"/>
        </w:rPr>
      </w:pPr>
      <w:r>
        <w:rPr>
          <w:lang w:val="en-US"/>
        </w:rPr>
        <w:t>Người dùng đang xem các thông tin của truyện</w:t>
      </w:r>
    </w:p>
    <w:p w:rsidR="00CA0D62" w:rsidRPr="0019087D" w:rsidRDefault="00F62811" w:rsidP="00CA0D62">
      <w:pPr>
        <w:pStyle w:val="BodyText"/>
        <w:numPr>
          <w:ilvl w:val="0"/>
          <w:numId w:val="17"/>
        </w:numPr>
        <w:jc w:val="both"/>
        <w:rPr>
          <w:b/>
          <w:lang w:val="en-US"/>
        </w:rPr>
      </w:pPr>
      <w:r>
        <w:rPr>
          <w:lang w:val="en-US"/>
        </w:rPr>
        <w:t>Người dùng chọn chương</w:t>
      </w:r>
      <w:r w:rsidR="00B16D17">
        <w:rPr>
          <w:lang w:val="en-US"/>
        </w:rPr>
        <w:t xml:space="preserve"> cần xem</w:t>
      </w:r>
    </w:p>
    <w:p w:rsidR="0019087D" w:rsidRPr="009B2A28" w:rsidRDefault="0019087D" w:rsidP="00CA0D62">
      <w:pPr>
        <w:pStyle w:val="BodyText"/>
        <w:numPr>
          <w:ilvl w:val="0"/>
          <w:numId w:val="17"/>
        </w:numPr>
        <w:jc w:val="both"/>
        <w:rPr>
          <w:b/>
          <w:lang w:val="en-US"/>
        </w:rPr>
      </w:pPr>
      <w:r>
        <w:rPr>
          <w:lang w:val="en-US"/>
        </w:rPr>
        <w:t>Hệ thống hiển thị nội dung chương</w:t>
      </w:r>
    </w:p>
    <w:p w:rsidR="008F3FE6" w:rsidRPr="009B2A28" w:rsidRDefault="008F3FE6" w:rsidP="008F3FE6">
      <w:pPr>
        <w:pStyle w:val="Heading4"/>
        <w:spacing w:line="360" w:lineRule="auto"/>
        <w:jc w:val="both"/>
        <w:rPr>
          <w:lang w:val="en-US"/>
        </w:rPr>
      </w:pPr>
      <w:r w:rsidRPr="009B2A28">
        <w:t>Các dòng sự kiện khác</w:t>
      </w:r>
    </w:p>
    <w:p w:rsidR="008F3FE6" w:rsidRPr="009B2A28" w:rsidRDefault="008F3FE6" w:rsidP="008F3FE6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8F3FE6" w:rsidRPr="009B2A28" w:rsidRDefault="008F3FE6" w:rsidP="008F3FE6">
      <w:pPr>
        <w:pStyle w:val="Heading3"/>
        <w:spacing w:line="360" w:lineRule="auto"/>
        <w:jc w:val="both"/>
      </w:pPr>
      <w:bookmarkStart w:id="25" w:name="_Toc12291873"/>
      <w:r w:rsidRPr="009B2A28">
        <w:lastRenderedPageBreak/>
        <w:t>Các yêu cầu đặc biệt</w:t>
      </w:r>
      <w:bookmarkEnd w:id="25"/>
    </w:p>
    <w:p w:rsidR="008F3FE6" w:rsidRPr="009B2A28" w:rsidRDefault="008F3FE6" w:rsidP="008F3FE6">
      <w:pPr>
        <w:pStyle w:val="BodyText"/>
        <w:jc w:val="both"/>
        <w:rPr>
          <w:lang w:val="en-US"/>
        </w:rPr>
      </w:pPr>
      <w:r w:rsidRPr="009B2A28">
        <w:rPr>
          <w:lang w:val="en-US"/>
        </w:rPr>
        <w:t>Không có</w:t>
      </w:r>
    </w:p>
    <w:p w:rsidR="008F3FE6" w:rsidRPr="009B2A28" w:rsidRDefault="008F3FE6" w:rsidP="008F3FE6">
      <w:pPr>
        <w:pStyle w:val="Heading3"/>
        <w:spacing w:line="360" w:lineRule="auto"/>
        <w:jc w:val="both"/>
      </w:pPr>
      <w:bookmarkStart w:id="26" w:name="_Toc12291874"/>
      <w:r w:rsidRPr="009B2A28">
        <w:t>Trạng thái hệ thống khi bắt đầu thực hiện Use-case</w:t>
      </w:r>
      <w:bookmarkEnd w:id="26"/>
    </w:p>
    <w:p w:rsidR="008F3FE6" w:rsidRPr="009B2A28" w:rsidRDefault="008F3FE6" w:rsidP="008F3FE6">
      <w:pPr>
        <w:pStyle w:val="BodyText"/>
        <w:jc w:val="both"/>
        <w:rPr>
          <w:i/>
          <w:lang w:val="en-US"/>
        </w:rPr>
      </w:pPr>
      <w:r w:rsidRPr="009B2A28">
        <w:rPr>
          <w:lang w:val="en-US"/>
        </w:rPr>
        <w:t>Trang web được load thành công</w:t>
      </w:r>
      <w:r>
        <w:rPr>
          <w:lang w:val="en-US"/>
        </w:rPr>
        <w:t>.</w:t>
      </w:r>
    </w:p>
    <w:p w:rsidR="008F3FE6" w:rsidRPr="009B2A28" w:rsidRDefault="008F3FE6" w:rsidP="008F3FE6">
      <w:pPr>
        <w:pStyle w:val="Heading3"/>
        <w:spacing w:line="360" w:lineRule="auto"/>
        <w:jc w:val="both"/>
        <w:rPr>
          <w:lang w:val="en-US"/>
        </w:rPr>
      </w:pPr>
      <w:bookmarkStart w:id="27" w:name="_Toc12291875"/>
      <w:r w:rsidRPr="009B2A28">
        <w:rPr>
          <w:lang w:val="en-US"/>
        </w:rPr>
        <w:t>Trạng thái hệ thống sau khi thực hiện Use-case</w:t>
      </w:r>
      <w:bookmarkEnd w:id="27"/>
    </w:p>
    <w:p w:rsidR="008F3FE6" w:rsidRPr="009B2A28" w:rsidRDefault="008F3FE6" w:rsidP="008F3FE6">
      <w:pPr>
        <w:pStyle w:val="BodyText"/>
        <w:jc w:val="both"/>
        <w:rPr>
          <w:lang w:val="en-US"/>
        </w:rPr>
      </w:pPr>
      <w:r w:rsidRPr="009B2A28">
        <w:rPr>
          <w:lang w:val="en-US"/>
        </w:rPr>
        <w:t>Không có</w:t>
      </w:r>
    </w:p>
    <w:p w:rsidR="008F3FE6" w:rsidRDefault="008F3FE6" w:rsidP="008F3FE6">
      <w:pPr>
        <w:pStyle w:val="Heading3"/>
        <w:spacing w:line="360" w:lineRule="auto"/>
        <w:jc w:val="both"/>
        <w:rPr>
          <w:lang w:val="en-US"/>
        </w:rPr>
      </w:pPr>
      <w:bookmarkStart w:id="28" w:name="_Toc12291876"/>
      <w:r w:rsidRPr="009B2A28">
        <w:rPr>
          <w:lang w:val="en-US"/>
        </w:rPr>
        <w:t>Điểm mở rộng</w:t>
      </w:r>
      <w:bookmarkEnd w:id="28"/>
    </w:p>
    <w:p w:rsidR="008F3FE6" w:rsidRDefault="00554465" w:rsidP="008F3FE6">
      <w:pPr>
        <w:ind w:left="720"/>
        <w:rPr>
          <w:lang w:val="en-US"/>
        </w:rPr>
      </w:pPr>
      <w:r>
        <w:rPr>
          <w:lang w:val="en-US"/>
        </w:rPr>
        <w:t xml:space="preserve">Nếu người dùng đã đăng nhập, hệ thống </w:t>
      </w:r>
      <w:r w:rsidR="00BE7395">
        <w:rPr>
          <w:lang w:val="en-US"/>
        </w:rPr>
        <w:t>thực hiện chức năng ‘Đánh dấu tiến trình đọc</w:t>
      </w:r>
      <w:r w:rsidR="00AB07E0">
        <w:rPr>
          <w:lang w:val="en-US"/>
        </w:rPr>
        <w:t>”.</w:t>
      </w:r>
    </w:p>
    <w:p w:rsidR="006D7ED3" w:rsidRPr="009B2A28" w:rsidRDefault="006D7ED3" w:rsidP="006D7ED3">
      <w:pPr>
        <w:pStyle w:val="Heading2"/>
        <w:spacing w:line="360" w:lineRule="auto"/>
        <w:jc w:val="both"/>
        <w:rPr>
          <w:lang w:val="en-US"/>
        </w:rPr>
      </w:pPr>
      <w:bookmarkStart w:id="29" w:name="_Toc12291877"/>
      <w:r w:rsidRPr="009B2A28">
        <w:rPr>
          <w:lang w:val="en-US"/>
        </w:rPr>
        <w:t xml:space="preserve">Đặc tả Use-case </w:t>
      </w:r>
      <w:r w:rsidR="00043421">
        <w:rPr>
          <w:lang w:val="en-US"/>
        </w:rPr>
        <w:t>“Đánh dấu tiến trình đọc”</w:t>
      </w:r>
      <w:bookmarkEnd w:id="29"/>
    </w:p>
    <w:p w:rsidR="006D7ED3" w:rsidRPr="009B2A28" w:rsidRDefault="006D7ED3" w:rsidP="006D7ED3">
      <w:pPr>
        <w:pStyle w:val="Heading3"/>
        <w:spacing w:line="360" w:lineRule="auto"/>
        <w:jc w:val="both"/>
      </w:pPr>
      <w:bookmarkStart w:id="30" w:name="_Toc12291878"/>
      <w:r w:rsidRPr="009B2A28">
        <w:t>Tóm tắt</w:t>
      </w:r>
      <w:bookmarkEnd w:id="30"/>
    </w:p>
    <w:p w:rsidR="006D7ED3" w:rsidRPr="009B2A28" w:rsidRDefault="00645A3D" w:rsidP="006D7ED3">
      <w:pPr>
        <w:pStyle w:val="BodyText"/>
        <w:ind w:left="0"/>
        <w:jc w:val="both"/>
        <w:rPr>
          <w:lang w:val="en-US"/>
        </w:rPr>
      </w:pPr>
      <w:r>
        <w:rPr>
          <w:lang w:val="en-US"/>
        </w:rPr>
        <w:t>Hệ thống lưu lịch lịch sử đọc của người dùng.</w:t>
      </w:r>
    </w:p>
    <w:p w:rsidR="006D7ED3" w:rsidRPr="009B2A28" w:rsidRDefault="006D7ED3" w:rsidP="006D7ED3">
      <w:pPr>
        <w:pStyle w:val="Heading3"/>
        <w:spacing w:line="360" w:lineRule="auto"/>
        <w:jc w:val="both"/>
      </w:pPr>
      <w:bookmarkStart w:id="31" w:name="_Toc12291879"/>
      <w:r w:rsidRPr="009B2A28">
        <w:t>Dòng sự kiện</w:t>
      </w:r>
      <w:bookmarkEnd w:id="31"/>
    </w:p>
    <w:p w:rsidR="006D7ED3" w:rsidRPr="009B2A28" w:rsidRDefault="006D7ED3" w:rsidP="006D7ED3">
      <w:pPr>
        <w:pStyle w:val="Heading4"/>
        <w:spacing w:line="360" w:lineRule="auto"/>
        <w:jc w:val="both"/>
      </w:pPr>
      <w:r w:rsidRPr="009B2A28">
        <w:t>Dòng sự kiện chính</w:t>
      </w:r>
    </w:p>
    <w:p w:rsidR="006D7ED3" w:rsidRPr="006D6650" w:rsidRDefault="006D6650" w:rsidP="006D6650">
      <w:pPr>
        <w:pStyle w:val="BodyText"/>
        <w:numPr>
          <w:ilvl w:val="0"/>
          <w:numId w:val="18"/>
        </w:numPr>
        <w:jc w:val="both"/>
        <w:rPr>
          <w:b/>
          <w:lang w:val="en-US"/>
        </w:rPr>
      </w:pPr>
      <w:r>
        <w:rPr>
          <w:lang w:val="en-US"/>
        </w:rPr>
        <w:t>Người dùng chọn chương cần đọc</w:t>
      </w:r>
      <w:r w:rsidR="00D97B8D">
        <w:rPr>
          <w:lang w:val="en-US"/>
        </w:rPr>
        <w:t>.</w:t>
      </w:r>
    </w:p>
    <w:p w:rsidR="006D6650" w:rsidRPr="009B2A28" w:rsidRDefault="006D6650" w:rsidP="006D6650">
      <w:pPr>
        <w:pStyle w:val="BodyText"/>
        <w:numPr>
          <w:ilvl w:val="0"/>
          <w:numId w:val="18"/>
        </w:numPr>
        <w:jc w:val="both"/>
        <w:rPr>
          <w:b/>
          <w:lang w:val="en-US"/>
        </w:rPr>
      </w:pPr>
      <w:r>
        <w:rPr>
          <w:lang w:val="en-US"/>
        </w:rPr>
        <w:t>Hệ thống lưu lại lịch sử đọc của người dùng.</w:t>
      </w:r>
    </w:p>
    <w:p w:rsidR="006D7ED3" w:rsidRPr="009B2A28" w:rsidRDefault="006D7ED3" w:rsidP="006D7ED3">
      <w:pPr>
        <w:pStyle w:val="Heading4"/>
        <w:spacing w:line="360" w:lineRule="auto"/>
        <w:jc w:val="both"/>
        <w:rPr>
          <w:lang w:val="en-US"/>
        </w:rPr>
      </w:pPr>
      <w:r w:rsidRPr="009B2A28">
        <w:t>Các dòng sự kiện khác</w:t>
      </w:r>
    </w:p>
    <w:p w:rsidR="006D7ED3" w:rsidRPr="009B2A28" w:rsidRDefault="006D7ED3" w:rsidP="006D7ED3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6D7ED3" w:rsidRPr="009B2A28" w:rsidRDefault="006D7ED3" w:rsidP="006D7ED3">
      <w:pPr>
        <w:pStyle w:val="Heading3"/>
        <w:spacing w:line="360" w:lineRule="auto"/>
        <w:jc w:val="both"/>
      </w:pPr>
      <w:bookmarkStart w:id="32" w:name="_Toc12291880"/>
      <w:r w:rsidRPr="009B2A28">
        <w:t>Các yêu cầu đặc biệt</w:t>
      </w:r>
      <w:bookmarkEnd w:id="32"/>
    </w:p>
    <w:p w:rsidR="006D7ED3" w:rsidRPr="009B2A28" w:rsidRDefault="00032D38" w:rsidP="006D7ED3">
      <w:pPr>
        <w:pStyle w:val="BodyText"/>
        <w:jc w:val="both"/>
        <w:rPr>
          <w:lang w:val="en-US"/>
        </w:rPr>
      </w:pPr>
      <w:r>
        <w:rPr>
          <w:lang w:val="en-US"/>
        </w:rPr>
        <w:t>N</w:t>
      </w:r>
      <w:r w:rsidR="00A05B83">
        <w:rPr>
          <w:lang w:val="en-US"/>
        </w:rPr>
        <w:t>gười dùng đã đăng nhập.</w:t>
      </w:r>
    </w:p>
    <w:p w:rsidR="006D7ED3" w:rsidRPr="009B2A28" w:rsidRDefault="006D7ED3" w:rsidP="006D7ED3">
      <w:pPr>
        <w:pStyle w:val="Heading3"/>
        <w:spacing w:line="360" w:lineRule="auto"/>
        <w:jc w:val="both"/>
      </w:pPr>
      <w:bookmarkStart w:id="33" w:name="_Toc12291881"/>
      <w:r w:rsidRPr="009B2A28">
        <w:t>Trạng thái hệ thống khi bắt đầu thực hiện Use-case</w:t>
      </w:r>
      <w:bookmarkEnd w:id="33"/>
    </w:p>
    <w:p w:rsidR="006D7ED3" w:rsidRPr="009B2A28" w:rsidRDefault="006D7ED3" w:rsidP="006D7ED3">
      <w:pPr>
        <w:pStyle w:val="BodyText"/>
        <w:jc w:val="both"/>
        <w:rPr>
          <w:i/>
          <w:lang w:val="en-US"/>
        </w:rPr>
      </w:pPr>
      <w:r w:rsidRPr="009B2A28">
        <w:rPr>
          <w:lang w:val="en-US"/>
        </w:rPr>
        <w:t>Trang web được load thành công</w:t>
      </w:r>
      <w:r>
        <w:rPr>
          <w:lang w:val="en-US"/>
        </w:rPr>
        <w:t>.</w:t>
      </w:r>
    </w:p>
    <w:p w:rsidR="006D7ED3" w:rsidRPr="009B2A28" w:rsidRDefault="006D7ED3" w:rsidP="006D7ED3">
      <w:pPr>
        <w:pStyle w:val="Heading3"/>
        <w:spacing w:line="360" w:lineRule="auto"/>
        <w:jc w:val="both"/>
        <w:rPr>
          <w:lang w:val="en-US"/>
        </w:rPr>
      </w:pPr>
      <w:bookmarkStart w:id="34" w:name="_Toc12291882"/>
      <w:r w:rsidRPr="009B2A28">
        <w:rPr>
          <w:lang w:val="en-US"/>
        </w:rPr>
        <w:t>Trạng thái hệ thống sau khi thực hiện Use-case</w:t>
      </w:r>
      <w:bookmarkEnd w:id="34"/>
    </w:p>
    <w:p w:rsidR="006D7ED3" w:rsidRPr="009B2A28" w:rsidRDefault="006D7ED3" w:rsidP="006D7ED3">
      <w:pPr>
        <w:pStyle w:val="BodyText"/>
        <w:jc w:val="both"/>
        <w:rPr>
          <w:lang w:val="en-US"/>
        </w:rPr>
      </w:pPr>
      <w:r w:rsidRPr="009B2A28">
        <w:rPr>
          <w:lang w:val="en-US"/>
        </w:rPr>
        <w:t>Không có</w:t>
      </w:r>
    </w:p>
    <w:p w:rsidR="006D7ED3" w:rsidRDefault="006D7ED3" w:rsidP="006D7ED3">
      <w:pPr>
        <w:pStyle w:val="Heading3"/>
        <w:spacing w:line="360" w:lineRule="auto"/>
        <w:jc w:val="both"/>
        <w:rPr>
          <w:lang w:val="en-US"/>
        </w:rPr>
      </w:pPr>
      <w:bookmarkStart w:id="35" w:name="_Toc12291883"/>
      <w:r w:rsidRPr="009B2A28">
        <w:rPr>
          <w:lang w:val="en-US"/>
        </w:rPr>
        <w:t>Điểm mở rộng</w:t>
      </w:r>
      <w:bookmarkEnd w:id="35"/>
    </w:p>
    <w:p w:rsidR="006D7ED3" w:rsidRPr="006C3283" w:rsidRDefault="006D7ED3" w:rsidP="00736BC8">
      <w:pPr>
        <w:ind w:left="720"/>
        <w:rPr>
          <w:lang w:val="en-US"/>
        </w:rPr>
      </w:pPr>
      <w:r>
        <w:rPr>
          <w:lang w:val="en-US"/>
        </w:rPr>
        <w:t>Không có</w:t>
      </w:r>
    </w:p>
    <w:p w:rsidR="008F3FE6" w:rsidRPr="006C3283" w:rsidRDefault="008F3FE6" w:rsidP="006C3283">
      <w:pPr>
        <w:ind w:left="720"/>
        <w:rPr>
          <w:lang w:val="en-US"/>
        </w:rPr>
      </w:pPr>
    </w:p>
    <w:p w:rsidR="00090DB6" w:rsidRPr="009B2A28" w:rsidRDefault="00090DB6" w:rsidP="00090DB6">
      <w:pPr>
        <w:pStyle w:val="Heading2"/>
        <w:spacing w:line="360" w:lineRule="auto"/>
        <w:jc w:val="both"/>
        <w:rPr>
          <w:lang w:val="en-US"/>
        </w:rPr>
      </w:pPr>
      <w:bookmarkStart w:id="36" w:name="_Toc12291884"/>
      <w:r w:rsidRPr="009B2A28">
        <w:rPr>
          <w:lang w:val="en-US"/>
        </w:rPr>
        <w:t>Đặc tả Use-case “</w:t>
      </w:r>
      <w:r w:rsidR="006F3756">
        <w:rPr>
          <w:lang w:val="en-US"/>
        </w:rPr>
        <w:t>Xem tác giả</w:t>
      </w:r>
      <w:r w:rsidRPr="009B2A28">
        <w:rPr>
          <w:lang w:val="en-US"/>
        </w:rPr>
        <w:t>”</w:t>
      </w:r>
      <w:bookmarkEnd w:id="36"/>
    </w:p>
    <w:p w:rsidR="00090DB6" w:rsidRPr="009B2A28" w:rsidRDefault="00090DB6" w:rsidP="00090DB6">
      <w:pPr>
        <w:pStyle w:val="Heading3"/>
        <w:spacing w:line="360" w:lineRule="auto"/>
        <w:jc w:val="both"/>
      </w:pPr>
      <w:bookmarkStart w:id="37" w:name="_Toc12291885"/>
      <w:r w:rsidRPr="009B2A28">
        <w:t>Tóm tắt</w:t>
      </w:r>
      <w:bookmarkEnd w:id="37"/>
    </w:p>
    <w:p w:rsidR="00090DB6" w:rsidRPr="009B2A28" w:rsidRDefault="00D03500" w:rsidP="00D03500">
      <w:pPr>
        <w:pStyle w:val="BodyText"/>
        <w:jc w:val="both"/>
        <w:rPr>
          <w:lang w:val="en-US"/>
        </w:rPr>
      </w:pPr>
      <w:r w:rsidRPr="009B2A28">
        <w:rPr>
          <w:lang w:val="en-US"/>
        </w:rPr>
        <w:t>Ngườ</w:t>
      </w:r>
      <w:r w:rsidR="00437537" w:rsidRPr="009B2A28">
        <w:rPr>
          <w:lang w:val="en-US"/>
        </w:rPr>
        <w:t xml:space="preserve">i dùng </w:t>
      </w:r>
      <w:r w:rsidR="0032740A">
        <w:rPr>
          <w:lang w:val="en-US"/>
        </w:rPr>
        <w:t>xem thông tin về tác giả.</w:t>
      </w:r>
    </w:p>
    <w:p w:rsidR="00090DB6" w:rsidRPr="009B2A28" w:rsidRDefault="00090DB6" w:rsidP="00090DB6">
      <w:pPr>
        <w:pStyle w:val="Heading3"/>
        <w:spacing w:line="360" w:lineRule="auto"/>
        <w:jc w:val="both"/>
      </w:pPr>
      <w:bookmarkStart w:id="38" w:name="_Toc12291886"/>
      <w:r w:rsidRPr="009B2A28">
        <w:t>Dòng sự kiện</w:t>
      </w:r>
      <w:bookmarkEnd w:id="38"/>
    </w:p>
    <w:p w:rsidR="00090DB6" w:rsidRPr="009B2A28" w:rsidRDefault="00090DB6" w:rsidP="00090DB6">
      <w:pPr>
        <w:pStyle w:val="Heading4"/>
        <w:spacing w:line="360" w:lineRule="auto"/>
        <w:jc w:val="both"/>
      </w:pPr>
      <w:r w:rsidRPr="009B2A28">
        <w:t>Dòng sự kiện chính</w:t>
      </w:r>
    </w:p>
    <w:p w:rsidR="007A51ED" w:rsidRDefault="00437BD1" w:rsidP="009639E1">
      <w:pPr>
        <w:pStyle w:val="BodyText"/>
        <w:numPr>
          <w:ilvl w:val="0"/>
          <w:numId w:val="4"/>
        </w:numPr>
        <w:jc w:val="both"/>
        <w:rPr>
          <w:lang w:val="en-US"/>
        </w:rPr>
      </w:pPr>
      <w:r w:rsidRPr="009B2A28">
        <w:rPr>
          <w:lang w:val="en-US"/>
        </w:rPr>
        <w:t xml:space="preserve">Người dùng </w:t>
      </w:r>
      <w:r w:rsidR="009639E1">
        <w:rPr>
          <w:lang w:val="en-US"/>
        </w:rPr>
        <w:t>chọn tên tác giả</w:t>
      </w:r>
    </w:p>
    <w:p w:rsidR="009639E1" w:rsidRPr="009B2A28" w:rsidRDefault="009639E1" w:rsidP="009639E1">
      <w:pPr>
        <w:pStyle w:val="BodyText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Hệ thống hiển thị thông tin của tác giả và các truyện của tác giả</w:t>
      </w:r>
    </w:p>
    <w:p w:rsidR="00090DB6" w:rsidRPr="009B2A28" w:rsidRDefault="00090DB6" w:rsidP="00090DB6">
      <w:pPr>
        <w:pStyle w:val="Heading4"/>
        <w:spacing w:line="360" w:lineRule="auto"/>
        <w:jc w:val="both"/>
        <w:rPr>
          <w:lang w:val="en-US"/>
        </w:rPr>
      </w:pPr>
      <w:r w:rsidRPr="009B2A28">
        <w:lastRenderedPageBreak/>
        <w:t>Các dòng sự kiện khác</w:t>
      </w:r>
    </w:p>
    <w:p w:rsidR="00037652" w:rsidRPr="00D9484A" w:rsidRDefault="0019682A" w:rsidP="009129C7">
      <w:pPr>
        <w:ind w:firstLine="720"/>
        <w:rPr>
          <w:lang w:val="en-US"/>
        </w:rPr>
      </w:pPr>
      <w:r w:rsidRPr="00D9484A">
        <w:rPr>
          <w:lang w:val="en-US"/>
        </w:rPr>
        <w:t>Không có</w:t>
      </w:r>
    </w:p>
    <w:p w:rsidR="00090DB6" w:rsidRPr="009B2A28" w:rsidRDefault="00090DB6" w:rsidP="00090DB6">
      <w:pPr>
        <w:pStyle w:val="Heading3"/>
        <w:spacing w:line="360" w:lineRule="auto"/>
        <w:jc w:val="both"/>
      </w:pPr>
      <w:bookmarkStart w:id="39" w:name="_Toc12291887"/>
      <w:r w:rsidRPr="009B2A28">
        <w:t>Các yêu cầu đặc biệt</w:t>
      </w:r>
      <w:bookmarkEnd w:id="39"/>
    </w:p>
    <w:p w:rsidR="00090DB6" w:rsidRPr="009B2A28" w:rsidRDefault="00B638D9" w:rsidP="00CF324C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090DB6" w:rsidRPr="009B2A28" w:rsidRDefault="00090DB6" w:rsidP="00090DB6">
      <w:pPr>
        <w:pStyle w:val="Heading3"/>
        <w:spacing w:line="360" w:lineRule="auto"/>
        <w:jc w:val="both"/>
      </w:pPr>
      <w:bookmarkStart w:id="40" w:name="_Toc12291888"/>
      <w:r w:rsidRPr="009B2A28">
        <w:t>Trạng thái hệ thống khi bắt đầu thực hiện Use-case</w:t>
      </w:r>
      <w:bookmarkEnd w:id="40"/>
    </w:p>
    <w:p w:rsidR="00F91F1D" w:rsidRPr="009B2A28" w:rsidRDefault="00F91F1D" w:rsidP="00F91F1D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090DB6" w:rsidRPr="009B2A28" w:rsidRDefault="00090DB6" w:rsidP="00090DB6">
      <w:pPr>
        <w:pStyle w:val="Heading3"/>
        <w:spacing w:line="360" w:lineRule="auto"/>
        <w:jc w:val="both"/>
      </w:pPr>
      <w:bookmarkStart w:id="41" w:name="_Toc12291889"/>
      <w:r w:rsidRPr="009B2A28">
        <w:rPr>
          <w:lang w:val="en-US"/>
        </w:rPr>
        <w:t>Trạng thái hệ thống sau khi thực hiện Use-case</w:t>
      </w:r>
      <w:bookmarkEnd w:id="41"/>
    </w:p>
    <w:p w:rsidR="004667B0" w:rsidRPr="009B2A28" w:rsidRDefault="004667B0" w:rsidP="004667B0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090DB6" w:rsidRPr="009B2A28" w:rsidRDefault="00090DB6" w:rsidP="00090DB6">
      <w:pPr>
        <w:pStyle w:val="Heading3"/>
        <w:spacing w:line="360" w:lineRule="auto"/>
        <w:jc w:val="both"/>
        <w:rPr>
          <w:lang w:val="en-US"/>
        </w:rPr>
      </w:pPr>
      <w:bookmarkStart w:id="42" w:name="_Toc12291890"/>
      <w:r w:rsidRPr="009B2A28">
        <w:rPr>
          <w:lang w:val="en-US"/>
        </w:rPr>
        <w:t>Điểm mở rộng</w:t>
      </w:r>
      <w:bookmarkEnd w:id="42"/>
    </w:p>
    <w:p w:rsidR="00C25E2C" w:rsidRDefault="00C25E2C" w:rsidP="00C25E2C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493F6E" w:rsidRDefault="00493F6E" w:rsidP="00493F6E">
      <w:pPr>
        <w:ind w:left="720"/>
        <w:rPr>
          <w:lang w:val="en-US"/>
        </w:rPr>
      </w:pPr>
    </w:p>
    <w:p w:rsidR="00C00CE5" w:rsidRPr="009B2A28" w:rsidRDefault="00C00CE5" w:rsidP="00C00CE5">
      <w:pPr>
        <w:pStyle w:val="Heading2"/>
        <w:spacing w:line="360" w:lineRule="auto"/>
        <w:jc w:val="both"/>
        <w:rPr>
          <w:lang w:val="en-US"/>
        </w:rPr>
      </w:pPr>
      <w:bookmarkStart w:id="43" w:name="_Toc12291891"/>
      <w:r w:rsidRPr="009B2A28">
        <w:rPr>
          <w:lang w:val="en-US"/>
        </w:rPr>
        <w:t>Đặc tả Use-case “</w:t>
      </w:r>
      <w:r>
        <w:rPr>
          <w:lang w:val="en-US"/>
        </w:rPr>
        <w:t xml:space="preserve">Xem </w:t>
      </w:r>
      <w:r w:rsidR="00B95A1E">
        <w:rPr>
          <w:lang w:val="en-US"/>
        </w:rPr>
        <w:t>thể loại</w:t>
      </w:r>
      <w:r w:rsidRPr="009B2A28">
        <w:rPr>
          <w:lang w:val="en-US"/>
        </w:rPr>
        <w:t>”</w:t>
      </w:r>
      <w:bookmarkEnd w:id="43"/>
    </w:p>
    <w:p w:rsidR="00C00CE5" w:rsidRPr="009B2A28" w:rsidRDefault="00C00CE5" w:rsidP="00C00CE5">
      <w:pPr>
        <w:pStyle w:val="Heading3"/>
        <w:spacing w:line="360" w:lineRule="auto"/>
        <w:jc w:val="both"/>
      </w:pPr>
      <w:bookmarkStart w:id="44" w:name="_Toc12291892"/>
      <w:r w:rsidRPr="009B2A28">
        <w:t>Tóm tắt</w:t>
      </w:r>
      <w:bookmarkEnd w:id="44"/>
    </w:p>
    <w:p w:rsidR="00C00CE5" w:rsidRPr="009B2A28" w:rsidRDefault="00C00CE5" w:rsidP="00C00CE5">
      <w:pPr>
        <w:pStyle w:val="BodyText"/>
        <w:jc w:val="both"/>
        <w:rPr>
          <w:lang w:val="en-US"/>
        </w:rPr>
      </w:pPr>
      <w:r w:rsidRPr="009B2A28">
        <w:rPr>
          <w:lang w:val="en-US"/>
        </w:rPr>
        <w:t xml:space="preserve">Người dùng </w:t>
      </w:r>
      <w:r>
        <w:rPr>
          <w:lang w:val="en-US"/>
        </w:rPr>
        <w:t xml:space="preserve">xem thông tin về </w:t>
      </w:r>
      <w:r w:rsidR="00DE5C8C">
        <w:rPr>
          <w:lang w:val="en-US"/>
        </w:rPr>
        <w:t>thể loại.</w:t>
      </w:r>
    </w:p>
    <w:p w:rsidR="00C00CE5" w:rsidRPr="009B2A28" w:rsidRDefault="00C00CE5" w:rsidP="00C00CE5">
      <w:pPr>
        <w:pStyle w:val="Heading3"/>
        <w:spacing w:line="360" w:lineRule="auto"/>
        <w:jc w:val="both"/>
      </w:pPr>
      <w:bookmarkStart w:id="45" w:name="_Toc12291893"/>
      <w:r w:rsidRPr="009B2A28">
        <w:t>Dòng sự kiện</w:t>
      </w:r>
      <w:bookmarkEnd w:id="45"/>
    </w:p>
    <w:p w:rsidR="00C00CE5" w:rsidRPr="009B2A28" w:rsidRDefault="00C00CE5" w:rsidP="00C00CE5">
      <w:pPr>
        <w:pStyle w:val="Heading4"/>
        <w:spacing w:line="360" w:lineRule="auto"/>
        <w:jc w:val="both"/>
      </w:pPr>
      <w:r w:rsidRPr="009B2A28">
        <w:t>Dòng sự kiện chính</w:t>
      </w:r>
    </w:p>
    <w:p w:rsidR="00C00CE5" w:rsidRDefault="00C00CE5" w:rsidP="00C00CE5">
      <w:pPr>
        <w:pStyle w:val="BodyText"/>
        <w:numPr>
          <w:ilvl w:val="0"/>
          <w:numId w:val="4"/>
        </w:numPr>
        <w:jc w:val="both"/>
        <w:rPr>
          <w:lang w:val="en-US"/>
        </w:rPr>
      </w:pPr>
      <w:r w:rsidRPr="009B2A28">
        <w:rPr>
          <w:lang w:val="en-US"/>
        </w:rPr>
        <w:t xml:space="preserve">Người dùng </w:t>
      </w:r>
      <w:r>
        <w:rPr>
          <w:lang w:val="en-US"/>
        </w:rPr>
        <w:t xml:space="preserve">chọn tên </w:t>
      </w:r>
      <w:r w:rsidR="000E058F">
        <w:rPr>
          <w:lang w:val="en-US"/>
        </w:rPr>
        <w:t>thể loại</w:t>
      </w:r>
    </w:p>
    <w:p w:rsidR="00C00CE5" w:rsidRPr="009B2A28" w:rsidRDefault="00C00CE5" w:rsidP="00C00CE5">
      <w:pPr>
        <w:pStyle w:val="BodyText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Hệ thống hiển thị thông tin của </w:t>
      </w:r>
      <w:r w:rsidR="000A344C">
        <w:rPr>
          <w:lang w:val="en-US"/>
        </w:rPr>
        <w:t>thể loại</w:t>
      </w:r>
      <w:r w:rsidR="00FA7212">
        <w:rPr>
          <w:lang w:val="en-US"/>
        </w:rPr>
        <w:t xml:space="preserve"> và các truyện thuộc thể loại.</w:t>
      </w:r>
    </w:p>
    <w:p w:rsidR="00C00CE5" w:rsidRPr="009B2A28" w:rsidRDefault="00C00CE5" w:rsidP="00C00CE5">
      <w:pPr>
        <w:pStyle w:val="Heading4"/>
        <w:spacing w:line="360" w:lineRule="auto"/>
        <w:jc w:val="both"/>
        <w:rPr>
          <w:lang w:val="en-US"/>
        </w:rPr>
      </w:pPr>
      <w:r w:rsidRPr="009B2A28">
        <w:t>Các dòng sự kiện khác</w:t>
      </w:r>
    </w:p>
    <w:p w:rsidR="00C00CE5" w:rsidRPr="00D9484A" w:rsidRDefault="00C00CE5" w:rsidP="00C00CE5">
      <w:pPr>
        <w:ind w:firstLine="720"/>
        <w:rPr>
          <w:lang w:val="en-US"/>
        </w:rPr>
      </w:pPr>
      <w:r w:rsidRPr="00D9484A">
        <w:rPr>
          <w:lang w:val="en-US"/>
        </w:rPr>
        <w:t>Không có</w:t>
      </w:r>
    </w:p>
    <w:p w:rsidR="00C00CE5" w:rsidRPr="009B2A28" w:rsidRDefault="00C00CE5" w:rsidP="00C00CE5">
      <w:pPr>
        <w:pStyle w:val="Heading3"/>
        <w:spacing w:line="360" w:lineRule="auto"/>
        <w:jc w:val="both"/>
      </w:pPr>
      <w:bookmarkStart w:id="46" w:name="_Toc12291894"/>
      <w:r w:rsidRPr="009B2A28">
        <w:t>Các yêu cầu đặc biệt</w:t>
      </w:r>
      <w:bookmarkEnd w:id="46"/>
    </w:p>
    <w:p w:rsidR="00C00CE5" w:rsidRPr="009B2A28" w:rsidRDefault="00C00CE5" w:rsidP="00C00CE5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C00CE5" w:rsidRPr="009B2A28" w:rsidRDefault="00C00CE5" w:rsidP="00C00CE5">
      <w:pPr>
        <w:pStyle w:val="Heading3"/>
        <w:spacing w:line="360" w:lineRule="auto"/>
        <w:jc w:val="both"/>
      </w:pPr>
      <w:bookmarkStart w:id="47" w:name="_Toc12291895"/>
      <w:r w:rsidRPr="009B2A28">
        <w:t>Trạng thái hệ thống khi bắt đầu thực hiện Use-case</w:t>
      </w:r>
      <w:bookmarkEnd w:id="47"/>
    </w:p>
    <w:p w:rsidR="00C00CE5" w:rsidRPr="009B2A28" w:rsidRDefault="00C00CE5" w:rsidP="00C00CE5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C00CE5" w:rsidRPr="009B2A28" w:rsidRDefault="00C00CE5" w:rsidP="00C00CE5">
      <w:pPr>
        <w:pStyle w:val="Heading3"/>
        <w:spacing w:line="360" w:lineRule="auto"/>
        <w:jc w:val="both"/>
      </w:pPr>
      <w:bookmarkStart w:id="48" w:name="_Toc12291896"/>
      <w:r w:rsidRPr="009B2A28">
        <w:rPr>
          <w:lang w:val="en-US"/>
        </w:rPr>
        <w:t>Trạng thái hệ thống sau khi thực hiện Use-case</w:t>
      </w:r>
      <w:bookmarkEnd w:id="48"/>
    </w:p>
    <w:p w:rsidR="00C00CE5" w:rsidRPr="009B2A28" w:rsidRDefault="00C00CE5" w:rsidP="00C00CE5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C00CE5" w:rsidRPr="009B2A28" w:rsidRDefault="00C00CE5" w:rsidP="00C00CE5">
      <w:pPr>
        <w:pStyle w:val="Heading3"/>
        <w:spacing w:line="360" w:lineRule="auto"/>
        <w:jc w:val="both"/>
        <w:rPr>
          <w:lang w:val="en-US"/>
        </w:rPr>
      </w:pPr>
      <w:bookmarkStart w:id="49" w:name="_Toc12291897"/>
      <w:r w:rsidRPr="009B2A28">
        <w:rPr>
          <w:lang w:val="en-US"/>
        </w:rPr>
        <w:t>Điểm mở rộng</w:t>
      </w:r>
      <w:bookmarkEnd w:id="49"/>
    </w:p>
    <w:p w:rsidR="00C00CE5" w:rsidRDefault="00C00CE5" w:rsidP="00C00CE5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C00CE5" w:rsidRPr="006C3283" w:rsidRDefault="00C00CE5" w:rsidP="00493F6E">
      <w:pPr>
        <w:ind w:left="720"/>
        <w:rPr>
          <w:lang w:val="en-US"/>
        </w:rPr>
      </w:pPr>
    </w:p>
    <w:p w:rsidR="00493F6E" w:rsidRPr="009B2A28" w:rsidRDefault="00493F6E" w:rsidP="00493F6E">
      <w:pPr>
        <w:pStyle w:val="Heading2"/>
        <w:spacing w:line="360" w:lineRule="auto"/>
        <w:jc w:val="both"/>
        <w:rPr>
          <w:lang w:val="en-US"/>
        </w:rPr>
      </w:pPr>
      <w:bookmarkStart w:id="50" w:name="_Toc12291898"/>
      <w:r w:rsidRPr="009B2A28">
        <w:rPr>
          <w:lang w:val="en-US"/>
        </w:rPr>
        <w:t>Đặc tả Use-case “Đăng ký”</w:t>
      </w:r>
      <w:bookmarkEnd w:id="50"/>
    </w:p>
    <w:p w:rsidR="00493F6E" w:rsidRPr="009B2A28" w:rsidRDefault="00493F6E" w:rsidP="00493F6E">
      <w:pPr>
        <w:pStyle w:val="Heading3"/>
        <w:spacing w:line="360" w:lineRule="auto"/>
        <w:jc w:val="both"/>
      </w:pPr>
      <w:bookmarkStart w:id="51" w:name="_Toc12291899"/>
      <w:r w:rsidRPr="009B2A28">
        <w:t>Tóm tắt</w:t>
      </w:r>
      <w:bookmarkEnd w:id="51"/>
    </w:p>
    <w:p w:rsidR="00493F6E" w:rsidRPr="009B2A28" w:rsidRDefault="00493F6E" w:rsidP="00493F6E">
      <w:pPr>
        <w:pStyle w:val="BodyText"/>
        <w:jc w:val="both"/>
        <w:rPr>
          <w:lang w:val="en-US"/>
        </w:rPr>
      </w:pPr>
      <w:r w:rsidRPr="009B2A28">
        <w:rPr>
          <w:lang w:val="en-US"/>
        </w:rPr>
        <w:t>Người dùng đăng ký tài khoản trên trang web</w:t>
      </w:r>
    </w:p>
    <w:p w:rsidR="00493F6E" w:rsidRPr="009B2A28" w:rsidRDefault="00493F6E" w:rsidP="00493F6E">
      <w:pPr>
        <w:pStyle w:val="Heading3"/>
        <w:spacing w:line="360" w:lineRule="auto"/>
        <w:jc w:val="both"/>
      </w:pPr>
      <w:bookmarkStart w:id="52" w:name="_Toc12291900"/>
      <w:r w:rsidRPr="009B2A28">
        <w:lastRenderedPageBreak/>
        <w:t>Dòng sự kiện</w:t>
      </w:r>
      <w:bookmarkEnd w:id="52"/>
    </w:p>
    <w:p w:rsidR="00493F6E" w:rsidRPr="009B2A28" w:rsidRDefault="00493F6E" w:rsidP="00493F6E">
      <w:pPr>
        <w:pStyle w:val="Heading4"/>
        <w:spacing w:line="360" w:lineRule="auto"/>
        <w:jc w:val="both"/>
      </w:pPr>
      <w:r w:rsidRPr="009B2A28">
        <w:t>Dòng sự kiện chính</w:t>
      </w:r>
    </w:p>
    <w:p w:rsidR="00493F6E" w:rsidRPr="009B2A28" w:rsidRDefault="00493F6E" w:rsidP="00493F6E">
      <w:pPr>
        <w:pStyle w:val="BodyText"/>
        <w:numPr>
          <w:ilvl w:val="0"/>
          <w:numId w:val="4"/>
        </w:numPr>
        <w:jc w:val="both"/>
        <w:rPr>
          <w:lang w:val="en-US"/>
        </w:rPr>
      </w:pPr>
      <w:r w:rsidRPr="009B2A28">
        <w:rPr>
          <w:lang w:val="en-US"/>
        </w:rPr>
        <w:t>Người dùng chọn chức năng “Đăng ký” trên trang web</w:t>
      </w:r>
    </w:p>
    <w:p w:rsidR="00493F6E" w:rsidRPr="009B2A28" w:rsidRDefault="00493F6E" w:rsidP="00493F6E">
      <w:pPr>
        <w:pStyle w:val="BodyText"/>
        <w:numPr>
          <w:ilvl w:val="0"/>
          <w:numId w:val="4"/>
        </w:numPr>
        <w:jc w:val="both"/>
        <w:rPr>
          <w:lang w:val="en-US"/>
        </w:rPr>
      </w:pPr>
      <w:r w:rsidRPr="009B2A28">
        <w:rPr>
          <w:lang w:val="en-US"/>
        </w:rPr>
        <w:t>Hệ thống sẽ hiện form các thông tin cần điền</w:t>
      </w:r>
    </w:p>
    <w:p w:rsidR="00493F6E" w:rsidRPr="009B2A28" w:rsidRDefault="00493F6E" w:rsidP="00493F6E">
      <w:pPr>
        <w:pStyle w:val="BodyText"/>
        <w:numPr>
          <w:ilvl w:val="0"/>
          <w:numId w:val="4"/>
        </w:numPr>
        <w:jc w:val="both"/>
        <w:rPr>
          <w:lang w:val="en-US"/>
        </w:rPr>
      </w:pPr>
      <w:r w:rsidRPr="009B2A28">
        <w:rPr>
          <w:lang w:val="en-US"/>
        </w:rPr>
        <w:t>Người dùng điền đầy đủ các thông tin cần thiết</w:t>
      </w:r>
    </w:p>
    <w:p w:rsidR="00493F6E" w:rsidRPr="009B2A28" w:rsidRDefault="00493F6E" w:rsidP="00493F6E">
      <w:pPr>
        <w:pStyle w:val="BodyText"/>
        <w:numPr>
          <w:ilvl w:val="0"/>
          <w:numId w:val="4"/>
        </w:numPr>
        <w:jc w:val="both"/>
        <w:rPr>
          <w:lang w:val="en-US"/>
        </w:rPr>
      </w:pPr>
      <w:r w:rsidRPr="009B2A28">
        <w:rPr>
          <w:lang w:val="en-US"/>
        </w:rPr>
        <w:t>Người dùng chọn “Xác nhận”</w:t>
      </w:r>
    </w:p>
    <w:p w:rsidR="00493F6E" w:rsidRPr="009B2A28" w:rsidRDefault="00493F6E" w:rsidP="00493F6E">
      <w:pPr>
        <w:pStyle w:val="BodyText"/>
        <w:numPr>
          <w:ilvl w:val="0"/>
          <w:numId w:val="4"/>
        </w:numPr>
        <w:jc w:val="both"/>
        <w:rPr>
          <w:lang w:val="en-US"/>
        </w:rPr>
      </w:pPr>
      <w:r w:rsidRPr="009B2A28">
        <w:rPr>
          <w:lang w:val="en-US"/>
        </w:rPr>
        <w:t>Hệ thống lưu lại tài khoản vừa được đăng ký</w:t>
      </w:r>
    </w:p>
    <w:p w:rsidR="00493F6E" w:rsidRPr="009B2A28" w:rsidRDefault="00493F6E" w:rsidP="00493F6E">
      <w:pPr>
        <w:pStyle w:val="Heading4"/>
        <w:spacing w:line="360" w:lineRule="auto"/>
        <w:jc w:val="both"/>
        <w:rPr>
          <w:lang w:val="en-US"/>
        </w:rPr>
      </w:pPr>
      <w:r w:rsidRPr="009B2A28">
        <w:t>Các dòng sự kiện khác</w:t>
      </w:r>
    </w:p>
    <w:p w:rsidR="00493F6E" w:rsidRPr="009B2A28" w:rsidRDefault="00493F6E" w:rsidP="00493F6E">
      <w:pPr>
        <w:ind w:left="720"/>
        <w:rPr>
          <w:lang w:val="en-US"/>
        </w:rPr>
      </w:pPr>
      <w:r w:rsidRPr="009B2A28">
        <w:rPr>
          <w:lang w:val="en-US"/>
        </w:rPr>
        <w:t>3a.</w:t>
      </w:r>
    </w:p>
    <w:p w:rsidR="00493F6E" w:rsidRPr="009B2A28" w:rsidRDefault="00493F6E" w:rsidP="00493F6E">
      <w:pPr>
        <w:pStyle w:val="ListParagraph"/>
        <w:numPr>
          <w:ilvl w:val="0"/>
          <w:numId w:val="6"/>
        </w:numPr>
        <w:rPr>
          <w:lang w:val="en-US"/>
        </w:rPr>
      </w:pPr>
      <w:r w:rsidRPr="009B2A28">
        <w:rPr>
          <w:lang w:val="en-US"/>
        </w:rPr>
        <w:t>Người dùng điền không dầy đủ thông tin cần thiết và chọn “Xác nhận”</w:t>
      </w:r>
    </w:p>
    <w:p w:rsidR="00493F6E" w:rsidRPr="009B2A28" w:rsidRDefault="00493F6E" w:rsidP="00493F6E">
      <w:pPr>
        <w:pStyle w:val="ListParagraph"/>
        <w:numPr>
          <w:ilvl w:val="0"/>
          <w:numId w:val="6"/>
        </w:numPr>
        <w:rPr>
          <w:lang w:val="en-US"/>
        </w:rPr>
      </w:pPr>
      <w:r w:rsidRPr="009B2A28">
        <w:rPr>
          <w:lang w:val="en-US"/>
        </w:rPr>
        <w:t>Hệ thống thông báo lỗi và yêu cầu người dùng nhập lại</w:t>
      </w:r>
    </w:p>
    <w:p w:rsidR="00493F6E" w:rsidRPr="009B2A28" w:rsidRDefault="00493F6E" w:rsidP="00493F6E">
      <w:pPr>
        <w:ind w:left="720"/>
        <w:rPr>
          <w:lang w:val="en-US"/>
        </w:rPr>
      </w:pPr>
      <w:r w:rsidRPr="009B2A28">
        <w:rPr>
          <w:lang w:val="en-US"/>
        </w:rPr>
        <w:t>3b.</w:t>
      </w:r>
    </w:p>
    <w:p w:rsidR="00493F6E" w:rsidRPr="009B2A28" w:rsidRDefault="00493F6E" w:rsidP="00493F6E">
      <w:pPr>
        <w:pStyle w:val="ListParagraph"/>
        <w:numPr>
          <w:ilvl w:val="0"/>
          <w:numId w:val="6"/>
        </w:numPr>
        <w:rPr>
          <w:lang w:val="en-US"/>
        </w:rPr>
      </w:pPr>
      <w:r w:rsidRPr="009B2A28">
        <w:rPr>
          <w:lang w:val="en-US"/>
        </w:rPr>
        <w:t>Người dùng nhập tài khoản đã có trên cơ sơ dữ liệu</w:t>
      </w:r>
    </w:p>
    <w:p w:rsidR="00493F6E" w:rsidRPr="009B2A28" w:rsidRDefault="00493F6E" w:rsidP="00493F6E">
      <w:pPr>
        <w:pStyle w:val="ListParagraph"/>
        <w:numPr>
          <w:ilvl w:val="0"/>
          <w:numId w:val="6"/>
        </w:numPr>
        <w:rPr>
          <w:lang w:val="en-US"/>
        </w:rPr>
      </w:pPr>
      <w:r w:rsidRPr="009B2A28">
        <w:rPr>
          <w:lang w:val="en-US"/>
        </w:rPr>
        <w:t>Hệ thống thông báo lỗi và yêu cầu người dùng nhập lại</w:t>
      </w:r>
    </w:p>
    <w:p w:rsidR="00493F6E" w:rsidRPr="009B2A28" w:rsidRDefault="00493F6E" w:rsidP="00493F6E">
      <w:pPr>
        <w:ind w:left="720"/>
        <w:rPr>
          <w:lang w:val="en-US"/>
        </w:rPr>
      </w:pPr>
      <w:r w:rsidRPr="009B2A28">
        <w:rPr>
          <w:lang w:val="en-US"/>
        </w:rPr>
        <w:t>3c.</w:t>
      </w:r>
    </w:p>
    <w:p w:rsidR="00493F6E" w:rsidRPr="009B2A28" w:rsidRDefault="00493F6E" w:rsidP="00493F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Người dùng không nhập mật khẩu</w:t>
      </w:r>
    </w:p>
    <w:p w:rsidR="00493F6E" w:rsidRPr="009B2A28" w:rsidRDefault="00493F6E" w:rsidP="00493F6E">
      <w:pPr>
        <w:pStyle w:val="ListParagraph"/>
        <w:numPr>
          <w:ilvl w:val="0"/>
          <w:numId w:val="6"/>
        </w:numPr>
        <w:rPr>
          <w:lang w:val="en-US"/>
        </w:rPr>
      </w:pPr>
      <w:r w:rsidRPr="009B2A28">
        <w:rPr>
          <w:lang w:val="en-US"/>
        </w:rPr>
        <w:t>Hệ thống thông báo lỗi và yêu cầu người dùng nhập lại</w:t>
      </w:r>
    </w:p>
    <w:p w:rsidR="00493F6E" w:rsidRPr="009B2A28" w:rsidRDefault="00493F6E" w:rsidP="00493F6E">
      <w:pPr>
        <w:pStyle w:val="Heading3"/>
        <w:spacing w:line="360" w:lineRule="auto"/>
        <w:jc w:val="both"/>
      </w:pPr>
      <w:bookmarkStart w:id="53" w:name="_Toc12291901"/>
      <w:r w:rsidRPr="009B2A28">
        <w:t>Các yêu cầu đặc biệt</w:t>
      </w:r>
      <w:bookmarkEnd w:id="53"/>
    </w:p>
    <w:p w:rsidR="00493F6E" w:rsidRPr="009B2A28" w:rsidRDefault="00493F6E" w:rsidP="00493F6E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493F6E" w:rsidRPr="009B2A28" w:rsidRDefault="00493F6E" w:rsidP="00493F6E">
      <w:pPr>
        <w:pStyle w:val="Heading3"/>
        <w:spacing w:line="360" w:lineRule="auto"/>
        <w:jc w:val="both"/>
      </w:pPr>
      <w:bookmarkStart w:id="54" w:name="_Toc12291902"/>
      <w:r w:rsidRPr="009B2A28">
        <w:t>Trạng thái hệ thống khi bắt đầu thực hiện Use-case</w:t>
      </w:r>
      <w:bookmarkEnd w:id="54"/>
    </w:p>
    <w:p w:rsidR="00493F6E" w:rsidRPr="009B2A28" w:rsidRDefault="00493F6E" w:rsidP="00493F6E">
      <w:pPr>
        <w:ind w:firstLine="720"/>
        <w:rPr>
          <w:lang w:val="en-US"/>
        </w:rPr>
      </w:pPr>
      <w:r w:rsidRPr="009B2A28">
        <w:rPr>
          <w:lang w:val="en-US"/>
        </w:rPr>
        <w:t>Trang web được load thành công</w:t>
      </w:r>
    </w:p>
    <w:p w:rsidR="00493F6E" w:rsidRPr="009B2A28" w:rsidRDefault="00493F6E" w:rsidP="00493F6E">
      <w:pPr>
        <w:pStyle w:val="Heading3"/>
        <w:spacing w:line="360" w:lineRule="auto"/>
        <w:jc w:val="both"/>
      </w:pPr>
      <w:bookmarkStart w:id="55" w:name="_Toc12291903"/>
      <w:r w:rsidRPr="009B2A28">
        <w:rPr>
          <w:lang w:val="en-US"/>
        </w:rPr>
        <w:t>Trạng thái hệ thống sau khi thực hiện Use-case</w:t>
      </w:r>
      <w:bookmarkEnd w:id="55"/>
    </w:p>
    <w:p w:rsidR="00493F6E" w:rsidRPr="009B2A28" w:rsidRDefault="00493F6E" w:rsidP="00493F6E">
      <w:pPr>
        <w:pStyle w:val="BodyText"/>
        <w:jc w:val="both"/>
        <w:rPr>
          <w:lang w:val="en-US"/>
        </w:rPr>
      </w:pPr>
      <w:r w:rsidRPr="009B2A28">
        <w:rPr>
          <w:lang w:val="en-US"/>
        </w:rPr>
        <w:t>Cơ sở dữ liệu của hệ thống sẽ được cập nhật thêm tài khoản</w:t>
      </w:r>
    </w:p>
    <w:p w:rsidR="00493F6E" w:rsidRPr="009B2A28" w:rsidRDefault="00493F6E" w:rsidP="00493F6E">
      <w:pPr>
        <w:pStyle w:val="Heading3"/>
        <w:spacing w:line="360" w:lineRule="auto"/>
        <w:jc w:val="both"/>
        <w:rPr>
          <w:lang w:val="en-US"/>
        </w:rPr>
      </w:pPr>
      <w:bookmarkStart w:id="56" w:name="_Toc12291904"/>
      <w:r w:rsidRPr="009B2A28">
        <w:rPr>
          <w:lang w:val="en-US"/>
        </w:rPr>
        <w:t>Điểm mở rộng</w:t>
      </w:r>
      <w:bookmarkEnd w:id="56"/>
    </w:p>
    <w:p w:rsidR="00493F6E" w:rsidRPr="009B2A28" w:rsidRDefault="00493F6E" w:rsidP="00493F6E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493F6E" w:rsidRPr="009B2A28" w:rsidRDefault="00493F6E" w:rsidP="00C25E2C">
      <w:pPr>
        <w:ind w:firstLine="720"/>
        <w:rPr>
          <w:lang w:val="en-US"/>
        </w:rPr>
      </w:pPr>
    </w:p>
    <w:p w:rsidR="000B189A" w:rsidRPr="009B2A28" w:rsidRDefault="000B189A" w:rsidP="000B189A">
      <w:pPr>
        <w:pStyle w:val="Heading2"/>
        <w:spacing w:line="360" w:lineRule="auto"/>
        <w:jc w:val="both"/>
        <w:rPr>
          <w:lang w:val="en-US"/>
        </w:rPr>
      </w:pPr>
      <w:bookmarkStart w:id="57" w:name="_Toc12291905"/>
      <w:r w:rsidRPr="009B2A28">
        <w:rPr>
          <w:lang w:val="en-US"/>
        </w:rPr>
        <w:t>Đặc tả Use-case “</w:t>
      </w:r>
      <w:r w:rsidR="00E554ED" w:rsidRPr="009B2A28">
        <w:rPr>
          <w:lang w:val="en-US"/>
        </w:rPr>
        <w:t>Đăng nhập</w:t>
      </w:r>
      <w:r w:rsidRPr="009B2A28">
        <w:rPr>
          <w:lang w:val="en-US"/>
        </w:rPr>
        <w:t>”</w:t>
      </w:r>
      <w:bookmarkEnd w:id="57"/>
    </w:p>
    <w:p w:rsidR="000B189A" w:rsidRPr="009B2A28" w:rsidRDefault="000B189A" w:rsidP="000B189A">
      <w:pPr>
        <w:pStyle w:val="Heading3"/>
        <w:spacing w:line="360" w:lineRule="auto"/>
        <w:jc w:val="both"/>
      </w:pPr>
      <w:bookmarkStart w:id="58" w:name="_Toc12291906"/>
      <w:r w:rsidRPr="009B2A28">
        <w:t>Tóm tắt</w:t>
      </w:r>
      <w:bookmarkEnd w:id="58"/>
    </w:p>
    <w:p w:rsidR="000B189A" w:rsidRPr="009B2A28" w:rsidRDefault="000B189A" w:rsidP="000B189A">
      <w:pPr>
        <w:pStyle w:val="BodyText"/>
        <w:jc w:val="both"/>
        <w:rPr>
          <w:lang w:val="en-US"/>
        </w:rPr>
      </w:pPr>
      <w:r w:rsidRPr="009B2A28">
        <w:rPr>
          <w:lang w:val="en-US"/>
        </w:rPr>
        <w:t>Ngườ</w:t>
      </w:r>
      <w:r w:rsidR="0040241D" w:rsidRPr="009B2A28">
        <w:rPr>
          <w:lang w:val="en-US"/>
        </w:rPr>
        <w:t>i dùng đăng nhập</w:t>
      </w:r>
      <w:r w:rsidRPr="009B2A28">
        <w:rPr>
          <w:lang w:val="en-US"/>
        </w:rPr>
        <w:t xml:space="preserve"> tài khoản trên trang web</w:t>
      </w:r>
    </w:p>
    <w:p w:rsidR="000B189A" w:rsidRPr="009B2A28" w:rsidRDefault="000B189A" w:rsidP="000B189A">
      <w:pPr>
        <w:pStyle w:val="Heading3"/>
        <w:spacing w:line="360" w:lineRule="auto"/>
        <w:jc w:val="both"/>
      </w:pPr>
      <w:bookmarkStart w:id="59" w:name="_Toc12291907"/>
      <w:r w:rsidRPr="009B2A28">
        <w:t>Dòng sự kiện</w:t>
      </w:r>
      <w:bookmarkEnd w:id="59"/>
    </w:p>
    <w:p w:rsidR="000B189A" w:rsidRPr="009B2A28" w:rsidRDefault="000B189A" w:rsidP="000B189A">
      <w:pPr>
        <w:pStyle w:val="Heading4"/>
        <w:spacing w:line="360" w:lineRule="auto"/>
        <w:jc w:val="both"/>
      </w:pPr>
      <w:r w:rsidRPr="009B2A28">
        <w:t>Dòng sự kiện chính</w:t>
      </w:r>
    </w:p>
    <w:p w:rsidR="000B189A" w:rsidRPr="009B2A28" w:rsidRDefault="000B189A" w:rsidP="009D10D4">
      <w:pPr>
        <w:pStyle w:val="BodyText"/>
        <w:numPr>
          <w:ilvl w:val="0"/>
          <w:numId w:val="8"/>
        </w:numPr>
        <w:jc w:val="both"/>
        <w:rPr>
          <w:lang w:val="en-US"/>
        </w:rPr>
      </w:pPr>
      <w:r w:rsidRPr="009B2A28">
        <w:rPr>
          <w:lang w:val="en-US"/>
        </w:rPr>
        <w:t>Người dùng chọn chức năng “</w:t>
      </w:r>
      <w:r w:rsidR="00A27F8A" w:rsidRPr="009B2A28">
        <w:rPr>
          <w:lang w:val="en-US"/>
        </w:rPr>
        <w:t>Đăng nhập</w:t>
      </w:r>
      <w:r w:rsidRPr="009B2A28">
        <w:rPr>
          <w:lang w:val="en-US"/>
        </w:rPr>
        <w:t>” trên trang web</w:t>
      </w:r>
    </w:p>
    <w:p w:rsidR="008023F9" w:rsidRPr="009B2A28" w:rsidRDefault="00A050C9" w:rsidP="009D10D4">
      <w:pPr>
        <w:pStyle w:val="BodyText"/>
        <w:numPr>
          <w:ilvl w:val="0"/>
          <w:numId w:val="8"/>
        </w:numPr>
        <w:jc w:val="both"/>
        <w:rPr>
          <w:lang w:val="en-US"/>
        </w:rPr>
      </w:pPr>
      <w:r w:rsidRPr="009B2A28">
        <w:rPr>
          <w:lang w:val="en-US"/>
        </w:rPr>
        <w:t>Hệ thống hiển thị form đăng nhập</w:t>
      </w:r>
    </w:p>
    <w:p w:rsidR="00A050C9" w:rsidRPr="009B2A28" w:rsidRDefault="00A050C9" w:rsidP="009D10D4">
      <w:pPr>
        <w:pStyle w:val="BodyText"/>
        <w:numPr>
          <w:ilvl w:val="0"/>
          <w:numId w:val="8"/>
        </w:numPr>
        <w:jc w:val="both"/>
        <w:rPr>
          <w:lang w:val="en-US"/>
        </w:rPr>
      </w:pPr>
      <w:r w:rsidRPr="009B2A28">
        <w:rPr>
          <w:lang w:val="en-US"/>
        </w:rPr>
        <w:t xml:space="preserve">Người dùng điền đầy đủ thông tin và bấm </w:t>
      </w:r>
      <w:r w:rsidR="00E32C1F" w:rsidRPr="009B2A28">
        <w:rPr>
          <w:lang w:val="en-US"/>
        </w:rPr>
        <w:t>“X</w:t>
      </w:r>
      <w:r w:rsidRPr="009B2A28">
        <w:rPr>
          <w:lang w:val="en-US"/>
        </w:rPr>
        <w:t>ác nhận</w:t>
      </w:r>
      <w:r w:rsidR="00C22C54" w:rsidRPr="009B2A28">
        <w:rPr>
          <w:lang w:val="en-US"/>
        </w:rPr>
        <w:t>”</w:t>
      </w:r>
    </w:p>
    <w:p w:rsidR="00A050C9" w:rsidRPr="009B2A28" w:rsidRDefault="00DC268C" w:rsidP="009D10D4">
      <w:pPr>
        <w:pStyle w:val="BodyText"/>
        <w:numPr>
          <w:ilvl w:val="0"/>
          <w:numId w:val="8"/>
        </w:numPr>
        <w:jc w:val="both"/>
        <w:rPr>
          <w:lang w:val="en-US"/>
        </w:rPr>
      </w:pPr>
      <w:r w:rsidRPr="009B2A28">
        <w:rPr>
          <w:lang w:val="en-US"/>
        </w:rPr>
        <w:t>Hệ thống xác nhận đăng nhập và trả về trang chủ</w:t>
      </w:r>
    </w:p>
    <w:p w:rsidR="000B189A" w:rsidRPr="009B2A28" w:rsidRDefault="000B189A" w:rsidP="000B189A">
      <w:pPr>
        <w:pStyle w:val="Heading4"/>
        <w:spacing w:line="360" w:lineRule="auto"/>
        <w:jc w:val="both"/>
        <w:rPr>
          <w:lang w:val="en-US"/>
        </w:rPr>
      </w:pPr>
      <w:r w:rsidRPr="009B2A28">
        <w:lastRenderedPageBreak/>
        <w:t>Các dòng sự kiện khác</w:t>
      </w:r>
    </w:p>
    <w:p w:rsidR="000B189A" w:rsidRPr="009B2A28" w:rsidRDefault="000B189A" w:rsidP="000B189A">
      <w:pPr>
        <w:ind w:left="720"/>
        <w:rPr>
          <w:lang w:val="en-US"/>
        </w:rPr>
      </w:pPr>
      <w:r w:rsidRPr="009B2A28">
        <w:rPr>
          <w:lang w:val="en-US"/>
        </w:rPr>
        <w:t>3a.</w:t>
      </w:r>
    </w:p>
    <w:p w:rsidR="000B189A" w:rsidRPr="009B2A28" w:rsidRDefault="000B189A" w:rsidP="009D10D4">
      <w:pPr>
        <w:pStyle w:val="ListParagraph"/>
        <w:numPr>
          <w:ilvl w:val="0"/>
          <w:numId w:val="6"/>
        </w:numPr>
        <w:rPr>
          <w:lang w:val="en-US"/>
        </w:rPr>
      </w:pPr>
      <w:r w:rsidRPr="009B2A28">
        <w:rPr>
          <w:lang w:val="en-US"/>
        </w:rPr>
        <w:t xml:space="preserve">Người dùng điền </w:t>
      </w:r>
      <w:r w:rsidR="00C67CB4" w:rsidRPr="009B2A28">
        <w:rPr>
          <w:lang w:val="en-US"/>
        </w:rPr>
        <w:t xml:space="preserve">sai </w:t>
      </w:r>
      <w:r w:rsidR="00C51933" w:rsidRPr="009B2A28">
        <w:rPr>
          <w:lang w:val="en-US"/>
        </w:rPr>
        <w:t>mật khẩu</w:t>
      </w:r>
      <w:r w:rsidRPr="009B2A28">
        <w:rPr>
          <w:lang w:val="en-US"/>
        </w:rPr>
        <w:t xml:space="preserve"> và chọn “Xác nhận”</w:t>
      </w:r>
    </w:p>
    <w:p w:rsidR="000B189A" w:rsidRPr="009B2A28" w:rsidRDefault="000B189A" w:rsidP="009D10D4">
      <w:pPr>
        <w:pStyle w:val="ListParagraph"/>
        <w:numPr>
          <w:ilvl w:val="0"/>
          <w:numId w:val="6"/>
        </w:numPr>
        <w:rPr>
          <w:lang w:val="en-US"/>
        </w:rPr>
      </w:pPr>
      <w:r w:rsidRPr="009B2A28">
        <w:rPr>
          <w:lang w:val="en-US"/>
        </w:rPr>
        <w:t>Hệ thống thông báo lỗi và yêu cầu người dùng nhập lại</w:t>
      </w:r>
    </w:p>
    <w:p w:rsidR="000B189A" w:rsidRPr="009B2A28" w:rsidRDefault="000B189A" w:rsidP="000B189A">
      <w:pPr>
        <w:ind w:left="720"/>
        <w:rPr>
          <w:lang w:val="en-US"/>
        </w:rPr>
      </w:pPr>
      <w:r w:rsidRPr="009B2A28">
        <w:rPr>
          <w:lang w:val="en-US"/>
        </w:rPr>
        <w:t>3b.</w:t>
      </w:r>
    </w:p>
    <w:p w:rsidR="000B189A" w:rsidRPr="009B2A28" w:rsidRDefault="000B189A" w:rsidP="009D10D4">
      <w:pPr>
        <w:pStyle w:val="ListParagraph"/>
        <w:numPr>
          <w:ilvl w:val="0"/>
          <w:numId w:val="6"/>
        </w:numPr>
        <w:rPr>
          <w:lang w:val="en-US"/>
        </w:rPr>
      </w:pPr>
      <w:r w:rsidRPr="009B2A28">
        <w:rPr>
          <w:lang w:val="en-US"/>
        </w:rPr>
        <w:t xml:space="preserve">Người dùng nhập tài khoản </w:t>
      </w:r>
      <w:r w:rsidR="001F0502" w:rsidRPr="009B2A28">
        <w:rPr>
          <w:lang w:val="en-US"/>
        </w:rPr>
        <w:t>c</w:t>
      </w:r>
      <w:r w:rsidR="00A2066B" w:rsidRPr="009B2A28">
        <w:rPr>
          <w:lang w:val="en-US"/>
        </w:rPr>
        <w:t>hưa được đăng ký</w:t>
      </w:r>
    </w:p>
    <w:p w:rsidR="000B189A" w:rsidRPr="009B2A28" w:rsidRDefault="000B189A" w:rsidP="009D10D4">
      <w:pPr>
        <w:pStyle w:val="ListParagraph"/>
        <w:numPr>
          <w:ilvl w:val="0"/>
          <w:numId w:val="6"/>
        </w:numPr>
        <w:rPr>
          <w:lang w:val="en-US"/>
        </w:rPr>
      </w:pPr>
      <w:r w:rsidRPr="009B2A28">
        <w:rPr>
          <w:lang w:val="en-US"/>
        </w:rPr>
        <w:t>Hệ thống thông báo lỗ</w:t>
      </w:r>
      <w:r w:rsidR="001B7FE6" w:rsidRPr="009B2A28">
        <w:rPr>
          <w:lang w:val="en-US"/>
        </w:rPr>
        <w:t>i và gợi ý người dùng đăng ký với tên tài khoản này</w:t>
      </w:r>
    </w:p>
    <w:p w:rsidR="000B189A" w:rsidRPr="009B2A28" w:rsidRDefault="000B189A" w:rsidP="00DC633E">
      <w:pPr>
        <w:rPr>
          <w:lang w:val="en-US"/>
        </w:rPr>
      </w:pPr>
    </w:p>
    <w:p w:rsidR="000B189A" w:rsidRPr="009B2A28" w:rsidRDefault="000B189A" w:rsidP="000B189A">
      <w:pPr>
        <w:pStyle w:val="Heading3"/>
        <w:spacing w:line="360" w:lineRule="auto"/>
        <w:jc w:val="both"/>
      </w:pPr>
      <w:bookmarkStart w:id="60" w:name="_Toc12291908"/>
      <w:r w:rsidRPr="009B2A28">
        <w:t>Các yêu cầu đặc biệt</w:t>
      </w:r>
      <w:bookmarkEnd w:id="60"/>
    </w:p>
    <w:p w:rsidR="000B189A" w:rsidRPr="009B2A28" w:rsidRDefault="000B189A" w:rsidP="000B189A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0B189A" w:rsidRPr="009B2A28" w:rsidRDefault="000B189A" w:rsidP="000B189A">
      <w:pPr>
        <w:pStyle w:val="Heading3"/>
        <w:spacing w:line="360" w:lineRule="auto"/>
        <w:jc w:val="both"/>
      </w:pPr>
      <w:bookmarkStart w:id="61" w:name="_Toc12291909"/>
      <w:r w:rsidRPr="009B2A28">
        <w:t>Trạng thái hệ thống khi bắt đầu thực hiện Use-case</w:t>
      </w:r>
      <w:bookmarkEnd w:id="61"/>
    </w:p>
    <w:p w:rsidR="000B189A" w:rsidRPr="009B2A28" w:rsidRDefault="000B189A" w:rsidP="000B189A">
      <w:pPr>
        <w:ind w:firstLine="720"/>
        <w:rPr>
          <w:lang w:val="en-US"/>
        </w:rPr>
      </w:pPr>
      <w:r w:rsidRPr="009B2A28">
        <w:rPr>
          <w:lang w:val="en-US"/>
        </w:rPr>
        <w:t>Trang web được load thành công</w:t>
      </w:r>
    </w:p>
    <w:p w:rsidR="000B189A" w:rsidRPr="009B2A28" w:rsidRDefault="000B189A" w:rsidP="000B189A">
      <w:pPr>
        <w:pStyle w:val="Heading3"/>
        <w:spacing w:line="360" w:lineRule="auto"/>
        <w:jc w:val="both"/>
        <w:rPr>
          <w:lang w:val="en-US"/>
        </w:rPr>
      </w:pPr>
      <w:bookmarkStart w:id="62" w:name="_Toc12291910"/>
      <w:r w:rsidRPr="009B2A28">
        <w:rPr>
          <w:lang w:val="en-US"/>
        </w:rPr>
        <w:t>Trạng thái hệ thống sau khi thực hiện Use-case</w:t>
      </w:r>
      <w:bookmarkEnd w:id="62"/>
    </w:p>
    <w:p w:rsidR="001461AD" w:rsidRPr="009B2A28" w:rsidRDefault="001461AD" w:rsidP="00CB27A5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0B189A" w:rsidRPr="009B2A28" w:rsidRDefault="000B189A" w:rsidP="000B189A">
      <w:pPr>
        <w:pStyle w:val="Heading3"/>
        <w:spacing w:line="360" w:lineRule="auto"/>
        <w:jc w:val="both"/>
        <w:rPr>
          <w:lang w:val="en-US"/>
        </w:rPr>
      </w:pPr>
      <w:bookmarkStart w:id="63" w:name="_Toc12291911"/>
      <w:r w:rsidRPr="009B2A28">
        <w:rPr>
          <w:lang w:val="en-US"/>
        </w:rPr>
        <w:t>Điểm mở rộng</w:t>
      </w:r>
      <w:bookmarkEnd w:id="63"/>
    </w:p>
    <w:p w:rsidR="000B189A" w:rsidRPr="009B2A28" w:rsidRDefault="000B189A" w:rsidP="000B189A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E6773B" w:rsidRPr="009B2A28" w:rsidRDefault="00E6773B" w:rsidP="00E6773B">
      <w:pPr>
        <w:pStyle w:val="Heading2"/>
        <w:spacing w:line="360" w:lineRule="auto"/>
        <w:jc w:val="both"/>
        <w:rPr>
          <w:lang w:val="en-US"/>
        </w:rPr>
      </w:pPr>
      <w:bookmarkStart w:id="64" w:name="_Toc12291912"/>
      <w:r w:rsidRPr="009B2A28">
        <w:rPr>
          <w:lang w:val="en-US"/>
        </w:rPr>
        <w:t xml:space="preserve">Đặc tả Use-case “Đăng </w:t>
      </w:r>
      <w:r w:rsidR="001C71BD">
        <w:rPr>
          <w:lang w:val="en-US"/>
        </w:rPr>
        <w:t>xuất</w:t>
      </w:r>
      <w:r w:rsidRPr="009B2A28">
        <w:rPr>
          <w:lang w:val="en-US"/>
        </w:rPr>
        <w:t>”</w:t>
      </w:r>
      <w:bookmarkEnd w:id="64"/>
    </w:p>
    <w:p w:rsidR="00E6773B" w:rsidRPr="009B2A28" w:rsidRDefault="00E6773B" w:rsidP="00E6773B">
      <w:pPr>
        <w:pStyle w:val="Heading3"/>
        <w:spacing w:line="360" w:lineRule="auto"/>
        <w:jc w:val="both"/>
      </w:pPr>
      <w:bookmarkStart w:id="65" w:name="_Toc12291913"/>
      <w:r w:rsidRPr="009B2A28">
        <w:t>Tóm tắt</w:t>
      </w:r>
      <w:bookmarkEnd w:id="65"/>
    </w:p>
    <w:p w:rsidR="00E6773B" w:rsidRPr="009B2A28" w:rsidRDefault="00E6773B" w:rsidP="00E6773B">
      <w:pPr>
        <w:pStyle w:val="BodyText"/>
        <w:jc w:val="both"/>
        <w:rPr>
          <w:lang w:val="en-US"/>
        </w:rPr>
      </w:pPr>
      <w:r w:rsidRPr="009B2A28">
        <w:rPr>
          <w:lang w:val="en-US"/>
        </w:rPr>
        <w:t xml:space="preserve">Người dùng đăng </w:t>
      </w:r>
      <w:r w:rsidR="000906F6">
        <w:rPr>
          <w:lang w:val="en-US"/>
        </w:rPr>
        <w:t>xuất</w:t>
      </w:r>
      <w:r w:rsidRPr="009B2A28">
        <w:rPr>
          <w:lang w:val="en-US"/>
        </w:rPr>
        <w:t xml:space="preserve"> tài khoản trên trang web</w:t>
      </w:r>
    </w:p>
    <w:p w:rsidR="00E6773B" w:rsidRPr="009B2A28" w:rsidRDefault="00E6773B" w:rsidP="00E6773B">
      <w:pPr>
        <w:pStyle w:val="Heading3"/>
        <w:spacing w:line="360" w:lineRule="auto"/>
        <w:jc w:val="both"/>
      </w:pPr>
      <w:bookmarkStart w:id="66" w:name="_Toc12291914"/>
      <w:r w:rsidRPr="009B2A28">
        <w:t>Dòng sự kiện</w:t>
      </w:r>
      <w:bookmarkEnd w:id="66"/>
    </w:p>
    <w:p w:rsidR="00E6773B" w:rsidRPr="009B2A28" w:rsidRDefault="00E6773B" w:rsidP="00E6773B">
      <w:pPr>
        <w:pStyle w:val="Heading4"/>
        <w:spacing w:line="360" w:lineRule="auto"/>
        <w:jc w:val="both"/>
      </w:pPr>
      <w:r w:rsidRPr="009B2A28">
        <w:t>Dòng sự kiện chính</w:t>
      </w:r>
    </w:p>
    <w:p w:rsidR="00E6773B" w:rsidRPr="009B2A28" w:rsidRDefault="00E6773B" w:rsidP="00E6773B">
      <w:pPr>
        <w:pStyle w:val="BodyText"/>
        <w:numPr>
          <w:ilvl w:val="0"/>
          <w:numId w:val="8"/>
        </w:numPr>
        <w:jc w:val="both"/>
        <w:rPr>
          <w:lang w:val="en-US"/>
        </w:rPr>
      </w:pPr>
      <w:r w:rsidRPr="009B2A28">
        <w:rPr>
          <w:lang w:val="en-US"/>
        </w:rPr>
        <w:t xml:space="preserve">Người dùng chọn chức năng “Đăng </w:t>
      </w:r>
      <w:r w:rsidR="004D13AC">
        <w:rPr>
          <w:lang w:val="en-US"/>
        </w:rPr>
        <w:t>xuất</w:t>
      </w:r>
      <w:r w:rsidRPr="009B2A28">
        <w:rPr>
          <w:lang w:val="en-US"/>
        </w:rPr>
        <w:t>” trên trang web</w:t>
      </w:r>
    </w:p>
    <w:p w:rsidR="00E6773B" w:rsidRPr="009B2A28" w:rsidRDefault="00E16BA2" w:rsidP="00E6773B">
      <w:pPr>
        <w:pStyle w:val="BodyText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Hệ thống đăng xuất người dùng khỏi trang web</w:t>
      </w:r>
    </w:p>
    <w:p w:rsidR="00C54336" w:rsidRDefault="00E6773B" w:rsidP="00C54336">
      <w:pPr>
        <w:pStyle w:val="Heading4"/>
        <w:spacing w:line="360" w:lineRule="auto"/>
        <w:jc w:val="both"/>
      </w:pPr>
      <w:r w:rsidRPr="009B2A28">
        <w:t>Các dòng sự kiện khác</w:t>
      </w:r>
    </w:p>
    <w:p w:rsidR="00C54336" w:rsidRPr="00C54336" w:rsidRDefault="00C54336" w:rsidP="00C54336">
      <w:pPr>
        <w:ind w:left="720"/>
        <w:rPr>
          <w:lang w:val="en-US"/>
        </w:rPr>
      </w:pPr>
      <w:r>
        <w:rPr>
          <w:lang w:val="en-US"/>
        </w:rPr>
        <w:t>Không có</w:t>
      </w:r>
    </w:p>
    <w:p w:rsidR="00E6773B" w:rsidRPr="009B2A28" w:rsidRDefault="00E6773B" w:rsidP="00E6773B">
      <w:pPr>
        <w:pStyle w:val="Heading3"/>
        <w:spacing w:line="360" w:lineRule="auto"/>
        <w:jc w:val="both"/>
      </w:pPr>
      <w:bookmarkStart w:id="67" w:name="_Toc12291915"/>
      <w:r w:rsidRPr="009B2A28">
        <w:t>Các yêu cầu đặc biệt</w:t>
      </w:r>
      <w:bookmarkEnd w:id="67"/>
    </w:p>
    <w:p w:rsidR="00E6773B" w:rsidRPr="009B2A28" w:rsidRDefault="00E6773B" w:rsidP="00E6773B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E6773B" w:rsidRPr="009B2A28" w:rsidRDefault="00E6773B" w:rsidP="00E6773B">
      <w:pPr>
        <w:pStyle w:val="Heading3"/>
        <w:spacing w:line="360" w:lineRule="auto"/>
        <w:jc w:val="both"/>
      </w:pPr>
      <w:bookmarkStart w:id="68" w:name="_Toc12291916"/>
      <w:r w:rsidRPr="009B2A28">
        <w:t>Trạng thái hệ thống khi bắt đầu thực hiện Use-case</w:t>
      </w:r>
      <w:bookmarkEnd w:id="68"/>
    </w:p>
    <w:p w:rsidR="00E6773B" w:rsidRDefault="00E6773B" w:rsidP="00E6773B">
      <w:pPr>
        <w:ind w:firstLine="720"/>
        <w:rPr>
          <w:lang w:val="en-US"/>
        </w:rPr>
      </w:pPr>
      <w:r w:rsidRPr="009B2A28">
        <w:rPr>
          <w:lang w:val="en-US"/>
        </w:rPr>
        <w:t>Trang web được load thành công</w:t>
      </w:r>
    </w:p>
    <w:p w:rsidR="00B36CE9" w:rsidRPr="009B2A28" w:rsidRDefault="00B36CE9" w:rsidP="00E6773B">
      <w:pPr>
        <w:ind w:firstLine="720"/>
        <w:rPr>
          <w:lang w:val="en-US"/>
        </w:rPr>
      </w:pPr>
      <w:r>
        <w:rPr>
          <w:lang w:val="en-US"/>
        </w:rPr>
        <w:t>Người dùng đã đăng nhập</w:t>
      </w:r>
    </w:p>
    <w:p w:rsidR="00E6773B" w:rsidRPr="009B2A28" w:rsidRDefault="00E6773B" w:rsidP="00E6773B">
      <w:pPr>
        <w:pStyle w:val="Heading3"/>
        <w:spacing w:line="360" w:lineRule="auto"/>
        <w:jc w:val="both"/>
        <w:rPr>
          <w:lang w:val="en-US"/>
        </w:rPr>
      </w:pPr>
      <w:bookmarkStart w:id="69" w:name="_Toc12291917"/>
      <w:r w:rsidRPr="009B2A28">
        <w:rPr>
          <w:lang w:val="en-US"/>
        </w:rPr>
        <w:t>Trạng thái hệ thống sau khi thực hiện Use-case</w:t>
      </w:r>
      <w:bookmarkEnd w:id="69"/>
    </w:p>
    <w:p w:rsidR="00E6773B" w:rsidRPr="009B2A28" w:rsidRDefault="00E6773B" w:rsidP="00E6773B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E6773B" w:rsidRPr="009B2A28" w:rsidRDefault="00E6773B" w:rsidP="00E6773B">
      <w:pPr>
        <w:pStyle w:val="Heading3"/>
        <w:spacing w:line="360" w:lineRule="auto"/>
        <w:jc w:val="both"/>
        <w:rPr>
          <w:lang w:val="en-US"/>
        </w:rPr>
      </w:pPr>
      <w:bookmarkStart w:id="70" w:name="_Toc12291918"/>
      <w:r w:rsidRPr="009B2A28">
        <w:rPr>
          <w:lang w:val="en-US"/>
        </w:rPr>
        <w:t>Điểm mở rộng</w:t>
      </w:r>
      <w:bookmarkEnd w:id="70"/>
    </w:p>
    <w:p w:rsidR="00C32F4A" w:rsidRPr="009B2A28" w:rsidRDefault="00E6773B" w:rsidP="00E94BB6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AF769F" w:rsidRPr="009B2A28" w:rsidRDefault="00AF769F" w:rsidP="00AF769F">
      <w:pPr>
        <w:pStyle w:val="Heading2"/>
        <w:spacing w:line="360" w:lineRule="auto"/>
        <w:jc w:val="both"/>
        <w:rPr>
          <w:lang w:val="en-US"/>
        </w:rPr>
      </w:pPr>
      <w:bookmarkStart w:id="71" w:name="_Toc12291919"/>
      <w:r w:rsidRPr="009B2A28">
        <w:rPr>
          <w:lang w:val="en-US"/>
        </w:rPr>
        <w:lastRenderedPageBreak/>
        <w:t>Đặc tả Use-case “</w:t>
      </w:r>
      <w:r w:rsidR="00221330">
        <w:rPr>
          <w:lang w:val="en-US"/>
        </w:rPr>
        <w:t>Bookmark</w:t>
      </w:r>
      <w:r w:rsidR="00E65AFC" w:rsidRPr="009B2A28">
        <w:rPr>
          <w:lang w:val="en-US"/>
        </w:rPr>
        <w:t xml:space="preserve"> truyện</w:t>
      </w:r>
      <w:r w:rsidRPr="009B2A28">
        <w:rPr>
          <w:lang w:val="en-US"/>
        </w:rPr>
        <w:t>”</w:t>
      </w:r>
      <w:bookmarkEnd w:id="71"/>
    </w:p>
    <w:p w:rsidR="00AF769F" w:rsidRPr="009B2A28" w:rsidRDefault="00AF769F" w:rsidP="00AF769F">
      <w:pPr>
        <w:pStyle w:val="Heading3"/>
        <w:spacing w:line="360" w:lineRule="auto"/>
        <w:jc w:val="both"/>
      </w:pPr>
      <w:bookmarkStart w:id="72" w:name="_Toc12291920"/>
      <w:r w:rsidRPr="009B2A28">
        <w:t>Tóm tắt</w:t>
      </w:r>
      <w:bookmarkEnd w:id="72"/>
    </w:p>
    <w:p w:rsidR="00AF769F" w:rsidRPr="009B2A28" w:rsidRDefault="00AF769F" w:rsidP="00AF769F">
      <w:pPr>
        <w:pStyle w:val="BodyText"/>
        <w:jc w:val="both"/>
        <w:rPr>
          <w:lang w:val="en-US"/>
        </w:rPr>
      </w:pPr>
      <w:r w:rsidRPr="009B2A28">
        <w:rPr>
          <w:lang w:val="en-US"/>
        </w:rPr>
        <w:t xml:space="preserve">Người </w:t>
      </w:r>
      <w:r w:rsidR="00121336" w:rsidRPr="009B2A28">
        <w:rPr>
          <w:lang w:val="en-US"/>
        </w:rPr>
        <w:t xml:space="preserve">dùng sẽ </w:t>
      </w:r>
      <w:r w:rsidR="007166A2">
        <w:rPr>
          <w:lang w:val="en-US"/>
        </w:rPr>
        <w:t>b</w:t>
      </w:r>
      <w:r w:rsidR="000B3CB0">
        <w:rPr>
          <w:lang w:val="en-US"/>
        </w:rPr>
        <w:t>ookmark</w:t>
      </w:r>
      <w:r w:rsidR="007166A2">
        <w:rPr>
          <w:lang w:val="en-US"/>
        </w:rPr>
        <w:t xml:space="preserve"> các</w:t>
      </w:r>
      <w:r w:rsidR="00107CBB" w:rsidRPr="009B2A28">
        <w:rPr>
          <w:lang w:val="en-US"/>
        </w:rPr>
        <w:t xml:space="preserve"> truyện yêu thích </w:t>
      </w:r>
      <w:r w:rsidR="00C16650" w:rsidRPr="009B2A28">
        <w:rPr>
          <w:lang w:val="en-US"/>
        </w:rPr>
        <w:t>để đọc sau</w:t>
      </w:r>
      <w:r w:rsidR="00605E52">
        <w:rPr>
          <w:lang w:val="en-US"/>
        </w:rPr>
        <w:t>.</w:t>
      </w:r>
    </w:p>
    <w:p w:rsidR="00AF769F" w:rsidRPr="009B2A28" w:rsidRDefault="00AF769F" w:rsidP="00AF769F">
      <w:pPr>
        <w:pStyle w:val="Heading3"/>
        <w:spacing w:line="360" w:lineRule="auto"/>
        <w:jc w:val="both"/>
      </w:pPr>
      <w:bookmarkStart w:id="73" w:name="_Toc12291921"/>
      <w:r w:rsidRPr="009B2A28">
        <w:t>Dòng sự kiện</w:t>
      </w:r>
      <w:bookmarkEnd w:id="73"/>
    </w:p>
    <w:p w:rsidR="00AF769F" w:rsidRPr="009B2A28" w:rsidRDefault="00AF769F" w:rsidP="00AF769F">
      <w:pPr>
        <w:pStyle w:val="Heading4"/>
        <w:spacing w:line="360" w:lineRule="auto"/>
        <w:jc w:val="both"/>
      </w:pPr>
      <w:r w:rsidRPr="009B2A28">
        <w:t>Dòng sự kiện chính</w:t>
      </w:r>
    </w:p>
    <w:p w:rsidR="00AF769F" w:rsidRPr="009B2A28" w:rsidRDefault="000537AE" w:rsidP="009D10D4">
      <w:pPr>
        <w:pStyle w:val="BodyText"/>
        <w:numPr>
          <w:ilvl w:val="0"/>
          <w:numId w:val="12"/>
        </w:numPr>
        <w:jc w:val="both"/>
        <w:rPr>
          <w:lang w:val="en-US"/>
        </w:rPr>
      </w:pPr>
      <w:r w:rsidRPr="009B2A28">
        <w:rPr>
          <w:lang w:val="en-US"/>
        </w:rPr>
        <w:t>Người dùng chọn “</w:t>
      </w:r>
      <w:r w:rsidR="004F3A97">
        <w:rPr>
          <w:lang w:val="en-US"/>
        </w:rPr>
        <w:t>bookmark</w:t>
      </w:r>
      <w:r w:rsidRPr="009B2A28">
        <w:rPr>
          <w:lang w:val="en-US"/>
        </w:rPr>
        <w:t xml:space="preserve"> truyện này”</w:t>
      </w:r>
    </w:p>
    <w:p w:rsidR="00CD1DE9" w:rsidRPr="009B2A28" w:rsidRDefault="00CD1DE9" w:rsidP="009D10D4">
      <w:pPr>
        <w:pStyle w:val="BodyText"/>
        <w:numPr>
          <w:ilvl w:val="0"/>
          <w:numId w:val="12"/>
        </w:numPr>
        <w:jc w:val="both"/>
        <w:rPr>
          <w:lang w:val="en-US"/>
        </w:rPr>
      </w:pPr>
      <w:r w:rsidRPr="009B2A28">
        <w:rPr>
          <w:lang w:val="en-US"/>
        </w:rPr>
        <w:t>Hệ thống lưu trữ là người dùng đã đánh dấu</w:t>
      </w:r>
    </w:p>
    <w:p w:rsidR="00AF769F" w:rsidRPr="009B2A28" w:rsidRDefault="00AF769F" w:rsidP="00AF769F">
      <w:pPr>
        <w:pStyle w:val="Heading4"/>
        <w:spacing w:line="360" w:lineRule="auto"/>
        <w:jc w:val="both"/>
      </w:pPr>
      <w:r w:rsidRPr="009B2A28">
        <w:t>Các dòng sự kiện khác</w:t>
      </w:r>
    </w:p>
    <w:p w:rsidR="00E22295" w:rsidRDefault="00E22295" w:rsidP="000357B5">
      <w:pPr>
        <w:ind w:left="720"/>
        <w:rPr>
          <w:lang w:val="en-US"/>
        </w:rPr>
      </w:pPr>
      <w:r>
        <w:rPr>
          <w:lang w:val="en-US"/>
        </w:rPr>
        <w:t>1a.</w:t>
      </w:r>
    </w:p>
    <w:p w:rsidR="00AF769F" w:rsidRDefault="00E22295" w:rsidP="000357B5">
      <w:pPr>
        <w:ind w:left="720"/>
        <w:rPr>
          <w:lang w:val="en-US"/>
        </w:rPr>
      </w:pPr>
      <w:r>
        <w:rPr>
          <w:lang w:val="en-US"/>
        </w:rPr>
        <w:t>- Người dùng chưa đăng nhập</w:t>
      </w:r>
      <w:r w:rsidR="005D273B">
        <w:rPr>
          <w:lang w:val="en-US"/>
        </w:rPr>
        <w:t>.</w:t>
      </w:r>
    </w:p>
    <w:p w:rsidR="006B5A2E" w:rsidRPr="000357B5" w:rsidRDefault="006B5A2E" w:rsidP="000357B5">
      <w:pPr>
        <w:ind w:left="720"/>
      </w:pPr>
      <w:r>
        <w:rPr>
          <w:lang w:val="en-US"/>
        </w:rPr>
        <w:t>- Hệ thống thông báo “Người dùng cần đăng nhập</w:t>
      </w:r>
      <w:r w:rsidR="004B4C8B">
        <w:rPr>
          <w:lang w:val="en-US"/>
        </w:rPr>
        <w:t>”</w:t>
      </w:r>
      <w:r>
        <w:rPr>
          <w:lang w:val="en-US"/>
        </w:rPr>
        <w:t xml:space="preserve"> </w:t>
      </w:r>
      <w:r w:rsidR="005D273B">
        <w:rPr>
          <w:lang w:val="en-US"/>
        </w:rPr>
        <w:t>.</w:t>
      </w:r>
    </w:p>
    <w:p w:rsidR="00AF769F" w:rsidRPr="009B2A28" w:rsidRDefault="00AF769F" w:rsidP="00AF769F">
      <w:pPr>
        <w:pStyle w:val="Heading3"/>
        <w:spacing w:line="360" w:lineRule="auto"/>
        <w:jc w:val="both"/>
      </w:pPr>
      <w:bookmarkStart w:id="74" w:name="_Toc12291922"/>
      <w:r w:rsidRPr="009B2A28">
        <w:t>Các yêu cầu đặc biệt</w:t>
      </w:r>
      <w:bookmarkEnd w:id="74"/>
    </w:p>
    <w:p w:rsidR="00AF769F" w:rsidRPr="009B2A28" w:rsidRDefault="00BB544E" w:rsidP="00AF769F">
      <w:pPr>
        <w:ind w:left="720"/>
      </w:pPr>
      <w:r>
        <w:rPr>
          <w:lang w:val="en-US"/>
        </w:rPr>
        <w:t>Người dùng đăng nhập thành công</w:t>
      </w:r>
    </w:p>
    <w:p w:rsidR="00AF769F" w:rsidRPr="009B2A28" w:rsidRDefault="00AF769F" w:rsidP="00AF769F">
      <w:pPr>
        <w:pStyle w:val="Heading3"/>
        <w:spacing w:line="360" w:lineRule="auto"/>
        <w:jc w:val="both"/>
      </w:pPr>
      <w:bookmarkStart w:id="75" w:name="_Toc12291923"/>
      <w:r w:rsidRPr="009B2A28">
        <w:t>Trạng thái hệ thống khi bắt đầu thực hiện Use-case</w:t>
      </w:r>
      <w:bookmarkEnd w:id="75"/>
    </w:p>
    <w:p w:rsidR="00AF769F" w:rsidRPr="009B2A28" w:rsidRDefault="005958C7" w:rsidP="007F60CE">
      <w:pPr>
        <w:ind w:left="720"/>
        <w:rPr>
          <w:lang w:val="en-US"/>
        </w:rPr>
      </w:pPr>
      <w:r>
        <w:rPr>
          <w:lang w:val="en-US"/>
        </w:rPr>
        <w:t>Không có</w:t>
      </w:r>
    </w:p>
    <w:p w:rsidR="00AF769F" w:rsidRPr="009B2A28" w:rsidRDefault="00AF769F" w:rsidP="00AF769F">
      <w:pPr>
        <w:pStyle w:val="Heading3"/>
        <w:spacing w:line="360" w:lineRule="auto"/>
        <w:jc w:val="both"/>
        <w:rPr>
          <w:lang w:val="en-US"/>
        </w:rPr>
      </w:pPr>
      <w:bookmarkStart w:id="76" w:name="_Toc12291924"/>
      <w:r w:rsidRPr="009B2A28">
        <w:rPr>
          <w:lang w:val="en-US"/>
        </w:rPr>
        <w:t>Trạng thái hệ thống sau khi thực hiện Use-case</w:t>
      </w:r>
      <w:bookmarkEnd w:id="76"/>
    </w:p>
    <w:p w:rsidR="00AF769F" w:rsidRPr="009B2A28" w:rsidRDefault="00AF769F" w:rsidP="00AF769F">
      <w:pPr>
        <w:ind w:firstLine="720"/>
        <w:rPr>
          <w:lang w:val="en-US"/>
        </w:rPr>
      </w:pPr>
      <w:r w:rsidRPr="009B2A28">
        <w:rPr>
          <w:lang w:val="en-US"/>
        </w:rPr>
        <w:t>Cơ sở dữ liệu của hệ thống thay đổi</w:t>
      </w:r>
    </w:p>
    <w:p w:rsidR="00AF769F" w:rsidRPr="009B2A28" w:rsidRDefault="00AF769F" w:rsidP="00AF769F">
      <w:pPr>
        <w:pStyle w:val="Heading3"/>
        <w:spacing w:line="360" w:lineRule="auto"/>
        <w:jc w:val="both"/>
        <w:rPr>
          <w:lang w:val="en-US"/>
        </w:rPr>
      </w:pPr>
      <w:bookmarkStart w:id="77" w:name="_Toc12291925"/>
      <w:r w:rsidRPr="009B2A28">
        <w:rPr>
          <w:lang w:val="en-US"/>
        </w:rPr>
        <w:t>Điểm mở rộng</w:t>
      </w:r>
      <w:bookmarkEnd w:id="77"/>
    </w:p>
    <w:p w:rsidR="003548A8" w:rsidRDefault="00AF769F" w:rsidP="003331D2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C40B1E" w:rsidRPr="009B2A28" w:rsidRDefault="00C40B1E" w:rsidP="00C40B1E">
      <w:pPr>
        <w:pStyle w:val="Heading2"/>
        <w:spacing w:line="360" w:lineRule="auto"/>
        <w:jc w:val="both"/>
        <w:rPr>
          <w:lang w:val="en-US"/>
        </w:rPr>
      </w:pPr>
      <w:bookmarkStart w:id="78" w:name="_Toc12291926"/>
      <w:r w:rsidRPr="009B2A28">
        <w:rPr>
          <w:lang w:val="en-US"/>
        </w:rPr>
        <w:t>Đặc tả Use-case “</w:t>
      </w:r>
      <w:r w:rsidR="009E08A6">
        <w:rPr>
          <w:lang w:val="en-US"/>
        </w:rPr>
        <w:t>CRUD Truyện</w:t>
      </w:r>
      <w:r w:rsidRPr="009B2A28">
        <w:rPr>
          <w:lang w:val="en-US"/>
        </w:rPr>
        <w:t>”</w:t>
      </w:r>
      <w:bookmarkEnd w:id="78"/>
    </w:p>
    <w:p w:rsidR="00C40B1E" w:rsidRPr="009B2A28" w:rsidRDefault="00C40B1E" w:rsidP="00C40B1E">
      <w:pPr>
        <w:pStyle w:val="Heading3"/>
        <w:spacing w:line="360" w:lineRule="auto"/>
        <w:jc w:val="both"/>
      </w:pPr>
      <w:bookmarkStart w:id="79" w:name="_Toc12291927"/>
      <w:r w:rsidRPr="009B2A28">
        <w:t>Tóm tắt</w:t>
      </w:r>
      <w:bookmarkEnd w:id="79"/>
    </w:p>
    <w:p w:rsidR="00C40B1E" w:rsidRPr="009B2A28" w:rsidRDefault="00733886" w:rsidP="00C40B1E">
      <w:pPr>
        <w:pStyle w:val="BodyText"/>
        <w:jc w:val="both"/>
        <w:rPr>
          <w:lang w:val="en-US"/>
        </w:rPr>
      </w:pPr>
      <w:r>
        <w:rPr>
          <w:lang w:val="en-US"/>
        </w:rPr>
        <w:t>Người quản lý hệ thống</w:t>
      </w:r>
      <w:r w:rsidR="008B55DB">
        <w:rPr>
          <w:lang w:val="en-US"/>
        </w:rPr>
        <w:t xml:space="preserve"> có thể</w:t>
      </w:r>
      <w:r w:rsidR="00AE31D0">
        <w:rPr>
          <w:lang w:val="en-US"/>
        </w:rPr>
        <w:t xml:space="preserve"> xem danh sách các truyện và </w:t>
      </w:r>
      <w:r w:rsidR="008B55DB">
        <w:rPr>
          <w:lang w:val="en-US"/>
        </w:rPr>
        <w:t>thêm, xóa, sửa</w:t>
      </w:r>
      <w:r w:rsidR="008146F2">
        <w:rPr>
          <w:lang w:val="en-US"/>
        </w:rPr>
        <w:t xml:space="preserve"> một truyện</w:t>
      </w:r>
      <w:r w:rsidR="00016D3F">
        <w:rPr>
          <w:lang w:val="en-US"/>
        </w:rPr>
        <w:t xml:space="preserve"> tùy chọn.</w:t>
      </w:r>
    </w:p>
    <w:p w:rsidR="00C40B1E" w:rsidRPr="009B2A28" w:rsidRDefault="00C40B1E" w:rsidP="00C40B1E">
      <w:pPr>
        <w:pStyle w:val="Heading3"/>
        <w:spacing w:line="360" w:lineRule="auto"/>
        <w:jc w:val="both"/>
      </w:pPr>
      <w:bookmarkStart w:id="80" w:name="_Toc12291928"/>
      <w:r w:rsidRPr="009B2A28">
        <w:t>Dòng sự kiện</w:t>
      </w:r>
      <w:bookmarkEnd w:id="80"/>
    </w:p>
    <w:p w:rsidR="00C40B1E" w:rsidRPr="009B2A28" w:rsidRDefault="00C40B1E" w:rsidP="00C40B1E">
      <w:pPr>
        <w:pStyle w:val="Heading4"/>
        <w:spacing w:line="360" w:lineRule="auto"/>
        <w:jc w:val="both"/>
      </w:pPr>
      <w:r w:rsidRPr="009B2A28">
        <w:t>Dòng sự kiện chính</w:t>
      </w:r>
    </w:p>
    <w:p w:rsidR="00C40B1E" w:rsidRDefault="00537376" w:rsidP="00537376">
      <w:pPr>
        <w:pStyle w:val="BodyText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Người quản lý hệ thống vào trang web quản lý</w:t>
      </w:r>
    </w:p>
    <w:p w:rsidR="00537376" w:rsidRDefault="00537376" w:rsidP="00537376">
      <w:pPr>
        <w:pStyle w:val="BodyText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Hệ thống hiển thị các truyện đã có trên cơ sở dữ liệu</w:t>
      </w:r>
    </w:p>
    <w:p w:rsidR="00F53EEE" w:rsidRPr="009B2A28" w:rsidRDefault="00F53EEE" w:rsidP="00537376">
      <w:pPr>
        <w:pStyle w:val="BodyText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Người quản lý có thể thêm xóa sửa các truyện có trên cơ sở dữ liệu</w:t>
      </w:r>
    </w:p>
    <w:p w:rsidR="00C40B1E" w:rsidRDefault="00C40B1E" w:rsidP="00C40B1E">
      <w:pPr>
        <w:pStyle w:val="Heading4"/>
        <w:spacing w:line="360" w:lineRule="auto"/>
        <w:jc w:val="both"/>
      </w:pPr>
      <w:r w:rsidRPr="009B2A28">
        <w:t>Các dòng sự kiện khác</w:t>
      </w:r>
    </w:p>
    <w:p w:rsidR="00663AEE" w:rsidRDefault="00663AEE" w:rsidP="00663AEE">
      <w:pPr>
        <w:ind w:left="720"/>
        <w:rPr>
          <w:lang w:val="en-US"/>
        </w:rPr>
      </w:pPr>
      <w:r>
        <w:rPr>
          <w:lang w:val="en-US"/>
        </w:rPr>
        <w:t>3a.</w:t>
      </w:r>
    </w:p>
    <w:p w:rsidR="00663AEE" w:rsidRDefault="00663AEE" w:rsidP="00663A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Người quản lý nhập không đầy đủ các thông tin của truyện</w:t>
      </w:r>
    </w:p>
    <w:p w:rsidR="00663AEE" w:rsidRPr="00663AEE" w:rsidRDefault="00663AEE" w:rsidP="00663A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Hệ thống báo lỗi và yêu cầu người quản lý nhập lại.</w:t>
      </w:r>
    </w:p>
    <w:p w:rsidR="00C40B1E" w:rsidRPr="009B2A28" w:rsidRDefault="00C40B1E" w:rsidP="00C40B1E">
      <w:pPr>
        <w:pStyle w:val="Heading3"/>
        <w:spacing w:line="360" w:lineRule="auto"/>
        <w:jc w:val="both"/>
      </w:pPr>
      <w:bookmarkStart w:id="81" w:name="_Toc12291929"/>
      <w:r w:rsidRPr="009B2A28">
        <w:t>Các yêu cầu đặc biệt</w:t>
      </w:r>
      <w:bookmarkEnd w:id="81"/>
    </w:p>
    <w:p w:rsidR="00C40B1E" w:rsidRPr="009B2A28" w:rsidRDefault="00A61992" w:rsidP="00C40B1E">
      <w:pPr>
        <w:ind w:left="720"/>
      </w:pPr>
      <w:r>
        <w:rPr>
          <w:lang w:val="en-US"/>
        </w:rPr>
        <w:t>Không có</w:t>
      </w:r>
    </w:p>
    <w:p w:rsidR="00C40B1E" w:rsidRPr="009B2A28" w:rsidRDefault="00C40B1E" w:rsidP="00C40B1E">
      <w:pPr>
        <w:pStyle w:val="Heading3"/>
        <w:spacing w:line="360" w:lineRule="auto"/>
        <w:jc w:val="both"/>
      </w:pPr>
      <w:bookmarkStart w:id="82" w:name="_Toc12291930"/>
      <w:r w:rsidRPr="009B2A28">
        <w:lastRenderedPageBreak/>
        <w:t>Trạng thái hệ thống khi bắt đầu thực hiện Use-case</w:t>
      </w:r>
      <w:bookmarkEnd w:id="82"/>
    </w:p>
    <w:p w:rsidR="00C40B1E" w:rsidRPr="009B2A28" w:rsidRDefault="00C40B1E" w:rsidP="00C40B1E">
      <w:pPr>
        <w:ind w:left="720"/>
        <w:rPr>
          <w:lang w:val="en-US"/>
        </w:rPr>
      </w:pPr>
      <w:r>
        <w:rPr>
          <w:lang w:val="en-US"/>
        </w:rPr>
        <w:t>Không có</w:t>
      </w:r>
    </w:p>
    <w:p w:rsidR="00C40B1E" w:rsidRPr="009B2A28" w:rsidRDefault="00C40B1E" w:rsidP="00C40B1E">
      <w:pPr>
        <w:pStyle w:val="Heading3"/>
        <w:spacing w:line="360" w:lineRule="auto"/>
        <w:jc w:val="both"/>
        <w:rPr>
          <w:lang w:val="en-US"/>
        </w:rPr>
      </w:pPr>
      <w:bookmarkStart w:id="83" w:name="_Toc12291931"/>
      <w:r w:rsidRPr="009B2A28">
        <w:rPr>
          <w:lang w:val="en-US"/>
        </w:rPr>
        <w:t>Trạng thái hệ thống sau khi thực hiện Use-case</w:t>
      </w:r>
      <w:bookmarkEnd w:id="83"/>
    </w:p>
    <w:p w:rsidR="00C40B1E" w:rsidRPr="009B2A28" w:rsidRDefault="00C40B1E" w:rsidP="00C40B1E">
      <w:pPr>
        <w:ind w:firstLine="720"/>
        <w:rPr>
          <w:lang w:val="en-US"/>
        </w:rPr>
      </w:pPr>
      <w:r w:rsidRPr="009B2A28">
        <w:rPr>
          <w:lang w:val="en-US"/>
        </w:rPr>
        <w:t>Cơ sở dữ liệu của hệ thống thay đổi</w:t>
      </w:r>
    </w:p>
    <w:p w:rsidR="00C40B1E" w:rsidRPr="009B2A28" w:rsidRDefault="00C40B1E" w:rsidP="00C40B1E">
      <w:pPr>
        <w:pStyle w:val="Heading3"/>
        <w:spacing w:line="360" w:lineRule="auto"/>
        <w:jc w:val="both"/>
        <w:rPr>
          <w:lang w:val="en-US"/>
        </w:rPr>
      </w:pPr>
      <w:bookmarkStart w:id="84" w:name="_Toc12291932"/>
      <w:r w:rsidRPr="009B2A28">
        <w:rPr>
          <w:lang w:val="en-US"/>
        </w:rPr>
        <w:t>Điểm mở rộng</w:t>
      </w:r>
      <w:bookmarkEnd w:id="84"/>
    </w:p>
    <w:p w:rsidR="00C40B1E" w:rsidRPr="009B2A28" w:rsidRDefault="00C40B1E" w:rsidP="00C40B1E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776CE2" w:rsidRDefault="00776CE2" w:rsidP="003331D2">
      <w:pPr>
        <w:ind w:firstLine="720"/>
        <w:rPr>
          <w:lang w:val="en-US"/>
        </w:rPr>
      </w:pPr>
    </w:p>
    <w:p w:rsidR="00776CE2" w:rsidRPr="009B2A28" w:rsidRDefault="00776CE2" w:rsidP="00776CE2">
      <w:pPr>
        <w:pStyle w:val="Heading2"/>
        <w:spacing w:line="360" w:lineRule="auto"/>
        <w:jc w:val="both"/>
        <w:rPr>
          <w:lang w:val="en-US"/>
        </w:rPr>
      </w:pPr>
      <w:bookmarkStart w:id="85" w:name="_Toc12291933"/>
      <w:r w:rsidRPr="009B2A28">
        <w:rPr>
          <w:lang w:val="en-US"/>
        </w:rPr>
        <w:t>Đặc tả Use-case “</w:t>
      </w:r>
      <w:r>
        <w:rPr>
          <w:lang w:val="en-US"/>
        </w:rPr>
        <w:t xml:space="preserve">CRUD </w:t>
      </w:r>
      <w:r w:rsidR="00CC4CA0">
        <w:rPr>
          <w:lang w:val="en-US"/>
        </w:rPr>
        <w:t>thể loại</w:t>
      </w:r>
      <w:r w:rsidRPr="009B2A28">
        <w:rPr>
          <w:lang w:val="en-US"/>
        </w:rPr>
        <w:t>”</w:t>
      </w:r>
      <w:bookmarkEnd w:id="85"/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86" w:name="_Toc12291934"/>
      <w:r w:rsidRPr="009B2A28">
        <w:t>Tóm tắt</w:t>
      </w:r>
      <w:bookmarkEnd w:id="86"/>
    </w:p>
    <w:p w:rsidR="00776CE2" w:rsidRPr="009B2A28" w:rsidRDefault="00776CE2" w:rsidP="00776CE2">
      <w:pPr>
        <w:pStyle w:val="BodyText"/>
        <w:jc w:val="both"/>
        <w:rPr>
          <w:lang w:val="en-US"/>
        </w:rPr>
      </w:pPr>
      <w:r>
        <w:rPr>
          <w:lang w:val="en-US"/>
        </w:rPr>
        <w:t xml:space="preserve">Người quản lý hệ thống có thể xem danh sách các </w:t>
      </w:r>
      <w:r w:rsidR="00194833">
        <w:rPr>
          <w:lang w:val="en-US"/>
        </w:rPr>
        <w:t xml:space="preserve">thể loại </w:t>
      </w:r>
      <w:r>
        <w:rPr>
          <w:lang w:val="en-US"/>
        </w:rPr>
        <w:t xml:space="preserve">và thêm, xóa, sửa một </w:t>
      </w:r>
      <w:r w:rsidR="00194833">
        <w:rPr>
          <w:lang w:val="en-US"/>
        </w:rPr>
        <w:t xml:space="preserve">thể loại </w:t>
      </w:r>
      <w:r>
        <w:rPr>
          <w:lang w:val="en-US"/>
        </w:rPr>
        <w:t>tùy chọn.</w:t>
      </w:r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87" w:name="_Toc12291935"/>
      <w:r w:rsidRPr="009B2A28">
        <w:t>Dòng sự kiện</w:t>
      </w:r>
      <w:bookmarkEnd w:id="87"/>
    </w:p>
    <w:p w:rsidR="00776CE2" w:rsidRPr="009B2A28" w:rsidRDefault="00776CE2" w:rsidP="00776CE2">
      <w:pPr>
        <w:pStyle w:val="Heading4"/>
        <w:spacing w:line="360" w:lineRule="auto"/>
        <w:jc w:val="both"/>
      </w:pPr>
      <w:r w:rsidRPr="009B2A28">
        <w:t>Dòng sự kiện chính</w:t>
      </w:r>
    </w:p>
    <w:p w:rsidR="00776CE2" w:rsidRDefault="00776CE2" w:rsidP="001A29BA">
      <w:pPr>
        <w:pStyle w:val="BodyText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>Người quản lý hệ thống vào trang web quản lý</w:t>
      </w:r>
    </w:p>
    <w:p w:rsidR="00776CE2" w:rsidRDefault="00776CE2" w:rsidP="001A29BA">
      <w:pPr>
        <w:pStyle w:val="BodyText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 xml:space="preserve">Hệ thống hiển thị các </w:t>
      </w:r>
      <w:r w:rsidR="00E26DCF">
        <w:rPr>
          <w:lang w:val="en-US"/>
        </w:rPr>
        <w:t xml:space="preserve">thể loại </w:t>
      </w:r>
      <w:r>
        <w:rPr>
          <w:lang w:val="en-US"/>
        </w:rPr>
        <w:t>đã có trên cơ sở dữ liệu</w:t>
      </w:r>
    </w:p>
    <w:p w:rsidR="00776CE2" w:rsidRPr="009B2A28" w:rsidRDefault="00776CE2" w:rsidP="001A29BA">
      <w:pPr>
        <w:pStyle w:val="BodyText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 xml:space="preserve">Người quản lý có thể thêm xóa sửa các </w:t>
      </w:r>
      <w:r w:rsidR="003D61E5">
        <w:rPr>
          <w:lang w:val="en-US"/>
        </w:rPr>
        <w:t xml:space="preserve">thể loại </w:t>
      </w:r>
      <w:r>
        <w:rPr>
          <w:lang w:val="en-US"/>
        </w:rPr>
        <w:t>có trên cơ sở dữ liệu</w:t>
      </w:r>
    </w:p>
    <w:p w:rsidR="00776CE2" w:rsidRDefault="00776CE2" w:rsidP="00776CE2">
      <w:pPr>
        <w:pStyle w:val="Heading4"/>
        <w:spacing w:line="360" w:lineRule="auto"/>
        <w:jc w:val="both"/>
      </w:pPr>
      <w:r w:rsidRPr="009B2A28">
        <w:t>Các dòng sự kiện khác</w:t>
      </w:r>
    </w:p>
    <w:p w:rsidR="00776CE2" w:rsidRDefault="00776CE2" w:rsidP="00776CE2">
      <w:pPr>
        <w:ind w:left="720"/>
        <w:rPr>
          <w:lang w:val="en-US"/>
        </w:rPr>
      </w:pPr>
      <w:r>
        <w:rPr>
          <w:lang w:val="en-US"/>
        </w:rPr>
        <w:t>3a.</w:t>
      </w:r>
    </w:p>
    <w:p w:rsidR="00776CE2" w:rsidRDefault="00776CE2" w:rsidP="00776C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Người quản lý nhập không đầy đủ các thông tin của </w:t>
      </w:r>
      <w:r w:rsidR="00823D53">
        <w:rPr>
          <w:lang w:val="en-US"/>
        </w:rPr>
        <w:t>thể loại</w:t>
      </w:r>
    </w:p>
    <w:p w:rsidR="00776CE2" w:rsidRPr="00663AEE" w:rsidRDefault="00776CE2" w:rsidP="00776C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Hệ thống báo lỗi và yêu cầu người quản lý nhập lại.</w:t>
      </w:r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88" w:name="_Toc12291936"/>
      <w:r w:rsidRPr="009B2A28">
        <w:t>Các yêu cầu đặc biệt</w:t>
      </w:r>
      <w:bookmarkEnd w:id="88"/>
    </w:p>
    <w:p w:rsidR="00776CE2" w:rsidRPr="009B2A28" w:rsidRDefault="00776CE2" w:rsidP="00776CE2">
      <w:pPr>
        <w:ind w:left="720"/>
      </w:pPr>
      <w:r>
        <w:rPr>
          <w:lang w:val="en-US"/>
        </w:rPr>
        <w:t>Không có</w:t>
      </w:r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89" w:name="_Toc12291937"/>
      <w:r w:rsidRPr="009B2A28">
        <w:t>Trạng thái hệ thống khi bắt đầu thực hiện Use-case</w:t>
      </w:r>
      <w:bookmarkEnd w:id="89"/>
    </w:p>
    <w:p w:rsidR="00776CE2" w:rsidRPr="009B2A28" w:rsidRDefault="00776CE2" w:rsidP="00776CE2">
      <w:pPr>
        <w:ind w:left="720"/>
        <w:rPr>
          <w:lang w:val="en-US"/>
        </w:rPr>
      </w:pPr>
      <w:r>
        <w:rPr>
          <w:lang w:val="en-US"/>
        </w:rPr>
        <w:t>Không có</w:t>
      </w:r>
    </w:p>
    <w:p w:rsidR="00776CE2" w:rsidRPr="009B2A28" w:rsidRDefault="00776CE2" w:rsidP="00776CE2">
      <w:pPr>
        <w:pStyle w:val="Heading3"/>
        <w:spacing w:line="360" w:lineRule="auto"/>
        <w:jc w:val="both"/>
        <w:rPr>
          <w:lang w:val="en-US"/>
        </w:rPr>
      </w:pPr>
      <w:bookmarkStart w:id="90" w:name="_Toc12291938"/>
      <w:r w:rsidRPr="009B2A28">
        <w:rPr>
          <w:lang w:val="en-US"/>
        </w:rPr>
        <w:t>Trạng thái hệ thống sau khi thực hiện Use-case</w:t>
      </w:r>
      <w:bookmarkEnd w:id="90"/>
    </w:p>
    <w:p w:rsidR="00776CE2" w:rsidRPr="009B2A28" w:rsidRDefault="00776CE2" w:rsidP="00776CE2">
      <w:pPr>
        <w:ind w:firstLine="720"/>
        <w:rPr>
          <w:lang w:val="en-US"/>
        </w:rPr>
      </w:pPr>
      <w:r w:rsidRPr="009B2A28">
        <w:rPr>
          <w:lang w:val="en-US"/>
        </w:rPr>
        <w:t>Cơ sở dữ liệu của hệ thống thay đổi</w:t>
      </w:r>
    </w:p>
    <w:p w:rsidR="00776CE2" w:rsidRPr="009B2A28" w:rsidRDefault="00776CE2" w:rsidP="00776CE2">
      <w:pPr>
        <w:pStyle w:val="Heading3"/>
        <w:spacing w:line="360" w:lineRule="auto"/>
        <w:jc w:val="both"/>
        <w:rPr>
          <w:lang w:val="en-US"/>
        </w:rPr>
      </w:pPr>
      <w:bookmarkStart w:id="91" w:name="_Toc12291939"/>
      <w:r w:rsidRPr="009B2A28">
        <w:rPr>
          <w:lang w:val="en-US"/>
        </w:rPr>
        <w:t>Điểm mở rộng</w:t>
      </w:r>
      <w:bookmarkEnd w:id="91"/>
    </w:p>
    <w:p w:rsidR="00776CE2" w:rsidRPr="009B2A28" w:rsidRDefault="00776CE2" w:rsidP="00776CE2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776CE2" w:rsidRDefault="00776CE2" w:rsidP="003331D2">
      <w:pPr>
        <w:ind w:firstLine="720"/>
        <w:rPr>
          <w:lang w:val="en-US"/>
        </w:rPr>
      </w:pPr>
    </w:p>
    <w:p w:rsidR="00776CE2" w:rsidRPr="009B2A28" w:rsidRDefault="00776CE2" w:rsidP="00776CE2">
      <w:pPr>
        <w:pStyle w:val="Heading2"/>
        <w:spacing w:line="360" w:lineRule="auto"/>
        <w:jc w:val="both"/>
        <w:rPr>
          <w:lang w:val="en-US"/>
        </w:rPr>
      </w:pPr>
      <w:bookmarkStart w:id="92" w:name="_Toc12291940"/>
      <w:r w:rsidRPr="009B2A28">
        <w:rPr>
          <w:lang w:val="en-US"/>
        </w:rPr>
        <w:t>Đặc tả Use-case “</w:t>
      </w:r>
      <w:r>
        <w:rPr>
          <w:lang w:val="en-US"/>
        </w:rPr>
        <w:t xml:space="preserve">CRUD </w:t>
      </w:r>
      <w:r w:rsidR="003E485B">
        <w:rPr>
          <w:lang w:val="en-US"/>
        </w:rPr>
        <w:t>tác giả</w:t>
      </w:r>
      <w:r w:rsidRPr="009B2A28">
        <w:rPr>
          <w:lang w:val="en-US"/>
        </w:rPr>
        <w:t>”</w:t>
      </w:r>
      <w:bookmarkEnd w:id="92"/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93" w:name="_Toc12291941"/>
      <w:r w:rsidRPr="009B2A28">
        <w:t>Tóm tắt</w:t>
      </w:r>
      <w:bookmarkEnd w:id="93"/>
    </w:p>
    <w:p w:rsidR="00776CE2" w:rsidRPr="009B2A28" w:rsidRDefault="00776CE2" w:rsidP="00776CE2">
      <w:pPr>
        <w:pStyle w:val="BodyText"/>
        <w:jc w:val="both"/>
        <w:rPr>
          <w:lang w:val="en-US"/>
        </w:rPr>
      </w:pPr>
      <w:r>
        <w:rPr>
          <w:lang w:val="en-US"/>
        </w:rPr>
        <w:t xml:space="preserve">Người quản lý hệ thống có thể xem danh sách các </w:t>
      </w:r>
      <w:r w:rsidR="00EC45A8">
        <w:rPr>
          <w:lang w:val="en-US"/>
        </w:rPr>
        <w:t xml:space="preserve">tác giả </w:t>
      </w:r>
      <w:r>
        <w:rPr>
          <w:lang w:val="en-US"/>
        </w:rPr>
        <w:t xml:space="preserve">và thêm, xóa, sửa một </w:t>
      </w:r>
      <w:r w:rsidR="00EC45A8">
        <w:rPr>
          <w:lang w:val="en-US"/>
        </w:rPr>
        <w:t xml:space="preserve">tác giả </w:t>
      </w:r>
      <w:r>
        <w:rPr>
          <w:lang w:val="en-US"/>
        </w:rPr>
        <w:t>tùy chọn.</w:t>
      </w:r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94" w:name="_Toc12291942"/>
      <w:r w:rsidRPr="009B2A28">
        <w:lastRenderedPageBreak/>
        <w:t>Dòng sự kiện</w:t>
      </w:r>
      <w:bookmarkEnd w:id="94"/>
    </w:p>
    <w:p w:rsidR="00776CE2" w:rsidRPr="009B2A28" w:rsidRDefault="00776CE2" w:rsidP="00776CE2">
      <w:pPr>
        <w:pStyle w:val="Heading4"/>
        <w:spacing w:line="360" w:lineRule="auto"/>
        <w:jc w:val="both"/>
      </w:pPr>
      <w:r w:rsidRPr="009B2A28">
        <w:t>Dòng sự kiện chính</w:t>
      </w:r>
    </w:p>
    <w:p w:rsidR="00776CE2" w:rsidRDefault="00776CE2" w:rsidP="005C6A8F">
      <w:pPr>
        <w:pStyle w:val="BodyText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Người quản lý hệ thống vào trang web quản lý</w:t>
      </w:r>
    </w:p>
    <w:p w:rsidR="00776CE2" w:rsidRDefault="00776CE2" w:rsidP="00BE42EA">
      <w:pPr>
        <w:pStyle w:val="BodyText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Hệ thống hiển thị các </w:t>
      </w:r>
      <w:r w:rsidR="00DC7770">
        <w:rPr>
          <w:lang w:val="en-US"/>
        </w:rPr>
        <w:t xml:space="preserve">tác giả </w:t>
      </w:r>
      <w:r>
        <w:rPr>
          <w:lang w:val="en-US"/>
        </w:rPr>
        <w:t>đã có trên cơ sở dữ liệu</w:t>
      </w:r>
    </w:p>
    <w:p w:rsidR="00776CE2" w:rsidRPr="009B2A28" w:rsidRDefault="00776CE2" w:rsidP="00BE42EA">
      <w:pPr>
        <w:pStyle w:val="BodyText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Người quản lý có thể thêm xóa sửa các </w:t>
      </w:r>
      <w:r w:rsidR="0029410B">
        <w:rPr>
          <w:lang w:val="en-US"/>
        </w:rPr>
        <w:t xml:space="preserve">tác giả </w:t>
      </w:r>
      <w:r>
        <w:rPr>
          <w:lang w:val="en-US"/>
        </w:rPr>
        <w:t>có trên cơ sở dữ liệu</w:t>
      </w:r>
    </w:p>
    <w:p w:rsidR="00776CE2" w:rsidRDefault="00776CE2" w:rsidP="00776CE2">
      <w:pPr>
        <w:pStyle w:val="Heading4"/>
        <w:spacing w:line="360" w:lineRule="auto"/>
        <w:jc w:val="both"/>
      </w:pPr>
      <w:r w:rsidRPr="009B2A28">
        <w:t>Các dòng sự kiện khác</w:t>
      </w:r>
    </w:p>
    <w:p w:rsidR="00776CE2" w:rsidRDefault="00776CE2" w:rsidP="00776CE2">
      <w:pPr>
        <w:ind w:left="720"/>
        <w:rPr>
          <w:lang w:val="en-US"/>
        </w:rPr>
      </w:pPr>
      <w:r>
        <w:rPr>
          <w:lang w:val="en-US"/>
        </w:rPr>
        <w:t>3a.</w:t>
      </w:r>
    </w:p>
    <w:p w:rsidR="00776CE2" w:rsidRDefault="00776CE2" w:rsidP="00776C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Người quản lý nhập không đầy đủ các thông tin của </w:t>
      </w:r>
      <w:r w:rsidR="00AF503D">
        <w:rPr>
          <w:lang w:val="en-US"/>
        </w:rPr>
        <w:t>tác giả</w:t>
      </w:r>
    </w:p>
    <w:p w:rsidR="00776CE2" w:rsidRPr="00663AEE" w:rsidRDefault="00776CE2" w:rsidP="00776C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Hệ thống báo lỗi và yêu cầu người quản lý nhập lại.</w:t>
      </w:r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95" w:name="_Toc12291943"/>
      <w:r w:rsidRPr="009B2A28">
        <w:t>Các yêu cầu đặc biệt</w:t>
      </w:r>
      <w:bookmarkEnd w:id="95"/>
    </w:p>
    <w:p w:rsidR="00776CE2" w:rsidRPr="009B2A28" w:rsidRDefault="00776CE2" w:rsidP="00776CE2">
      <w:pPr>
        <w:ind w:left="720"/>
      </w:pPr>
      <w:r>
        <w:rPr>
          <w:lang w:val="en-US"/>
        </w:rPr>
        <w:t>Không có</w:t>
      </w:r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96" w:name="_Toc12291944"/>
      <w:r w:rsidRPr="009B2A28">
        <w:t>Trạng thái hệ thống khi bắt đầu thực hiện Use-case</w:t>
      </w:r>
      <w:bookmarkEnd w:id="96"/>
    </w:p>
    <w:p w:rsidR="00776CE2" w:rsidRPr="009B2A28" w:rsidRDefault="00776CE2" w:rsidP="00776CE2">
      <w:pPr>
        <w:ind w:left="720"/>
        <w:rPr>
          <w:lang w:val="en-US"/>
        </w:rPr>
      </w:pPr>
      <w:r>
        <w:rPr>
          <w:lang w:val="en-US"/>
        </w:rPr>
        <w:t>Không có</w:t>
      </w:r>
    </w:p>
    <w:p w:rsidR="00776CE2" w:rsidRPr="009B2A28" w:rsidRDefault="00776CE2" w:rsidP="00776CE2">
      <w:pPr>
        <w:pStyle w:val="Heading3"/>
        <w:spacing w:line="360" w:lineRule="auto"/>
        <w:jc w:val="both"/>
        <w:rPr>
          <w:lang w:val="en-US"/>
        </w:rPr>
      </w:pPr>
      <w:bookmarkStart w:id="97" w:name="_Toc12291945"/>
      <w:r w:rsidRPr="009B2A28">
        <w:rPr>
          <w:lang w:val="en-US"/>
        </w:rPr>
        <w:t>Trạng thái hệ thống sau khi thực hiện Use-case</w:t>
      </w:r>
      <w:bookmarkEnd w:id="97"/>
    </w:p>
    <w:p w:rsidR="00776CE2" w:rsidRPr="009B2A28" w:rsidRDefault="00776CE2" w:rsidP="00776CE2">
      <w:pPr>
        <w:ind w:firstLine="720"/>
        <w:rPr>
          <w:lang w:val="en-US"/>
        </w:rPr>
      </w:pPr>
      <w:r w:rsidRPr="009B2A28">
        <w:rPr>
          <w:lang w:val="en-US"/>
        </w:rPr>
        <w:t>Cơ sở dữ liệu của hệ thống thay đổi</w:t>
      </w:r>
    </w:p>
    <w:p w:rsidR="00776CE2" w:rsidRPr="009B2A28" w:rsidRDefault="00776CE2" w:rsidP="00776CE2">
      <w:pPr>
        <w:pStyle w:val="Heading3"/>
        <w:spacing w:line="360" w:lineRule="auto"/>
        <w:jc w:val="both"/>
        <w:rPr>
          <w:lang w:val="en-US"/>
        </w:rPr>
      </w:pPr>
      <w:bookmarkStart w:id="98" w:name="_Toc12291946"/>
      <w:r w:rsidRPr="009B2A28">
        <w:rPr>
          <w:lang w:val="en-US"/>
        </w:rPr>
        <w:t>Điểm mở rộng</w:t>
      </w:r>
      <w:bookmarkEnd w:id="98"/>
    </w:p>
    <w:p w:rsidR="00776CE2" w:rsidRPr="009B2A28" w:rsidRDefault="00776CE2" w:rsidP="00776CE2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776CE2" w:rsidRDefault="00776CE2" w:rsidP="003331D2">
      <w:pPr>
        <w:ind w:firstLine="720"/>
        <w:rPr>
          <w:lang w:val="en-US"/>
        </w:rPr>
      </w:pPr>
    </w:p>
    <w:p w:rsidR="00776CE2" w:rsidRPr="009B2A28" w:rsidRDefault="00776CE2" w:rsidP="00776CE2">
      <w:pPr>
        <w:pStyle w:val="Heading2"/>
        <w:spacing w:line="360" w:lineRule="auto"/>
        <w:jc w:val="both"/>
        <w:rPr>
          <w:lang w:val="en-US"/>
        </w:rPr>
      </w:pPr>
      <w:bookmarkStart w:id="99" w:name="_Toc12291947"/>
      <w:r w:rsidRPr="009B2A28">
        <w:rPr>
          <w:lang w:val="en-US"/>
        </w:rPr>
        <w:t>Đặc tả Use-case “</w:t>
      </w:r>
      <w:r>
        <w:rPr>
          <w:lang w:val="en-US"/>
        </w:rPr>
        <w:t xml:space="preserve">CRUD </w:t>
      </w:r>
      <w:r w:rsidR="000344E9">
        <w:rPr>
          <w:lang w:val="en-US"/>
        </w:rPr>
        <w:t>chương</w:t>
      </w:r>
      <w:r w:rsidRPr="009B2A28">
        <w:rPr>
          <w:lang w:val="en-US"/>
        </w:rPr>
        <w:t>”</w:t>
      </w:r>
      <w:bookmarkEnd w:id="99"/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100" w:name="_Toc12291948"/>
      <w:r w:rsidRPr="009B2A28">
        <w:t>Tóm tắt</w:t>
      </w:r>
      <w:bookmarkEnd w:id="100"/>
    </w:p>
    <w:p w:rsidR="00776CE2" w:rsidRPr="009B2A28" w:rsidRDefault="00776CE2" w:rsidP="00776CE2">
      <w:pPr>
        <w:pStyle w:val="BodyText"/>
        <w:jc w:val="both"/>
        <w:rPr>
          <w:lang w:val="en-US"/>
        </w:rPr>
      </w:pPr>
      <w:r>
        <w:rPr>
          <w:lang w:val="en-US"/>
        </w:rPr>
        <w:t xml:space="preserve">Người quản lý hệ thống có thể xem danh sách các </w:t>
      </w:r>
      <w:r w:rsidR="000A1286">
        <w:rPr>
          <w:lang w:val="en-US"/>
        </w:rPr>
        <w:t xml:space="preserve">chương </w:t>
      </w:r>
      <w:r>
        <w:rPr>
          <w:lang w:val="en-US"/>
        </w:rPr>
        <w:t xml:space="preserve">và thêm, xóa, sửa một </w:t>
      </w:r>
      <w:r w:rsidR="000A1286">
        <w:rPr>
          <w:lang w:val="en-US"/>
        </w:rPr>
        <w:t xml:space="preserve">chương </w:t>
      </w:r>
      <w:r>
        <w:rPr>
          <w:lang w:val="en-US"/>
        </w:rPr>
        <w:t>tùy chọn.</w:t>
      </w:r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101" w:name="_Toc12291949"/>
      <w:r w:rsidRPr="009B2A28">
        <w:t>Dòng sự kiện</w:t>
      </w:r>
      <w:bookmarkEnd w:id="101"/>
    </w:p>
    <w:p w:rsidR="00776CE2" w:rsidRPr="009B2A28" w:rsidRDefault="00776CE2" w:rsidP="00776CE2">
      <w:pPr>
        <w:pStyle w:val="Heading4"/>
        <w:spacing w:line="360" w:lineRule="auto"/>
        <w:jc w:val="both"/>
      </w:pPr>
      <w:r w:rsidRPr="009B2A28">
        <w:t>Dòng sự kiện chính</w:t>
      </w:r>
    </w:p>
    <w:p w:rsidR="00542EA3" w:rsidRDefault="00776CE2" w:rsidP="00542EA3">
      <w:pPr>
        <w:pStyle w:val="BodyText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Người quản lý hệ thống vào trang web quản lý</w:t>
      </w:r>
    </w:p>
    <w:p w:rsidR="00776CE2" w:rsidRPr="00542EA3" w:rsidRDefault="00776CE2" w:rsidP="00542EA3">
      <w:pPr>
        <w:pStyle w:val="BodyText"/>
        <w:numPr>
          <w:ilvl w:val="0"/>
          <w:numId w:val="22"/>
        </w:numPr>
        <w:jc w:val="both"/>
        <w:rPr>
          <w:lang w:val="en-US"/>
        </w:rPr>
      </w:pPr>
      <w:r w:rsidRPr="00542EA3">
        <w:rPr>
          <w:lang w:val="en-US"/>
        </w:rPr>
        <w:t xml:space="preserve">Hệ thống hiển thị các </w:t>
      </w:r>
      <w:r w:rsidR="00A96BDB" w:rsidRPr="00542EA3">
        <w:rPr>
          <w:lang w:val="en-US"/>
        </w:rPr>
        <w:t xml:space="preserve">chương </w:t>
      </w:r>
      <w:r w:rsidRPr="00542EA3">
        <w:rPr>
          <w:lang w:val="en-US"/>
        </w:rPr>
        <w:t>đã có trên cơ sở dữ liệu</w:t>
      </w:r>
    </w:p>
    <w:p w:rsidR="00776CE2" w:rsidRPr="009B2A28" w:rsidRDefault="00776CE2" w:rsidP="00EF4393">
      <w:pPr>
        <w:pStyle w:val="BodyText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Người quản lý có thể thêm xóa sửa các </w:t>
      </w:r>
      <w:r w:rsidR="00AD7B31">
        <w:rPr>
          <w:lang w:val="en-US"/>
        </w:rPr>
        <w:t xml:space="preserve">chương </w:t>
      </w:r>
      <w:r>
        <w:rPr>
          <w:lang w:val="en-US"/>
        </w:rPr>
        <w:t>có trên cơ sở dữ liệu</w:t>
      </w:r>
    </w:p>
    <w:p w:rsidR="00776CE2" w:rsidRDefault="00776CE2" w:rsidP="00776CE2">
      <w:pPr>
        <w:pStyle w:val="Heading4"/>
        <w:spacing w:line="360" w:lineRule="auto"/>
        <w:jc w:val="both"/>
      </w:pPr>
      <w:r w:rsidRPr="009B2A28">
        <w:t>Các dòng sự kiện khác</w:t>
      </w:r>
    </w:p>
    <w:p w:rsidR="00776CE2" w:rsidRDefault="00776CE2" w:rsidP="00776CE2">
      <w:pPr>
        <w:ind w:left="720"/>
        <w:rPr>
          <w:lang w:val="en-US"/>
        </w:rPr>
      </w:pPr>
      <w:r>
        <w:rPr>
          <w:lang w:val="en-US"/>
        </w:rPr>
        <w:t>3a.</w:t>
      </w:r>
    </w:p>
    <w:p w:rsidR="00776CE2" w:rsidRDefault="00776CE2" w:rsidP="00776C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Người quản lý nhập không đầy đủ các thông tin của </w:t>
      </w:r>
      <w:r w:rsidR="0014080B">
        <w:rPr>
          <w:lang w:val="en-US"/>
        </w:rPr>
        <w:t>chương</w:t>
      </w:r>
    </w:p>
    <w:p w:rsidR="00776CE2" w:rsidRPr="00663AEE" w:rsidRDefault="00776CE2" w:rsidP="00776C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Hệ thống báo lỗi và yêu cầu người quản lý nhập lại.</w:t>
      </w:r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102" w:name="_Toc12291950"/>
      <w:r w:rsidRPr="009B2A28">
        <w:t>Các yêu cầu đặc biệt</w:t>
      </w:r>
      <w:bookmarkEnd w:id="102"/>
    </w:p>
    <w:p w:rsidR="00776CE2" w:rsidRPr="009B2A28" w:rsidRDefault="00776CE2" w:rsidP="00776CE2">
      <w:pPr>
        <w:ind w:left="720"/>
      </w:pPr>
      <w:r>
        <w:rPr>
          <w:lang w:val="en-US"/>
        </w:rPr>
        <w:t>Không có</w:t>
      </w:r>
    </w:p>
    <w:p w:rsidR="00776CE2" w:rsidRPr="009B2A28" w:rsidRDefault="00776CE2" w:rsidP="00776CE2">
      <w:pPr>
        <w:pStyle w:val="Heading3"/>
        <w:spacing w:line="360" w:lineRule="auto"/>
        <w:jc w:val="both"/>
      </w:pPr>
      <w:bookmarkStart w:id="103" w:name="_Toc12291951"/>
      <w:r w:rsidRPr="009B2A28">
        <w:t>Trạng thái hệ thống khi bắt đầu thực hiện Use-case</w:t>
      </w:r>
      <w:bookmarkEnd w:id="103"/>
    </w:p>
    <w:p w:rsidR="00776CE2" w:rsidRPr="009B2A28" w:rsidRDefault="00776CE2" w:rsidP="00776CE2">
      <w:pPr>
        <w:ind w:left="720"/>
        <w:rPr>
          <w:lang w:val="en-US"/>
        </w:rPr>
      </w:pPr>
      <w:r>
        <w:rPr>
          <w:lang w:val="en-US"/>
        </w:rPr>
        <w:t>Không có</w:t>
      </w:r>
    </w:p>
    <w:p w:rsidR="00776CE2" w:rsidRPr="009B2A28" w:rsidRDefault="00776CE2" w:rsidP="00776CE2">
      <w:pPr>
        <w:pStyle w:val="Heading3"/>
        <w:spacing w:line="360" w:lineRule="auto"/>
        <w:jc w:val="both"/>
        <w:rPr>
          <w:lang w:val="en-US"/>
        </w:rPr>
      </w:pPr>
      <w:bookmarkStart w:id="104" w:name="_Toc12291952"/>
      <w:r w:rsidRPr="009B2A28">
        <w:rPr>
          <w:lang w:val="en-US"/>
        </w:rPr>
        <w:lastRenderedPageBreak/>
        <w:t>Trạng thái hệ thống sau khi thực hiện Use-case</w:t>
      </w:r>
      <w:bookmarkEnd w:id="104"/>
    </w:p>
    <w:p w:rsidR="00776CE2" w:rsidRPr="009B2A28" w:rsidRDefault="00776CE2" w:rsidP="00776CE2">
      <w:pPr>
        <w:ind w:firstLine="720"/>
        <w:rPr>
          <w:lang w:val="en-US"/>
        </w:rPr>
      </w:pPr>
      <w:r w:rsidRPr="009B2A28">
        <w:rPr>
          <w:lang w:val="en-US"/>
        </w:rPr>
        <w:t>Cơ sở dữ liệu của hệ thống thay đổi</w:t>
      </w:r>
    </w:p>
    <w:p w:rsidR="00776CE2" w:rsidRPr="009B2A28" w:rsidRDefault="00776CE2" w:rsidP="00776CE2">
      <w:pPr>
        <w:pStyle w:val="Heading3"/>
        <w:spacing w:line="360" w:lineRule="auto"/>
        <w:jc w:val="both"/>
        <w:rPr>
          <w:lang w:val="en-US"/>
        </w:rPr>
      </w:pPr>
      <w:bookmarkStart w:id="105" w:name="_Toc12291953"/>
      <w:r w:rsidRPr="009B2A28">
        <w:rPr>
          <w:lang w:val="en-US"/>
        </w:rPr>
        <w:t>Điểm mở rộng</w:t>
      </w:r>
      <w:bookmarkEnd w:id="105"/>
    </w:p>
    <w:p w:rsidR="00776CE2" w:rsidRPr="009B2A28" w:rsidRDefault="00776CE2" w:rsidP="00776CE2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BD5EA9" w:rsidRPr="009B2A28" w:rsidRDefault="00BD5EA9" w:rsidP="00BD5EA9">
      <w:pPr>
        <w:pStyle w:val="Heading2"/>
        <w:spacing w:line="360" w:lineRule="auto"/>
        <w:jc w:val="both"/>
        <w:rPr>
          <w:lang w:val="en-US"/>
        </w:rPr>
      </w:pPr>
      <w:bookmarkStart w:id="106" w:name="_Toc12291954"/>
      <w:r w:rsidRPr="009B2A28">
        <w:rPr>
          <w:lang w:val="en-US"/>
        </w:rPr>
        <w:t>Đặc tả Use-case “</w:t>
      </w:r>
      <w:r w:rsidR="00CB20D3">
        <w:rPr>
          <w:lang w:val="en-US"/>
        </w:rPr>
        <w:t>R</w:t>
      </w:r>
      <w:r>
        <w:rPr>
          <w:lang w:val="en-US"/>
        </w:rPr>
        <w:t xml:space="preserve">D </w:t>
      </w:r>
      <w:r w:rsidR="00CB20D3">
        <w:rPr>
          <w:lang w:val="en-US"/>
        </w:rPr>
        <w:t>người dùng</w:t>
      </w:r>
      <w:r w:rsidRPr="009B2A28">
        <w:rPr>
          <w:lang w:val="en-US"/>
        </w:rPr>
        <w:t>”</w:t>
      </w:r>
      <w:bookmarkEnd w:id="106"/>
    </w:p>
    <w:p w:rsidR="00BD5EA9" w:rsidRPr="009B2A28" w:rsidRDefault="00BD5EA9" w:rsidP="00BD5EA9">
      <w:pPr>
        <w:pStyle w:val="Heading3"/>
        <w:spacing w:line="360" w:lineRule="auto"/>
        <w:jc w:val="both"/>
      </w:pPr>
      <w:bookmarkStart w:id="107" w:name="_Toc12291955"/>
      <w:r w:rsidRPr="009B2A28">
        <w:t>Tóm tắt</w:t>
      </w:r>
      <w:bookmarkEnd w:id="107"/>
    </w:p>
    <w:p w:rsidR="00BD5EA9" w:rsidRPr="009B2A28" w:rsidRDefault="00BD5EA9" w:rsidP="00BD5EA9">
      <w:pPr>
        <w:pStyle w:val="BodyText"/>
        <w:jc w:val="both"/>
        <w:rPr>
          <w:lang w:val="en-US"/>
        </w:rPr>
      </w:pPr>
      <w:r>
        <w:rPr>
          <w:lang w:val="en-US"/>
        </w:rPr>
        <w:t xml:space="preserve">Người quản lý hệ thống có thể xem danh sách các </w:t>
      </w:r>
      <w:r w:rsidR="00606089">
        <w:rPr>
          <w:lang w:val="en-US"/>
        </w:rPr>
        <w:t xml:space="preserve">người dùng </w:t>
      </w:r>
      <w:r>
        <w:rPr>
          <w:lang w:val="en-US"/>
        </w:rPr>
        <w:t xml:space="preserve">và </w:t>
      </w:r>
      <w:r w:rsidR="00B14AAF">
        <w:rPr>
          <w:lang w:val="en-US"/>
        </w:rPr>
        <w:t xml:space="preserve">xóa </w:t>
      </w:r>
      <w:r>
        <w:rPr>
          <w:lang w:val="en-US"/>
        </w:rPr>
        <w:t xml:space="preserve">một </w:t>
      </w:r>
      <w:r w:rsidR="00937F3F">
        <w:rPr>
          <w:lang w:val="en-US"/>
        </w:rPr>
        <w:t xml:space="preserve">người dùng </w:t>
      </w:r>
      <w:r>
        <w:rPr>
          <w:lang w:val="en-US"/>
        </w:rPr>
        <w:t>tùy chọn.</w:t>
      </w:r>
    </w:p>
    <w:p w:rsidR="00BD5EA9" w:rsidRPr="009B2A28" w:rsidRDefault="00BD5EA9" w:rsidP="00BD5EA9">
      <w:pPr>
        <w:pStyle w:val="Heading3"/>
        <w:spacing w:line="360" w:lineRule="auto"/>
        <w:jc w:val="both"/>
      </w:pPr>
      <w:bookmarkStart w:id="108" w:name="_Toc12291956"/>
      <w:r w:rsidRPr="009B2A28">
        <w:t>Dòng sự kiện</w:t>
      </w:r>
      <w:bookmarkEnd w:id="108"/>
    </w:p>
    <w:p w:rsidR="00BD5EA9" w:rsidRPr="009B2A28" w:rsidRDefault="00BD5EA9" w:rsidP="00BD5EA9">
      <w:pPr>
        <w:pStyle w:val="Heading4"/>
        <w:spacing w:line="360" w:lineRule="auto"/>
        <w:jc w:val="both"/>
      </w:pPr>
      <w:r w:rsidRPr="009B2A28">
        <w:t>Dòng sự kiện chính</w:t>
      </w:r>
    </w:p>
    <w:p w:rsidR="00E167DD" w:rsidRDefault="00BD5EA9" w:rsidP="00E167DD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Người quản lý hệ thống vào trang web quản lý</w:t>
      </w:r>
    </w:p>
    <w:p w:rsidR="008138E0" w:rsidRDefault="00BD5EA9" w:rsidP="008138E0">
      <w:pPr>
        <w:pStyle w:val="BodyText"/>
        <w:numPr>
          <w:ilvl w:val="0"/>
          <w:numId w:val="23"/>
        </w:numPr>
        <w:jc w:val="both"/>
        <w:rPr>
          <w:lang w:val="en-US"/>
        </w:rPr>
      </w:pPr>
      <w:r w:rsidRPr="00E167DD">
        <w:rPr>
          <w:lang w:val="en-US"/>
        </w:rPr>
        <w:t xml:space="preserve">Hệ thống hiển thị các </w:t>
      </w:r>
      <w:r w:rsidR="00CE460E">
        <w:rPr>
          <w:lang w:val="en-US"/>
        </w:rPr>
        <w:t>người dùng</w:t>
      </w:r>
      <w:r w:rsidR="00CE460E" w:rsidRPr="00E167DD">
        <w:rPr>
          <w:lang w:val="en-US"/>
        </w:rPr>
        <w:t xml:space="preserve"> </w:t>
      </w:r>
      <w:r w:rsidRPr="00E167DD">
        <w:rPr>
          <w:lang w:val="en-US"/>
        </w:rPr>
        <w:t xml:space="preserve">đã </w:t>
      </w:r>
      <w:r w:rsidR="001C7036">
        <w:rPr>
          <w:lang w:val="en-US"/>
        </w:rPr>
        <w:t>đăng ký</w:t>
      </w:r>
    </w:p>
    <w:p w:rsidR="00BD5EA9" w:rsidRPr="008138E0" w:rsidRDefault="00BD5EA9" w:rsidP="008138E0">
      <w:pPr>
        <w:pStyle w:val="BodyText"/>
        <w:numPr>
          <w:ilvl w:val="0"/>
          <w:numId w:val="23"/>
        </w:numPr>
        <w:jc w:val="both"/>
        <w:rPr>
          <w:lang w:val="en-US"/>
        </w:rPr>
      </w:pPr>
      <w:r w:rsidRPr="008138E0">
        <w:rPr>
          <w:lang w:val="en-US"/>
        </w:rPr>
        <w:t xml:space="preserve">Người quản lý </w:t>
      </w:r>
      <w:r w:rsidR="00655972">
        <w:rPr>
          <w:lang w:val="en-US"/>
        </w:rPr>
        <w:t xml:space="preserve">xóa </w:t>
      </w:r>
      <w:r w:rsidRPr="008138E0">
        <w:rPr>
          <w:lang w:val="en-US"/>
        </w:rPr>
        <w:t xml:space="preserve">các </w:t>
      </w:r>
      <w:r w:rsidR="00655972">
        <w:rPr>
          <w:lang w:val="en-US"/>
        </w:rPr>
        <w:t>người dùng</w:t>
      </w:r>
    </w:p>
    <w:p w:rsidR="00BD5EA9" w:rsidRDefault="00BD5EA9" w:rsidP="00BD5EA9">
      <w:pPr>
        <w:pStyle w:val="Heading4"/>
        <w:spacing w:line="360" w:lineRule="auto"/>
        <w:jc w:val="both"/>
      </w:pPr>
      <w:r w:rsidRPr="009B2A28">
        <w:t>Các dòng sự kiện khác</w:t>
      </w:r>
    </w:p>
    <w:p w:rsidR="00974E6C" w:rsidRPr="00974E6C" w:rsidRDefault="00974E6C" w:rsidP="00494E4A">
      <w:pPr>
        <w:ind w:left="720"/>
      </w:pPr>
      <w:r>
        <w:rPr>
          <w:lang w:val="en-US"/>
        </w:rPr>
        <w:t>Không có</w:t>
      </w:r>
    </w:p>
    <w:p w:rsidR="00BD5EA9" w:rsidRPr="009B2A28" w:rsidRDefault="00BD5EA9" w:rsidP="00BD5EA9">
      <w:pPr>
        <w:pStyle w:val="Heading3"/>
        <w:spacing w:line="360" w:lineRule="auto"/>
        <w:jc w:val="both"/>
      </w:pPr>
      <w:bookmarkStart w:id="109" w:name="_Toc12291957"/>
      <w:r w:rsidRPr="009B2A28">
        <w:t>Các yêu cầu đặc biệt</w:t>
      </w:r>
      <w:bookmarkEnd w:id="109"/>
    </w:p>
    <w:p w:rsidR="00BD5EA9" w:rsidRPr="009B2A28" w:rsidRDefault="00BD5EA9" w:rsidP="00BD5EA9">
      <w:pPr>
        <w:ind w:left="720"/>
      </w:pPr>
      <w:r>
        <w:rPr>
          <w:lang w:val="en-US"/>
        </w:rPr>
        <w:t>Không có</w:t>
      </w:r>
    </w:p>
    <w:p w:rsidR="00BD5EA9" w:rsidRPr="009B2A28" w:rsidRDefault="00BD5EA9" w:rsidP="00BD5EA9">
      <w:pPr>
        <w:pStyle w:val="Heading3"/>
        <w:spacing w:line="360" w:lineRule="auto"/>
        <w:jc w:val="both"/>
      </w:pPr>
      <w:bookmarkStart w:id="110" w:name="_Toc12291958"/>
      <w:r w:rsidRPr="009B2A28">
        <w:t>Trạng thái hệ thống khi bắt đầu thực hiện Use-case</w:t>
      </w:r>
      <w:bookmarkEnd w:id="110"/>
    </w:p>
    <w:p w:rsidR="00BD5EA9" w:rsidRPr="009B2A28" w:rsidRDefault="00BD5EA9" w:rsidP="00BD5EA9">
      <w:pPr>
        <w:ind w:left="720"/>
        <w:rPr>
          <w:lang w:val="en-US"/>
        </w:rPr>
      </w:pPr>
      <w:r>
        <w:rPr>
          <w:lang w:val="en-US"/>
        </w:rPr>
        <w:t>Không có</w:t>
      </w:r>
    </w:p>
    <w:p w:rsidR="00BD5EA9" w:rsidRPr="009B2A28" w:rsidRDefault="00BD5EA9" w:rsidP="00BD5EA9">
      <w:pPr>
        <w:pStyle w:val="Heading3"/>
        <w:spacing w:line="360" w:lineRule="auto"/>
        <w:jc w:val="both"/>
        <w:rPr>
          <w:lang w:val="en-US"/>
        </w:rPr>
      </w:pPr>
      <w:bookmarkStart w:id="111" w:name="_Toc12291959"/>
      <w:r w:rsidRPr="009B2A28">
        <w:rPr>
          <w:lang w:val="en-US"/>
        </w:rPr>
        <w:t>Trạng thái hệ thống sau khi thực hiện Use-case</w:t>
      </w:r>
      <w:bookmarkEnd w:id="111"/>
    </w:p>
    <w:p w:rsidR="00BD5EA9" w:rsidRPr="009B2A28" w:rsidRDefault="00BD5EA9" w:rsidP="00BD5EA9">
      <w:pPr>
        <w:ind w:firstLine="720"/>
        <w:rPr>
          <w:lang w:val="en-US"/>
        </w:rPr>
      </w:pPr>
      <w:r w:rsidRPr="009B2A28">
        <w:rPr>
          <w:lang w:val="en-US"/>
        </w:rPr>
        <w:t>Cơ sở dữ liệu của hệ thống thay đổi</w:t>
      </w:r>
    </w:p>
    <w:p w:rsidR="00BD5EA9" w:rsidRPr="009B2A28" w:rsidRDefault="00BD5EA9" w:rsidP="00BD5EA9">
      <w:pPr>
        <w:pStyle w:val="Heading3"/>
        <w:spacing w:line="360" w:lineRule="auto"/>
        <w:jc w:val="both"/>
        <w:rPr>
          <w:lang w:val="en-US"/>
        </w:rPr>
      </w:pPr>
      <w:bookmarkStart w:id="112" w:name="_Toc12291960"/>
      <w:r w:rsidRPr="009B2A28">
        <w:rPr>
          <w:lang w:val="en-US"/>
        </w:rPr>
        <w:t>Điểm mở rộng</w:t>
      </w:r>
      <w:bookmarkEnd w:id="112"/>
    </w:p>
    <w:p w:rsidR="00BD5EA9" w:rsidRPr="009B2A28" w:rsidRDefault="00BD5EA9" w:rsidP="00BD5EA9">
      <w:pPr>
        <w:ind w:firstLine="720"/>
        <w:rPr>
          <w:lang w:val="en-US"/>
        </w:rPr>
      </w:pPr>
      <w:r w:rsidRPr="009B2A28">
        <w:rPr>
          <w:lang w:val="en-US"/>
        </w:rPr>
        <w:t>Không có</w:t>
      </w:r>
    </w:p>
    <w:p w:rsidR="00776CE2" w:rsidRPr="009B2A28" w:rsidRDefault="00776CE2" w:rsidP="003331D2">
      <w:pPr>
        <w:ind w:firstLine="720"/>
        <w:rPr>
          <w:lang w:val="en-US"/>
        </w:rPr>
      </w:pPr>
    </w:p>
    <w:sectPr w:rsidR="00776CE2" w:rsidRPr="009B2A28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8CC" w:rsidRDefault="006678CC">
      <w:r>
        <w:separator/>
      </w:r>
    </w:p>
  </w:endnote>
  <w:endnote w:type="continuationSeparator" w:id="0">
    <w:p w:rsidR="006678CC" w:rsidRDefault="0066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185356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1824" behindDoc="0" locked="0" layoutInCell="1" allowOverlap="1" wp14:anchorId="40CAF798" wp14:editId="45894834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56704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E60D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8CC" w:rsidRDefault="006678CC">
      <w:r>
        <w:separator/>
      </w:r>
    </w:p>
  </w:footnote>
  <w:footnote w:type="continuationSeparator" w:id="0">
    <w:p w:rsidR="006678CC" w:rsidRDefault="00667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 w:rsidP="00FC77E2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BBF2343" wp14:editId="2EB890D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C0B5E7" id="Freeform 1" o:spid="_x0000_s1026" style="position:absolute;margin-left:0;margin-top:0;width:93.15pt;height:815.0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58752" behindDoc="0" locked="0" layoutInCell="1" allowOverlap="1" wp14:anchorId="7999573A" wp14:editId="0AB4451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tle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FC77E2" w:rsidRPr="0040293A" w:rsidRDefault="00FC77E2" w:rsidP="00FC77E2">
    <w:pPr>
      <w:pStyle w:val="Header"/>
      <w:rPr>
        <w:rFonts w:eastAsia="Tahoma"/>
      </w:rPr>
    </w:pPr>
  </w:p>
  <w:p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>
    <w:r w:rsidRPr="004257CD">
      <w:rPr>
        <w:noProof/>
        <w:lang w:eastAsia="vi-VN"/>
      </w:rPr>
      <w:drawing>
        <wp:anchor distT="0" distB="0" distL="114300" distR="114300" simplePos="0" relativeHeight="251658240" behindDoc="1" locked="0" layoutInCell="1" allowOverlap="1" wp14:anchorId="33561BAE" wp14:editId="0970AA12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B4193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MIKEWEB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38112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0B6C51">
            <w:rPr>
              <w:color w:val="0000FF"/>
              <w:lang w:val="en-US"/>
            </w:rPr>
            <w:t>4</w:t>
          </w:r>
          <w:r w:rsidR="00C22000">
            <w:rPr>
              <w:color w:val="0000FF"/>
              <w:lang w:val="en-US"/>
            </w:rPr>
            <w:t>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9B6CB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0B6C51">
            <w:rPr>
              <w:color w:val="0000FF"/>
              <w:lang w:val="en-US"/>
            </w:rPr>
            <w:t>24</w:t>
          </w:r>
          <w:r w:rsidR="009B6CB9">
            <w:rPr>
              <w:color w:val="0000FF"/>
              <w:lang w:val="en-US"/>
            </w:rPr>
            <w:t>/06/2019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76C82E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color w:val="auto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17E83"/>
    <w:multiLevelType w:val="hybridMultilevel"/>
    <w:tmpl w:val="081EE25A"/>
    <w:lvl w:ilvl="0" w:tplc="E0B4F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45BFD"/>
    <w:multiLevelType w:val="hybridMultilevel"/>
    <w:tmpl w:val="48BA8686"/>
    <w:lvl w:ilvl="0" w:tplc="B31E2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B5674"/>
    <w:multiLevelType w:val="hybridMultilevel"/>
    <w:tmpl w:val="3FACFE66"/>
    <w:lvl w:ilvl="0" w:tplc="4BAA32DE">
      <w:start w:val="1"/>
      <w:numFmt w:val="decimal"/>
      <w:lvlText w:val="%1.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D12440"/>
    <w:multiLevelType w:val="hybridMultilevel"/>
    <w:tmpl w:val="81F896B4"/>
    <w:lvl w:ilvl="0" w:tplc="60FAB4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B6951"/>
    <w:multiLevelType w:val="hybridMultilevel"/>
    <w:tmpl w:val="9DE6EFD0"/>
    <w:lvl w:ilvl="0" w:tplc="67FCC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77E4A"/>
    <w:multiLevelType w:val="hybridMultilevel"/>
    <w:tmpl w:val="8884D3BA"/>
    <w:lvl w:ilvl="0" w:tplc="A14460A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3D5ADA"/>
    <w:multiLevelType w:val="hybridMultilevel"/>
    <w:tmpl w:val="26C22A58"/>
    <w:lvl w:ilvl="0" w:tplc="97181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D21582"/>
    <w:multiLevelType w:val="hybridMultilevel"/>
    <w:tmpl w:val="F568617C"/>
    <w:lvl w:ilvl="0" w:tplc="7442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AE2BB0"/>
    <w:multiLevelType w:val="hybridMultilevel"/>
    <w:tmpl w:val="9CC83170"/>
    <w:lvl w:ilvl="0" w:tplc="B7049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FF5F0E"/>
    <w:multiLevelType w:val="hybridMultilevel"/>
    <w:tmpl w:val="17B4A6E0"/>
    <w:lvl w:ilvl="0" w:tplc="AFBE9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EB4CA6"/>
    <w:multiLevelType w:val="hybridMultilevel"/>
    <w:tmpl w:val="5FF230E4"/>
    <w:lvl w:ilvl="0" w:tplc="CE169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401415"/>
    <w:multiLevelType w:val="hybridMultilevel"/>
    <w:tmpl w:val="ADB22476"/>
    <w:lvl w:ilvl="0" w:tplc="29285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6E04F0"/>
    <w:multiLevelType w:val="hybridMultilevel"/>
    <w:tmpl w:val="4CDC02DE"/>
    <w:lvl w:ilvl="0" w:tplc="9C026F1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955B1A"/>
    <w:multiLevelType w:val="hybridMultilevel"/>
    <w:tmpl w:val="5A2A74A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4DC302FF"/>
    <w:multiLevelType w:val="hybridMultilevel"/>
    <w:tmpl w:val="753ACD4A"/>
    <w:lvl w:ilvl="0" w:tplc="83C6D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9D22DF"/>
    <w:multiLevelType w:val="hybridMultilevel"/>
    <w:tmpl w:val="FE4436D2"/>
    <w:lvl w:ilvl="0" w:tplc="D5967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2D22FF"/>
    <w:multiLevelType w:val="hybridMultilevel"/>
    <w:tmpl w:val="BB60C254"/>
    <w:lvl w:ilvl="0" w:tplc="9D845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8078C0"/>
    <w:multiLevelType w:val="hybridMultilevel"/>
    <w:tmpl w:val="915E6272"/>
    <w:lvl w:ilvl="0" w:tplc="591ABD6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0" w:hanging="360"/>
      </w:pPr>
    </w:lvl>
    <w:lvl w:ilvl="2" w:tplc="042A001B" w:tentative="1">
      <w:start w:val="1"/>
      <w:numFmt w:val="lowerRoman"/>
      <w:lvlText w:val="%3."/>
      <w:lvlJc w:val="right"/>
      <w:pPr>
        <w:ind w:left="2790" w:hanging="180"/>
      </w:pPr>
    </w:lvl>
    <w:lvl w:ilvl="3" w:tplc="042A000F" w:tentative="1">
      <w:start w:val="1"/>
      <w:numFmt w:val="decimal"/>
      <w:lvlText w:val="%4."/>
      <w:lvlJc w:val="left"/>
      <w:pPr>
        <w:ind w:left="3510" w:hanging="360"/>
      </w:pPr>
    </w:lvl>
    <w:lvl w:ilvl="4" w:tplc="042A0019" w:tentative="1">
      <w:start w:val="1"/>
      <w:numFmt w:val="lowerLetter"/>
      <w:lvlText w:val="%5."/>
      <w:lvlJc w:val="left"/>
      <w:pPr>
        <w:ind w:left="4230" w:hanging="360"/>
      </w:pPr>
    </w:lvl>
    <w:lvl w:ilvl="5" w:tplc="042A001B" w:tentative="1">
      <w:start w:val="1"/>
      <w:numFmt w:val="lowerRoman"/>
      <w:lvlText w:val="%6."/>
      <w:lvlJc w:val="right"/>
      <w:pPr>
        <w:ind w:left="4950" w:hanging="180"/>
      </w:pPr>
    </w:lvl>
    <w:lvl w:ilvl="6" w:tplc="042A000F" w:tentative="1">
      <w:start w:val="1"/>
      <w:numFmt w:val="decimal"/>
      <w:lvlText w:val="%7."/>
      <w:lvlJc w:val="left"/>
      <w:pPr>
        <w:ind w:left="5670" w:hanging="360"/>
      </w:pPr>
    </w:lvl>
    <w:lvl w:ilvl="7" w:tplc="042A0019" w:tentative="1">
      <w:start w:val="1"/>
      <w:numFmt w:val="lowerLetter"/>
      <w:lvlText w:val="%8."/>
      <w:lvlJc w:val="left"/>
      <w:pPr>
        <w:ind w:left="6390" w:hanging="360"/>
      </w:pPr>
    </w:lvl>
    <w:lvl w:ilvl="8" w:tplc="042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56054ED4"/>
    <w:multiLevelType w:val="hybridMultilevel"/>
    <w:tmpl w:val="930C9F02"/>
    <w:lvl w:ilvl="0" w:tplc="1778DB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B1E4FFC"/>
    <w:multiLevelType w:val="hybridMultilevel"/>
    <w:tmpl w:val="9428709C"/>
    <w:lvl w:ilvl="0" w:tplc="29D2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1D511B"/>
    <w:multiLevelType w:val="hybridMultilevel"/>
    <w:tmpl w:val="BFA814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3"/>
  </w:num>
  <w:num w:numId="4">
    <w:abstractNumId w:val="14"/>
  </w:num>
  <w:num w:numId="5">
    <w:abstractNumId w:val="22"/>
  </w:num>
  <w:num w:numId="6">
    <w:abstractNumId w:val="13"/>
  </w:num>
  <w:num w:numId="7">
    <w:abstractNumId w:val="6"/>
  </w:num>
  <w:num w:numId="8">
    <w:abstractNumId w:val="18"/>
  </w:num>
  <w:num w:numId="9">
    <w:abstractNumId w:val="21"/>
  </w:num>
  <w:num w:numId="10">
    <w:abstractNumId w:val="7"/>
  </w:num>
  <w:num w:numId="11">
    <w:abstractNumId w:val="2"/>
  </w:num>
  <w:num w:numId="12">
    <w:abstractNumId w:val="9"/>
  </w:num>
  <w:num w:numId="13">
    <w:abstractNumId w:val="11"/>
  </w:num>
  <w:num w:numId="14">
    <w:abstractNumId w:val="8"/>
  </w:num>
  <w:num w:numId="15">
    <w:abstractNumId w:val="17"/>
  </w:num>
  <w:num w:numId="16">
    <w:abstractNumId w:val="10"/>
  </w:num>
  <w:num w:numId="17">
    <w:abstractNumId w:val="4"/>
  </w:num>
  <w:num w:numId="18">
    <w:abstractNumId w:val="19"/>
  </w:num>
  <w:num w:numId="19">
    <w:abstractNumId w:val="15"/>
  </w:num>
  <w:num w:numId="20">
    <w:abstractNumId w:val="1"/>
  </w:num>
  <w:num w:numId="21">
    <w:abstractNumId w:val="16"/>
  </w:num>
  <w:num w:numId="22">
    <w:abstractNumId w:val="12"/>
  </w:num>
  <w:num w:numId="23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1DA0"/>
    <w:rsid w:val="0000602C"/>
    <w:rsid w:val="00006284"/>
    <w:rsid w:val="00011B18"/>
    <w:rsid w:val="0001669D"/>
    <w:rsid w:val="00016D3F"/>
    <w:rsid w:val="00023695"/>
    <w:rsid w:val="00027015"/>
    <w:rsid w:val="00032BE0"/>
    <w:rsid w:val="00032D38"/>
    <w:rsid w:val="000344E9"/>
    <w:rsid w:val="00035227"/>
    <w:rsid w:val="000357B5"/>
    <w:rsid w:val="00035F72"/>
    <w:rsid w:val="00036B5E"/>
    <w:rsid w:val="00037652"/>
    <w:rsid w:val="00040844"/>
    <w:rsid w:val="00042693"/>
    <w:rsid w:val="00043421"/>
    <w:rsid w:val="00044883"/>
    <w:rsid w:val="000519D9"/>
    <w:rsid w:val="000537AE"/>
    <w:rsid w:val="00053DB3"/>
    <w:rsid w:val="00053F4F"/>
    <w:rsid w:val="000541BF"/>
    <w:rsid w:val="0005502B"/>
    <w:rsid w:val="00062BCB"/>
    <w:rsid w:val="00063075"/>
    <w:rsid w:val="000634DC"/>
    <w:rsid w:val="000848A2"/>
    <w:rsid w:val="00084BEC"/>
    <w:rsid w:val="000906F6"/>
    <w:rsid w:val="00090DB6"/>
    <w:rsid w:val="00095BF3"/>
    <w:rsid w:val="000A1286"/>
    <w:rsid w:val="000A344C"/>
    <w:rsid w:val="000B1814"/>
    <w:rsid w:val="000B189A"/>
    <w:rsid w:val="000B3CB0"/>
    <w:rsid w:val="000B6C51"/>
    <w:rsid w:val="000B735D"/>
    <w:rsid w:val="000B73B8"/>
    <w:rsid w:val="000C0CA8"/>
    <w:rsid w:val="000D3198"/>
    <w:rsid w:val="000D336A"/>
    <w:rsid w:val="000D68FB"/>
    <w:rsid w:val="000E058F"/>
    <w:rsid w:val="000E58DF"/>
    <w:rsid w:val="000E60DD"/>
    <w:rsid w:val="00107CBB"/>
    <w:rsid w:val="00112C53"/>
    <w:rsid w:val="00121336"/>
    <w:rsid w:val="00122444"/>
    <w:rsid w:val="001247B4"/>
    <w:rsid w:val="001250DB"/>
    <w:rsid w:val="001301D4"/>
    <w:rsid w:val="00132AB8"/>
    <w:rsid w:val="00136683"/>
    <w:rsid w:val="0014080B"/>
    <w:rsid w:val="00143A9A"/>
    <w:rsid w:val="001461AD"/>
    <w:rsid w:val="00146DDD"/>
    <w:rsid w:val="001529E9"/>
    <w:rsid w:val="00152F74"/>
    <w:rsid w:val="00153387"/>
    <w:rsid w:val="00155B0A"/>
    <w:rsid w:val="00156E55"/>
    <w:rsid w:val="00160BDF"/>
    <w:rsid w:val="00164B24"/>
    <w:rsid w:val="00165C12"/>
    <w:rsid w:val="00176237"/>
    <w:rsid w:val="00185356"/>
    <w:rsid w:val="00185DCE"/>
    <w:rsid w:val="0019087D"/>
    <w:rsid w:val="00194833"/>
    <w:rsid w:val="0019682A"/>
    <w:rsid w:val="001973E3"/>
    <w:rsid w:val="001A0549"/>
    <w:rsid w:val="001A29BA"/>
    <w:rsid w:val="001B36FA"/>
    <w:rsid w:val="001B5524"/>
    <w:rsid w:val="001B7FE6"/>
    <w:rsid w:val="001C7036"/>
    <w:rsid w:val="001C71BD"/>
    <w:rsid w:val="001D0A8B"/>
    <w:rsid w:val="001D415C"/>
    <w:rsid w:val="001E39AA"/>
    <w:rsid w:val="001E674F"/>
    <w:rsid w:val="001F0502"/>
    <w:rsid w:val="001F2560"/>
    <w:rsid w:val="00200BB6"/>
    <w:rsid w:val="002053DF"/>
    <w:rsid w:val="002160F2"/>
    <w:rsid w:val="00217837"/>
    <w:rsid w:val="00221330"/>
    <w:rsid w:val="002213D7"/>
    <w:rsid w:val="00221A67"/>
    <w:rsid w:val="00223899"/>
    <w:rsid w:val="002239BE"/>
    <w:rsid w:val="00230E12"/>
    <w:rsid w:val="00236F06"/>
    <w:rsid w:val="00256EE0"/>
    <w:rsid w:val="00260BF4"/>
    <w:rsid w:val="00264F0A"/>
    <w:rsid w:val="00272101"/>
    <w:rsid w:val="00276371"/>
    <w:rsid w:val="0029410B"/>
    <w:rsid w:val="00296677"/>
    <w:rsid w:val="00296868"/>
    <w:rsid w:val="002A6C60"/>
    <w:rsid w:val="002B1F6B"/>
    <w:rsid w:val="002B6B26"/>
    <w:rsid w:val="002C55DD"/>
    <w:rsid w:val="002D1058"/>
    <w:rsid w:val="002D25A2"/>
    <w:rsid w:val="002D32F5"/>
    <w:rsid w:val="002D5A72"/>
    <w:rsid w:val="002D7260"/>
    <w:rsid w:val="002E3D29"/>
    <w:rsid w:val="002F23E1"/>
    <w:rsid w:val="002F3C9F"/>
    <w:rsid w:val="002F60CE"/>
    <w:rsid w:val="00300E3A"/>
    <w:rsid w:val="00300ED6"/>
    <w:rsid w:val="00301562"/>
    <w:rsid w:val="003047CB"/>
    <w:rsid w:val="0030577A"/>
    <w:rsid w:val="00305CF5"/>
    <w:rsid w:val="0031511D"/>
    <w:rsid w:val="0032740A"/>
    <w:rsid w:val="003331D2"/>
    <w:rsid w:val="003425BF"/>
    <w:rsid w:val="003506A7"/>
    <w:rsid w:val="003548A8"/>
    <w:rsid w:val="00354962"/>
    <w:rsid w:val="00362E96"/>
    <w:rsid w:val="00363FFE"/>
    <w:rsid w:val="003701D7"/>
    <w:rsid w:val="0037049B"/>
    <w:rsid w:val="00370C5F"/>
    <w:rsid w:val="00373C1A"/>
    <w:rsid w:val="003746C3"/>
    <w:rsid w:val="003747E6"/>
    <w:rsid w:val="00374A92"/>
    <w:rsid w:val="00376515"/>
    <w:rsid w:val="0038112C"/>
    <w:rsid w:val="003878E1"/>
    <w:rsid w:val="00394967"/>
    <w:rsid w:val="003A4D45"/>
    <w:rsid w:val="003A6E74"/>
    <w:rsid w:val="003B130A"/>
    <w:rsid w:val="003B418E"/>
    <w:rsid w:val="003C2BFA"/>
    <w:rsid w:val="003D079C"/>
    <w:rsid w:val="003D43B9"/>
    <w:rsid w:val="003D5935"/>
    <w:rsid w:val="003D61E5"/>
    <w:rsid w:val="003D6646"/>
    <w:rsid w:val="003D6B80"/>
    <w:rsid w:val="003E485B"/>
    <w:rsid w:val="003E79B4"/>
    <w:rsid w:val="003F15D6"/>
    <w:rsid w:val="003F2ECB"/>
    <w:rsid w:val="003F76D9"/>
    <w:rsid w:val="00400B0E"/>
    <w:rsid w:val="0040241D"/>
    <w:rsid w:val="004176B5"/>
    <w:rsid w:val="00424BCD"/>
    <w:rsid w:val="004275A1"/>
    <w:rsid w:val="00430474"/>
    <w:rsid w:val="00433373"/>
    <w:rsid w:val="00435847"/>
    <w:rsid w:val="00436684"/>
    <w:rsid w:val="00437537"/>
    <w:rsid w:val="00437BD1"/>
    <w:rsid w:val="00440B5F"/>
    <w:rsid w:val="00444E0A"/>
    <w:rsid w:val="00446A64"/>
    <w:rsid w:val="00447D4B"/>
    <w:rsid w:val="00451BCB"/>
    <w:rsid w:val="004667B0"/>
    <w:rsid w:val="00477051"/>
    <w:rsid w:val="00477E74"/>
    <w:rsid w:val="00484CCE"/>
    <w:rsid w:val="00493391"/>
    <w:rsid w:val="00493F6E"/>
    <w:rsid w:val="00494E4A"/>
    <w:rsid w:val="00496335"/>
    <w:rsid w:val="004A73B6"/>
    <w:rsid w:val="004B2360"/>
    <w:rsid w:val="004B3DA3"/>
    <w:rsid w:val="004B4C8B"/>
    <w:rsid w:val="004B74D9"/>
    <w:rsid w:val="004B7CC9"/>
    <w:rsid w:val="004D13AC"/>
    <w:rsid w:val="004D4F1F"/>
    <w:rsid w:val="004E3778"/>
    <w:rsid w:val="004E4257"/>
    <w:rsid w:val="004F3A97"/>
    <w:rsid w:val="004F4DED"/>
    <w:rsid w:val="00501B2B"/>
    <w:rsid w:val="005120E0"/>
    <w:rsid w:val="005205E7"/>
    <w:rsid w:val="00523EED"/>
    <w:rsid w:val="00525D8D"/>
    <w:rsid w:val="0053024B"/>
    <w:rsid w:val="00530746"/>
    <w:rsid w:val="00537376"/>
    <w:rsid w:val="00542EA3"/>
    <w:rsid w:val="00544110"/>
    <w:rsid w:val="005463DF"/>
    <w:rsid w:val="00551176"/>
    <w:rsid w:val="00551CFD"/>
    <w:rsid w:val="00553EFA"/>
    <w:rsid w:val="00554465"/>
    <w:rsid w:val="00557045"/>
    <w:rsid w:val="0056065A"/>
    <w:rsid w:val="005735D8"/>
    <w:rsid w:val="005773C7"/>
    <w:rsid w:val="005775A5"/>
    <w:rsid w:val="005802A5"/>
    <w:rsid w:val="00592E4A"/>
    <w:rsid w:val="00593263"/>
    <w:rsid w:val="005958C7"/>
    <w:rsid w:val="00597AE8"/>
    <w:rsid w:val="005A1C64"/>
    <w:rsid w:val="005A6688"/>
    <w:rsid w:val="005A68A3"/>
    <w:rsid w:val="005A7C61"/>
    <w:rsid w:val="005B03A1"/>
    <w:rsid w:val="005C6A8F"/>
    <w:rsid w:val="005D273B"/>
    <w:rsid w:val="005E4593"/>
    <w:rsid w:val="005E7B2F"/>
    <w:rsid w:val="005F70EA"/>
    <w:rsid w:val="00602B53"/>
    <w:rsid w:val="0060493B"/>
    <w:rsid w:val="00605E52"/>
    <w:rsid w:val="00606089"/>
    <w:rsid w:val="00607450"/>
    <w:rsid w:val="006148FD"/>
    <w:rsid w:val="00616028"/>
    <w:rsid w:val="00617FE1"/>
    <w:rsid w:val="006224D4"/>
    <w:rsid w:val="006257BE"/>
    <w:rsid w:val="00626E74"/>
    <w:rsid w:val="006302D7"/>
    <w:rsid w:val="0063044A"/>
    <w:rsid w:val="00632BEA"/>
    <w:rsid w:val="0063479C"/>
    <w:rsid w:val="0064404B"/>
    <w:rsid w:val="00645A3D"/>
    <w:rsid w:val="006541AE"/>
    <w:rsid w:val="00655972"/>
    <w:rsid w:val="006561A8"/>
    <w:rsid w:val="00663AEE"/>
    <w:rsid w:val="0066556C"/>
    <w:rsid w:val="006666DC"/>
    <w:rsid w:val="006678CC"/>
    <w:rsid w:val="006706EC"/>
    <w:rsid w:val="00672AEE"/>
    <w:rsid w:val="00684F17"/>
    <w:rsid w:val="006855DC"/>
    <w:rsid w:val="00686029"/>
    <w:rsid w:val="00693A6E"/>
    <w:rsid w:val="0069567F"/>
    <w:rsid w:val="006968C5"/>
    <w:rsid w:val="006972A5"/>
    <w:rsid w:val="006A4EB7"/>
    <w:rsid w:val="006A62A8"/>
    <w:rsid w:val="006B0251"/>
    <w:rsid w:val="006B06DC"/>
    <w:rsid w:val="006B5A2E"/>
    <w:rsid w:val="006C3283"/>
    <w:rsid w:val="006C6895"/>
    <w:rsid w:val="006C7097"/>
    <w:rsid w:val="006D6650"/>
    <w:rsid w:val="006D7C92"/>
    <w:rsid w:val="006D7ED3"/>
    <w:rsid w:val="006E291B"/>
    <w:rsid w:val="006E390B"/>
    <w:rsid w:val="006E420F"/>
    <w:rsid w:val="006E56E2"/>
    <w:rsid w:val="006F3756"/>
    <w:rsid w:val="00704E0D"/>
    <w:rsid w:val="007166A2"/>
    <w:rsid w:val="0073128D"/>
    <w:rsid w:val="00733886"/>
    <w:rsid w:val="007338F6"/>
    <w:rsid w:val="00734884"/>
    <w:rsid w:val="00736BC8"/>
    <w:rsid w:val="00740241"/>
    <w:rsid w:val="007515A1"/>
    <w:rsid w:val="00754C73"/>
    <w:rsid w:val="00761302"/>
    <w:rsid w:val="00762D8B"/>
    <w:rsid w:val="007661AD"/>
    <w:rsid w:val="007679A1"/>
    <w:rsid w:val="007744CC"/>
    <w:rsid w:val="0077480B"/>
    <w:rsid w:val="00776CE2"/>
    <w:rsid w:val="00782246"/>
    <w:rsid w:val="00783097"/>
    <w:rsid w:val="00797161"/>
    <w:rsid w:val="007A1DE8"/>
    <w:rsid w:val="007A2111"/>
    <w:rsid w:val="007A51ED"/>
    <w:rsid w:val="007A55F2"/>
    <w:rsid w:val="007A6ABD"/>
    <w:rsid w:val="007B03C7"/>
    <w:rsid w:val="007B7202"/>
    <w:rsid w:val="007C1D57"/>
    <w:rsid w:val="007C7825"/>
    <w:rsid w:val="007D1DB8"/>
    <w:rsid w:val="007E0BD5"/>
    <w:rsid w:val="007E2840"/>
    <w:rsid w:val="007E2ECF"/>
    <w:rsid w:val="007E5A1D"/>
    <w:rsid w:val="007E5CEC"/>
    <w:rsid w:val="007E7653"/>
    <w:rsid w:val="007F21C9"/>
    <w:rsid w:val="007F30B2"/>
    <w:rsid w:val="007F60CE"/>
    <w:rsid w:val="008023F9"/>
    <w:rsid w:val="00805C0F"/>
    <w:rsid w:val="0081339E"/>
    <w:rsid w:val="008138E0"/>
    <w:rsid w:val="008146F2"/>
    <w:rsid w:val="00815DF3"/>
    <w:rsid w:val="00822299"/>
    <w:rsid w:val="00823D53"/>
    <w:rsid w:val="008243D9"/>
    <w:rsid w:val="008269F3"/>
    <w:rsid w:val="00843454"/>
    <w:rsid w:val="00843974"/>
    <w:rsid w:val="00870AF2"/>
    <w:rsid w:val="0087377F"/>
    <w:rsid w:val="008756E2"/>
    <w:rsid w:val="0089654D"/>
    <w:rsid w:val="008A52DA"/>
    <w:rsid w:val="008B4693"/>
    <w:rsid w:val="008B55DB"/>
    <w:rsid w:val="008B5E3C"/>
    <w:rsid w:val="008C0C44"/>
    <w:rsid w:val="008C446A"/>
    <w:rsid w:val="008C6D21"/>
    <w:rsid w:val="008D3541"/>
    <w:rsid w:val="008D75E3"/>
    <w:rsid w:val="008E4A8B"/>
    <w:rsid w:val="008F3FE6"/>
    <w:rsid w:val="008F4C32"/>
    <w:rsid w:val="00900977"/>
    <w:rsid w:val="009063A6"/>
    <w:rsid w:val="009129C7"/>
    <w:rsid w:val="00917146"/>
    <w:rsid w:val="0093428D"/>
    <w:rsid w:val="00937F3F"/>
    <w:rsid w:val="0094122F"/>
    <w:rsid w:val="0095177B"/>
    <w:rsid w:val="009639E1"/>
    <w:rsid w:val="00970642"/>
    <w:rsid w:val="00974C9C"/>
    <w:rsid w:val="00974E6C"/>
    <w:rsid w:val="009774AA"/>
    <w:rsid w:val="00977562"/>
    <w:rsid w:val="009779F8"/>
    <w:rsid w:val="00984338"/>
    <w:rsid w:val="00992617"/>
    <w:rsid w:val="009938E0"/>
    <w:rsid w:val="00996322"/>
    <w:rsid w:val="0099681E"/>
    <w:rsid w:val="0099744F"/>
    <w:rsid w:val="0099767B"/>
    <w:rsid w:val="009A3AE6"/>
    <w:rsid w:val="009B2A28"/>
    <w:rsid w:val="009B2AFC"/>
    <w:rsid w:val="009B6CB9"/>
    <w:rsid w:val="009B737E"/>
    <w:rsid w:val="009C44AD"/>
    <w:rsid w:val="009D10D4"/>
    <w:rsid w:val="009D2C8B"/>
    <w:rsid w:val="009D3CD4"/>
    <w:rsid w:val="009D69DE"/>
    <w:rsid w:val="009E08A6"/>
    <w:rsid w:val="009E4485"/>
    <w:rsid w:val="009E4F48"/>
    <w:rsid w:val="009F47F5"/>
    <w:rsid w:val="009F48E5"/>
    <w:rsid w:val="00A050C9"/>
    <w:rsid w:val="00A05B83"/>
    <w:rsid w:val="00A146AE"/>
    <w:rsid w:val="00A159CD"/>
    <w:rsid w:val="00A2066B"/>
    <w:rsid w:val="00A20D4D"/>
    <w:rsid w:val="00A21054"/>
    <w:rsid w:val="00A21B74"/>
    <w:rsid w:val="00A23833"/>
    <w:rsid w:val="00A27F8A"/>
    <w:rsid w:val="00A328ED"/>
    <w:rsid w:val="00A331DC"/>
    <w:rsid w:val="00A3711A"/>
    <w:rsid w:val="00A544E7"/>
    <w:rsid w:val="00A558BF"/>
    <w:rsid w:val="00A55F2F"/>
    <w:rsid w:val="00A61992"/>
    <w:rsid w:val="00A638EF"/>
    <w:rsid w:val="00A72353"/>
    <w:rsid w:val="00A8003D"/>
    <w:rsid w:val="00A809CD"/>
    <w:rsid w:val="00A82D04"/>
    <w:rsid w:val="00A91BC1"/>
    <w:rsid w:val="00A92695"/>
    <w:rsid w:val="00A96BDB"/>
    <w:rsid w:val="00AB07E0"/>
    <w:rsid w:val="00AB1E64"/>
    <w:rsid w:val="00AB24EB"/>
    <w:rsid w:val="00AC3388"/>
    <w:rsid w:val="00AC4297"/>
    <w:rsid w:val="00AC564B"/>
    <w:rsid w:val="00AC755E"/>
    <w:rsid w:val="00AD22FA"/>
    <w:rsid w:val="00AD4552"/>
    <w:rsid w:val="00AD7B31"/>
    <w:rsid w:val="00AE31D0"/>
    <w:rsid w:val="00AE4BA4"/>
    <w:rsid w:val="00AE558D"/>
    <w:rsid w:val="00AF0CC6"/>
    <w:rsid w:val="00AF503D"/>
    <w:rsid w:val="00AF6FCB"/>
    <w:rsid w:val="00AF769F"/>
    <w:rsid w:val="00B0264B"/>
    <w:rsid w:val="00B03B07"/>
    <w:rsid w:val="00B07BF9"/>
    <w:rsid w:val="00B14AAF"/>
    <w:rsid w:val="00B16D17"/>
    <w:rsid w:val="00B1776A"/>
    <w:rsid w:val="00B24F3D"/>
    <w:rsid w:val="00B25597"/>
    <w:rsid w:val="00B33830"/>
    <w:rsid w:val="00B36CE9"/>
    <w:rsid w:val="00B401AC"/>
    <w:rsid w:val="00B41939"/>
    <w:rsid w:val="00B44AF5"/>
    <w:rsid w:val="00B61023"/>
    <w:rsid w:val="00B638D9"/>
    <w:rsid w:val="00B67A40"/>
    <w:rsid w:val="00B736CE"/>
    <w:rsid w:val="00B739DD"/>
    <w:rsid w:val="00B74A4E"/>
    <w:rsid w:val="00B871C5"/>
    <w:rsid w:val="00B91EC7"/>
    <w:rsid w:val="00B95A1E"/>
    <w:rsid w:val="00B95BE4"/>
    <w:rsid w:val="00BA1ACF"/>
    <w:rsid w:val="00BA6D4C"/>
    <w:rsid w:val="00BB13B9"/>
    <w:rsid w:val="00BB5444"/>
    <w:rsid w:val="00BB544E"/>
    <w:rsid w:val="00BB54B4"/>
    <w:rsid w:val="00BB6409"/>
    <w:rsid w:val="00BB6CFE"/>
    <w:rsid w:val="00BC4BA9"/>
    <w:rsid w:val="00BC6F4D"/>
    <w:rsid w:val="00BD1F5B"/>
    <w:rsid w:val="00BD5EA9"/>
    <w:rsid w:val="00BD7019"/>
    <w:rsid w:val="00BE42EA"/>
    <w:rsid w:val="00BE6B55"/>
    <w:rsid w:val="00BE7395"/>
    <w:rsid w:val="00BE7D96"/>
    <w:rsid w:val="00BF00C0"/>
    <w:rsid w:val="00BF14D3"/>
    <w:rsid w:val="00C00CE5"/>
    <w:rsid w:val="00C02B14"/>
    <w:rsid w:val="00C111EB"/>
    <w:rsid w:val="00C16650"/>
    <w:rsid w:val="00C17889"/>
    <w:rsid w:val="00C22000"/>
    <w:rsid w:val="00C22C54"/>
    <w:rsid w:val="00C23859"/>
    <w:rsid w:val="00C25E2C"/>
    <w:rsid w:val="00C2665D"/>
    <w:rsid w:val="00C31675"/>
    <w:rsid w:val="00C32F4A"/>
    <w:rsid w:val="00C32FC3"/>
    <w:rsid w:val="00C34D49"/>
    <w:rsid w:val="00C3743B"/>
    <w:rsid w:val="00C40B1E"/>
    <w:rsid w:val="00C41621"/>
    <w:rsid w:val="00C44391"/>
    <w:rsid w:val="00C44B26"/>
    <w:rsid w:val="00C450F4"/>
    <w:rsid w:val="00C459C9"/>
    <w:rsid w:val="00C46DC4"/>
    <w:rsid w:val="00C51933"/>
    <w:rsid w:val="00C54336"/>
    <w:rsid w:val="00C57D2A"/>
    <w:rsid w:val="00C6132E"/>
    <w:rsid w:val="00C625B2"/>
    <w:rsid w:val="00C65BCF"/>
    <w:rsid w:val="00C67CB4"/>
    <w:rsid w:val="00C73F10"/>
    <w:rsid w:val="00C74D6D"/>
    <w:rsid w:val="00C80714"/>
    <w:rsid w:val="00C8266E"/>
    <w:rsid w:val="00C837DE"/>
    <w:rsid w:val="00C95C46"/>
    <w:rsid w:val="00C961E1"/>
    <w:rsid w:val="00C9653C"/>
    <w:rsid w:val="00C97194"/>
    <w:rsid w:val="00C974B5"/>
    <w:rsid w:val="00CA0D62"/>
    <w:rsid w:val="00CA1E91"/>
    <w:rsid w:val="00CA52C8"/>
    <w:rsid w:val="00CA6533"/>
    <w:rsid w:val="00CB20D3"/>
    <w:rsid w:val="00CB27A5"/>
    <w:rsid w:val="00CC01CA"/>
    <w:rsid w:val="00CC4310"/>
    <w:rsid w:val="00CC4CA0"/>
    <w:rsid w:val="00CC799E"/>
    <w:rsid w:val="00CD1DE9"/>
    <w:rsid w:val="00CD265A"/>
    <w:rsid w:val="00CD39E1"/>
    <w:rsid w:val="00CD7670"/>
    <w:rsid w:val="00CE1036"/>
    <w:rsid w:val="00CE460E"/>
    <w:rsid w:val="00CF0626"/>
    <w:rsid w:val="00CF324C"/>
    <w:rsid w:val="00CF382E"/>
    <w:rsid w:val="00CF4DD3"/>
    <w:rsid w:val="00CF5D3E"/>
    <w:rsid w:val="00D03500"/>
    <w:rsid w:val="00D05D84"/>
    <w:rsid w:val="00D07787"/>
    <w:rsid w:val="00D10460"/>
    <w:rsid w:val="00D15EFD"/>
    <w:rsid w:val="00D20C84"/>
    <w:rsid w:val="00D234F3"/>
    <w:rsid w:val="00D33120"/>
    <w:rsid w:val="00D52C92"/>
    <w:rsid w:val="00D532D0"/>
    <w:rsid w:val="00D6533E"/>
    <w:rsid w:val="00D77A58"/>
    <w:rsid w:val="00D80F8D"/>
    <w:rsid w:val="00D85485"/>
    <w:rsid w:val="00D938CA"/>
    <w:rsid w:val="00D93EE5"/>
    <w:rsid w:val="00D9484A"/>
    <w:rsid w:val="00D97B8D"/>
    <w:rsid w:val="00DA2A6D"/>
    <w:rsid w:val="00DA4B69"/>
    <w:rsid w:val="00DC268C"/>
    <w:rsid w:val="00DC363E"/>
    <w:rsid w:val="00DC633E"/>
    <w:rsid w:val="00DC7770"/>
    <w:rsid w:val="00DD4D96"/>
    <w:rsid w:val="00DD57E3"/>
    <w:rsid w:val="00DE26E3"/>
    <w:rsid w:val="00DE47EA"/>
    <w:rsid w:val="00DE5C8C"/>
    <w:rsid w:val="00E0539D"/>
    <w:rsid w:val="00E167DD"/>
    <w:rsid w:val="00E16BA2"/>
    <w:rsid w:val="00E22295"/>
    <w:rsid w:val="00E25506"/>
    <w:rsid w:val="00E26DCF"/>
    <w:rsid w:val="00E32C1F"/>
    <w:rsid w:val="00E43CB3"/>
    <w:rsid w:val="00E46978"/>
    <w:rsid w:val="00E4709E"/>
    <w:rsid w:val="00E47108"/>
    <w:rsid w:val="00E554ED"/>
    <w:rsid w:val="00E65AFC"/>
    <w:rsid w:val="00E6763A"/>
    <w:rsid w:val="00E6773B"/>
    <w:rsid w:val="00E67B84"/>
    <w:rsid w:val="00E72AFE"/>
    <w:rsid w:val="00E761BE"/>
    <w:rsid w:val="00E84A2B"/>
    <w:rsid w:val="00E862BF"/>
    <w:rsid w:val="00E8673F"/>
    <w:rsid w:val="00E90CA8"/>
    <w:rsid w:val="00E92268"/>
    <w:rsid w:val="00E94BB6"/>
    <w:rsid w:val="00E951BD"/>
    <w:rsid w:val="00E95D0C"/>
    <w:rsid w:val="00EA1A3A"/>
    <w:rsid w:val="00EA26E6"/>
    <w:rsid w:val="00EA2D7B"/>
    <w:rsid w:val="00EA5095"/>
    <w:rsid w:val="00EB1691"/>
    <w:rsid w:val="00EB24A4"/>
    <w:rsid w:val="00EB2C02"/>
    <w:rsid w:val="00EB4B61"/>
    <w:rsid w:val="00EB6A66"/>
    <w:rsid w:val="00EB7B48"/>
    <w:rsid w:val="00EC45A8"/>
    <w:rsid w:val="00ED52EC"/>
    <w:rsid w:val="00EE676A"/>
    <w:rsid w:val="00EF0E72"/>
    <w:rsid w:val="00EF35BA"/>
    <w:rsid w:val="00EF4393"/>
    <w:rsid w:val="00F05587"/>
    <w:rsid w:val="00F14657"/>
    <w:rsid w:val="00F2107F"/>
    <w:rsid w:val="00F240C3"/>
    <w:rsid w:val="00F27BE5"/>
    <w:rsid w:val="00F343F3"/>
    <w:rsid w:val="00F34E3E"/>
    <w:rsid w:val="00F50BEC"/>
    <w:rsid w:val="00F533A6"/>
    <w:rsid w:val="00F53EEE"/>
    <w:rsid w:val="00F5645E"/>
    <w:rsid w:val="00F62811"/>
    <w:rsid w:val="00F72D01"/>
    <w:rsid w:val="00F767A4"/>
    <w:rsid w:val="00F849E6"/>
    <w:rsid w:val="00F91DF2"/>
    <w:rsid w:val="00F91F1D"/>
    <w:rsid w:val="00F96262"/>
    <w:rsid w:val="00F97D73"/>
    <w:rsid w:val="00FA2327"/>
    <w:rsid w:val="00FA3287"/>
    <w:rsid w:val="00FA7212"/>
    <w:rsid w:val="00FB3FFD"/>
    <w:rsid w:val="00FB4FF0"/>
    <w:rsid w:val="00FB5A5F"/>
    <w:rsid w:val="00FC77E2"/>
    <w:rsid w:val="00FD0225"/>
    <w:rsid w:val="00FD3DCB"/>
    <w:rsid w:val="00FD6D38"/>
    <w:rsid w:val="00FD7D02"/>
    <w:rsid w:val="00FF02AC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15F2F82"/>
  <w15:docId w15:val="{D637029B-59BD-4D93-A0C3-EB44814A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090D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90DB6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090DB6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090DB6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090DB6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E4A8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DB15D-9E4A-4AA3-9BEE-B3CF45E1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330</TotalTime>
  <Pages>15</Pages>
  <Words>2944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19686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Tuan Dung</cp:lastModifiedBy>
  <cp:revision>576</cp:revision>
  <cp:lastPrinted>2013-12-07T15:57:00Z</cp:lastPrinted>
  <dcterms:created xsi:type="dcterms:W3CDTF">2019-03-31T16:33:00Z</dcterms:created>
  <dcterms:modified xsi:type="dcterms:W3CDTF">2019-06-24T11:04:00Z</dcterms:modified>
</cp:coreProperties>
</file>