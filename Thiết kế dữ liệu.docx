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0130C5" w:rsidRDefault="003548A8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D234F3" w:rsidRPr="000130C5" w:rsidRDefault="00C14AB8" w:rsidP="007A1DE8">
      <w:pPr>
        <w:pStyle w:val="Title"/>
        <w:jc w:val="right"/>
        <w:rPr>
          <w:lang w:val="en-US"/>
        </w:rPr>
      </w:pPr>
      <w:r w:rsidRPr="000130C5">
        <w:rPr>
          <w:lang w:val="en-US"/>
        </w:rPr>
        <w:t>Thiết kế dữ liệu</w:t>
      </w:r>
      <w:r w:rsidR="007A1DE8" w:rsidRPr="000130C5">
        <w:rPr>
          <w:lang w:val="en-US"/>
        </w:rPr>
        <w:t xml:space="preserve"> </w:t>
      </w:r>
      <w:r w:rsidR="000317B1">
        <w:rPr>
          <w:lang w:val="en-US"/>
        </w:rPr>
        <w:t>MIKEWEB</w:t>
      </w:r>
    </w:p>
    <w:p w:rsidR="007A1DE8" w:rsidRPr="000130C5" w:rsidRDefault="007A1DE8" w:rsidP="007A1DE8">
      <w:pPr>
        <w:rPr>
          <w:lang w:val="en-US"/>
        </w:rPr>
      </w:pPr>
    </w:p>
    <w:p w:rsidR="00D234F3" w:rsidRPr="000130C5" w:rsidRDefault="007A1DE8" w:rsidP="002159D8">
      <w:pPr>
        <w:jc w:val="right"/>
        <w:rPr>
          <w:rFonts w:ascii="Arial" w:hAnsi="Arial"/>
          <w:sz w:val="34"/>
          <w:szCs w:val="30"/>
          <w:lang w:val="en-US"/>
        </w:rPr>
      </w:pPr>
      <w:r w:rsidRPr="000130C5">
        <w:rPr>
          <w:rFonts w:ascii="Arial" w:hAnsi="Arial"/>
          <w:sz w:val="34"/>
          <w:szCs w:val="30"/>
          <w:lang w:val="en-US"/>
        </w:rPr>
        <w:t xml:space="preserve">Version </w:t>
      </w:r>
      <w:r w:rsidR="008A2778">
        <w:rPr>
          <w:rFonts w:ascii="Arial" w:hAnsi="Arial"/>
          <w:sz w:val="34"/>
          <w:szCs w:val="30"/>
          <w:lang w:val="en-US"/>
        </w:rPr>
        <w:t>5</w:t>
      </w:r>
      <w:r w:rsidR="002159D8" w:rsidRPr="000130C5">
        <w:rPr>
          <w:rFonts w:ascii="Arial" w:hAnsi="Arial"/>
          <w:sz w:val="34"/>
          <w:szCs w:val="30"/>
          <w:lang w:val="en-US"/>
        </w:rPr>
        <w:t>.0</w:t>
      </w:r>
    </w:p>
    <w:p w:rsidR="003548A8" w:rsidRPr="000130C5" w:rsidRDefault="003548A8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01562" w:rsidRPr="000130C5" w:rsidRDefault="00301562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3548A8" w:rsidRPr="000130C5" w:rsidRDefault="003548A8" w:rsidP="003548A8">
      <w:pPr>
        <w:rPr>
          <w:lang w:val="en-US"/>
        </w:rPr>
      </w:pPr>
    </w:p>
    <w:p w:rsidR="003548A8" w:rsidRPr="000130C5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0130C5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4431B" w:rsidRPr="000130C5" w:rsidRDefault="00E2491F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1612434 – Lưu Tuấn Nguyên</w:t>
      </w:r>
    </w:p>
    <w:p w:rsidR="006617D8" w:rsidRDefault="006617D8" w:rsidP="00623BE6">
      <w:pPr>
        <w:jc w:val="center"/>
        <w:rPr>
          <w:rFonts w:ascii="Arial" w:hAnsi="Arial" w:cs="Arial"/>
          <w:sz w:val="30"/>
          <w:szCs w:val="30"/>
          <w:lang w:val="en-US"/>
        </w:rPr>
        <w:sectPr w:rsidR="006617D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:rsidR="00623BE6" w:rsidRPr="000130C5" w:rsidRDefault="00623BE6" w:rsidP="00623BE6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A1DE8" w:rsidRPr="000130C5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0130C5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 w:rsidRPr="000130C5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0130C5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0130C5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0130C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0130C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0130C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0130C5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0130C5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0A71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15/05/2019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0A71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0A71EE" w:rsidP="00F1743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 xml:space="preserve">Thêm sơ đồ </w:t>
            </w:r>
            <w:r w:rsidR="00F17438" w:rsidRPr="000130C5">
              <w:rPr>
                <w:rFonts w:eastAsia="SimSun"/>
                <w:lang w:val="en-US"/>
              </w:rPr>
              <w:t>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0A71E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Lưu Tuấn Nguyên</w:t>
            </w:r>
          </w:p>
        </w:tc>
      </w:tr>
      <w:tr w:rsidR="000130C5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255D1C" w:rsidP="00255D1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16/05/2019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255D1C" w:rsidP="00255D1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255D1C" w:rsidP="00255D1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Mô tả chi tiết sơ đồ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0130C5" w:rsidRDefault="00DE412C" w:rsidP="00255D1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Lưu Tuấn Nguyên</w:t>
            </w:r>
            <w:bookmarkStart w:id="0" w:name="_GoBack"/>
            <w:bookmarkEnd w:id="0"/>
          </w:p>
        </w:tc>
      </w:tr>
      <w:tr w:rsidR="00EE34DE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DE" w:rsidRPr="000130C5" w:rsidRDefault="00EE34D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17/05/2019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DE" w:rsidRPr="000130C5" w:rsidRDefault="00EE34D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DE" w:rsidRPr="000130C5" w:rsidRDefault="00EE34D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DE" w:rsidRPr="000130C5" w:rsidRDefault="00EE34D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Lưu Tuấn Nguyên</w:t>
            </w:r>
          </w:p>
        </w:tc>
      </w:tr>
      <w:tr w:rsidR="00BE780C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0C" w:rsidRPr="000130C5" w:rsidRDefault="00BE780C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0C" w:rsidRPr="000130C5" w:rsidRDefault="00BE780C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0C" w:rsidRPr="000130C5" w:rsidRDefault="0076361F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 sửa, nộp lần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0C" w:rsidRPr="000130C5" w:rsidRDefault="007901C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Lưu Tuấn Nguyên</w:t>
            </w:r>
          </w:p>
        </w:tc>
      </w:tr>
      <w:tr w:rsidR="0037006E" w:rsidRPr="000130C5" w:rsidTr="00EE34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06E" w:rsidRDefault="0037006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06E" w:rsidRDefault="0037006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06E" w:rsidRDefault="0037006E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06E" w:rsidRPr="000130C5" w:rsidRDefault="00E51C50" w:rsidP="00EE34D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130C5">
              <w:rPr>
                <w:rFonts w:eastAsia="SimSun"/>
                <w:lang w:val="en-US"/>
              </w:rPr>
              <w:t>Lưu Tuấn Nguyên</w:t>
            </w:r>
          </w:p>
        </w:tc>
      </w:tr>
    </w:tbl>
    <w:p w:rsidR="00A23833" w:rsidRPr="000130C5" w:rsidRDefault="00A23833" w:rsidP="0031511D">
      <w:pPr>
        <w:pStyle w:val="Title"/>
        <w:rPr>
          <w:lang w:val="en-US"/>
        </w:rPr>
      </w:pPr>
    </w:p>
    <w:p w:rsidR="00C14AB8" w:rsidRPr="000130C5" w:rsidRDefault="00A23833" w:rsidP="00C32151">
      <w:pPr>
        <w:pStyle w:val="Title"/>
        <w:jc w:val="left"/>
        <w:rPr>
          <w:lang w:val="en-US"/>
        </w:rPr>
      </w:pPr>
      <w:r w:rsidRPr="000130C5">
        <w:rPr>
          <w:lang w:val="en-US"/>
        </w:rPr>
        <w:br w:type="page"/>
      </w:r>
      <w:r w:rsidRPr="000130C5">
        <w:rPr>
          <w:lang w:val="en-US"/>
        </w:rPr>
        <w:fldChar w:fldCharType="begin"/>
      </w:r>
      <w:r w:rsidRPr="000130C5">
        <w:rPr>
          <w:lang w:val="en-US"/>
        </w:rPr>
        <w:instrText xml:space="preserve"> TOC \o "1-2" \h \z \u </w:instrText>
      </w:r>
      <w:r w:rsidRPr="000130C5">
        <w:rPr>
          <w:lang w:val="en-US"/>
        </w:rPr>
        <w:fldChar w:fldCharType="end"/>
      </w:r>
    </w:p>
    <w:p w:rsidR="00465EBA" w:rsidRDefault="00465EBA" w:rsidP="009234F2">
      <w:pPr>
        <w:pStyle w:val="TOCHeading"/>
        <w:jc w:val="center"/>
        <w:rPr>
          <w:color w:val="auto"/>
        </w:rPr>
      </w:pPr>
    </w:p>
    <w:sdt>
      <w:sdtPr>
        <w:id w:val="199986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0DA6" w:rsidRPr="00465EBA" w:rsidRDefault="009234F2" w:rsidP="00465EBA">
          <w:pPr>
            <w:widowControl/>
            <w:spacing w:line="240" w:lineRule="auto"/>
            <w:jc w:val="center"/>
            <w:rPr>
              <w:sz w:val="40"/>
            </w:rPr>
          </w:pPr>
          <w:r w:rsidRPr="00465EBA">
            <w:rPr>
              <w:sz w:val="40"/>
            </w:rPr>
            <w:t>Mục lục</w:t>
          </w:r>
        </w:p>
        <w:p w:rsidR="00C32151" w:rsidRDefault="00630D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55530" w:history="1">
            <w:r w:rsidR="00C32151" w:rsidRPr="00234611">
              <w:rPr>
                <w:rStyle w:val="Hyperlink"/>
                <w:noProof/>
              </w:rPr>
              <w:t>1.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</w:rPr>
              <w:t>Sơ đồ logic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_Toc11255530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1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1" w:history="1">
            <w:r w:rsidR="00C32151" w:rsidRPr="00234611">
              <w:rPr>
                <w:rStyle w:val="Hyperlink"/>
                <w:noProof/>
              </w:rPr>
              <w:t>2.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</w:rPr>
              <w:t>Mô tả chi tiết các kiểu dữ liệu trong sơ đồ logic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_Toc11255531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1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2" w:history="1">
            <w:r w:rsidR="00C32151" w:rsidRPr="00234611">
              <w:rPr>
                <w:rStyle w:val="Hyperlink"/>
                <w:noProof/>
                <w:lang w:val="en-US"/>
              </w:rPr>
              <w:t>2.1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Truyện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_Toc11255532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1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3" w:history="1">
            <w:r w:rsidR="00C32151" w:rsidRPr="00234611">
              <w:rPr>
                <w:rStyle w:val="Hyperlink"/>
                <w:noProof/>
                <w:lang w:val="en-US"/>
              </w:rPr>
              <w:t>2.2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Chương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_Toc11255533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1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4" w:history="1">
            <w:r w:rsidR="00C32151" w:rsidRPr="00234611">
              <w:rPr>
                <w:rStyle w:val="Hyperlink"/>
                <w:noProof/>
                <w:lang w:val="en-US"/>
              </w:rPr>
              <w:t>2.3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Kho thể loại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_Toc11255534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2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5" w:history="1">
            <w:r w:rsidR="00C32151" w:rsidRPr="00234611">
              <w:rPr>
                <w:rStyle w:val="Hyperlink"/>
                <w:noProof/>
                <w:lang w:val="en-US"/>
              </w:rPr>
              <w:t>2.4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Bookmarks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_Toc11255535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2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6" w:history="1">
            <w:r w:rsidR="00C32151" w:rsidRPr="00234611">
              <w:rPr>
                <w:rStyle w:val="Hyperlink"/>
                <w:noProof/>
                <w:lang w:val="en-US"/>
              </w:rPr>
              <w:t>2.5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User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_Toc11255536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2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7" w:history="1">
            <w:r w:rsidR="00C32151" w:rsidRPr="00234611">
              <w:rPr>
                <w:rStyle w:val="Hyperlink"/>
                <w:noProof/>
                <w:lang w:val="en-US"/>
              </w:rPr>
              <w:t>2.6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Tác giả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_Toc11255537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2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C32151" w:rsidRDefault="007634A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5538" w:history="1">
            <w:r w:rsidR="00C32151" w:rsidRPr="00234611">
              <w:rPr>
                <w:rStyle w:val="Hyperlink"/>
                <w:noProof/>
                <w:lang w:val="en-US"/>
              </w:rPr>
              <w:t>2.7</w:t>
            </w:r>
            <w:r w:rsidR="00C321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32151" w:rsidRPr="00234611">
              <w:rPr>
                <w:rStyle w:val="Hyperlink"/>
                <w:noProof/>
                <w:lang w:val="en-US"/>
              </w:rPr>
              <w:t>Lịch sử đọc</w:t>
            </w:r>
            <w:r w:rsidR="00C32151">
              <w:rPr>
                <w:noProof/>
                <w:webHidden/>
              </w:rPr>
              <w:tab/>
            </w:r>
            <w:r w:rsidR="00C32151">
              <w:rPr>
                <w:noProof/>
                <w:webHidden/>
              </w:rPr>
              <w:fldChar w:fldCharType="begin"/>
            </w:r>
            <w:r w:rsidR="00C32151">
              <w:rPr>
                <w:noProof/>
                <w:webHidden/>
              </w:rPr>
              <w:instrText xml:space="preserve"> PAGEREF _Toc11255538 \h </w:instrText>
            </w:r>
            <w:r w:rsidR="00C32151">
              <w:rPr>
                <w:noProof/>
                <w:webHidden/>
              </w:rPr>
            </w:r>
            <w:r w:rsidR="00C32151">
              <w:rPr>
                <w:noProof/>
                <w:webHidden/>
              </w:rPr>
              <w:fldChar w:fldCharType="separate"/>
            </w:r>
            <w:r w:rsidR="00C32151">
              <w:rPr>
                <w:noProof/>
                <w:webHidden/>
              </w:rPr>
              <w:t>2</w:t>
            </w:r>
            <w:r w:rsidR="00C32151">
              <w:rPr>
                <w:noProof/>
                <w:webHidden/>
              </w:rPr>
              <w:fldChar w:fldCharType="end"/>
            </w:r>
          </w:hyperlink>
        </w:p>
        <w:p w:rsidR="00630DA6" w:rsidRDefault="00630DA6">
          <w:r>
            <w:rPr>
              <w:b/>
              <w:bCs/>
              <w:noProof/>
            </w:rPr>
            <w:fldChar w:fldCharType="end"/>
          </w:r>
        </w:p>
      </w:sdtContent>
    </w:sdt>
    <w:p w:rsidR="00486C5F" w:rsidRDefault="00486C5F">
      <w:pPr>
        <w:widowControl/>
        <w:spacing w:line="240" w:lineRule="auto"/>
        <w:rPr>
          <w:lang w:val="en-US"/>
        </w:rPr>
        <w:sectPr w:rsidR="00486C5F" w:rsidSect="00301562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:rsidR="00C14AB8" w:rsidRPr="000130C5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bookmarkStart w:id="3" w:name="_Toc11255530"/>
      <w:r w:rsidRPr="000130C5">
        <w:lastRenderedPageBreak/>
        <w:t>Sơ đồ</w:t>
      </w:r>
      <w:bookmarkEnd w:id="1"/>
      <w:bookmarkEnd w:id="2"/>
      <w:r w:rsidR="0038327A" w:rsidRPr="000130C5">
        <w:t xml:space="preserve"> logic</w:t>
      </w:r>
      <w:bookmarkEnd w:id="3"/>
    </w:p>
    <w:p w:rsidR="00862E08" w:rsidRPr="00D746A5" w:rsidRDefault="00862E08" w:rsidP="00D746A5">
      <w:pPr>
        <w:rPr>
          <w:lang w:val="en-US"/>
        </w:rPr>
      </w:pPr>
      <w:r w:rsidRPr="00D746A5">
        <w:rPr>
          <w:lang w:val="en-US"/>
        </w:rPr>
        <w:t xml:space="preserve">Cơ sở dữ liệu của đề tài được </w:t>
      </w:r>
      <w:r w:rsidR="00D746A5">
        <w:rPr>
          <w:lang w:val="en-US"/>
        </w:rPr>
        <w:t>lưu trữ trên MongoDB.</w:t>
      </w:r>
    </w:p>
    <w:p w:rsidR="00C91FAF" w:rsidRPr="000130C5" w:rsidRDefault="008C3B41" w:rsidP="009F472B">
      <w:pPr>
        <w:ind w:left="-709"/>
      </w:pPr>
      <w:r>
        <w:rPr>
          <w:noProof/>
          <w:lang w:eastAsia="vi-VN"/>
        </w:rPr>
        <w:drawing>
          <wp:inline distT="0" distB="0" distL="0" distR="0" wp14:anchorId="3E0CB554" wp14:editId="08953255">
            <wp:extent cx="6686550" cy="4116512"/>
            <wp:effectExtent l="0" t="0" r="0" b="0"/>
            <wp:docPr id="1" name="Picture 1" descr="D:\LuuTuanNguyen\Study\Phân tích thiết kế phần mềm\Đồ án cuối kì\Sơ đồ dữ liệ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uTuanNguyen\Study\Phân tích thiết kế phần mềm\Đồ án cuối kì\Sơ đồ dữ liệ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53" cy="412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B8" w:rsidRPr="000130C5" w:rsidRDefault="00C14AB8" w:rsidP="00C14AB8">
      <w:pPr>
        <w:pStyle w:val="Heading1"/>
        <w:spacing w:line="360" w:lineRule="auto"/>
        <w:jc w:val="both"/>
      </w:pPr>
      <w:bookmarkStart w:id="4" w:name="_Toc176928160"/>
      <w:bookmarkStart w:id="5" w:name="_Toc369451399"/>
      <w:bookmarkStart w:id="6" w:name="_Toc11255531"/>
      <w:r w:rsidRPr="000130C5">
        <w:t>Mô tả chi tiết các kiểu dữ liệu trong sơ đồ logic</w:t>
      </w:r>
      <w:bookmarkEnd w:id="4"/>
      <w:bookmarkEnd w:id="5"/>
      <w:bookmarkEnd w:id="6"/>
    </w:p>
    <w:p w:rsidR="00255D1C" w:rsidRPr="000130C5" w:rsidRDefault="00255D1C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7" w:name="_Toc11255532"/>
      <w:r w:rsidRPr="000130C5">
        <w:rPr>
          <w:lang w:val="en-US"/>
        </w:rPr>
        <w:t>Truyện</w:t>
      </w:r>
      <w:bookmarkEnd w:id="7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truyện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Tên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0E2FDF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Tên truyện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Mô tả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6F1E1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Tóm tắt sơ lược truyện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Kho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6F1E1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kho truyện</w:t>
            </w:r>
          </w:p>
        </w:tc>
      </w:tr>
      <w:tr w:rsidR="00C430B6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B6" w:rsidRPr="000130C5" w:rsidRDefault="001D4513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B6" w:rsidRPr="000130C5" w:rsidRDefault="00C430B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Tác giả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B6" w:rsidRPr="000130C5" w:rsidRDefault="00EB461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B6" w:rsidRDefault="00EB461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B6" w:rsidRPr="000130C5" w:rsidRDefault="00513199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 tác giả</w:t>
            </w:r>
          </w:p>
        </w:tc>
      </w:tr>
      <w:tr w:rsidR="000130C5" w:rsidRPr="000130C5" w:rsidTr="001D4513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D1C" w:rsidRPr="000130C5" w:rsidRDefault="001D4513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Lượt View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6F1E1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Lượt xem của truyện</w:t>
            </w:r>
          </w:p>
        </w:tc>
      </w:tr>
      <w:tr w:rsidR="000130C5" w:rsidRPr="000130C5" w:rsidTr="001D4513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D1C" w:rsidRPr="000130C5" w:rsidRDefault="001D4513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Ảnh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6F1E1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Ảnh bìa truyện</w:t>
            </w:r>
            <w:r w:rsidR="00F45E5D" w:rsidRPr="000130C5">
              <w:rPr>
                <w:lang w:val="en-US"/>
              </w:rPr>
              <w:t>, lưu dưới dạng đường dẫn đến file ảnh</w:t>
            </w:r>
          </w:p>
        </w:tc>
      </w:tr>
      <w:tr w:rsidR="000F3FE7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E7" w:rsidRPr="000130C5" w:rsidRDefault="001D4513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E7" w:rsidRPr="000130C5" w:rsidRDefault="000F3F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Tiến độ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E7" w:rsidRPr="000130C5" w:rsidRDefault="00C85C0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E7" w:rsidRPr="000130C5" w:rsidRDefault="006F1E16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E7" w:rsidRPr="000130C5" w:rsidRDefault="002C474C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Tiến độ cập nhật của truyện</w:t>
            </w:r>
          </w:p>
        </w:tc>
      </w:tr>
    </w:tbl>
    <w:p w:rsidR="00255D1C" w:rsidRPr="000130C5" w:rsidRDefault="00255D1C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8" w:name="_Toc11255533"/>
      <w:r w:rsidRPr="000130C5">
        <w:rPr>
          <w:lang w:val="en-US"/>
        </w:rPr>
        <w:t>Chương</w:t>
      </w:r>
      <w:bookmarkEnd w:id="8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chương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Tên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104907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Tên chương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Nội dung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104907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Nội dung chương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lastRenderedPageBreak/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Truyện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104907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truyện của chương</w:t>
            </w:r>
          </w:p>
        </w:tc>
      </w:tr>
    </w:tbl>
    <w:p w:rsidR="00255D1C" w:rsidRPr="000130C5" w:rsidRDefault="00255D1C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9" w:name="_Toc11255534"/>
      <w:r w:rsidRPr="000130C5">
        <w:rPr>
          <w:lang w:val="en-US"/>
        </w:rPr>
        <w:t>Kho thể loại</w:t>
      </w:r>
      <w:bookmarkEnd w:id="9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kho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Tên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F11903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Tên kho thể loại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Mô tả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F11903" w:rsidP="0076256F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Giới thiệu sơ lược về thể loại</w:t>
            </w:r>
          </w:p>
        </w:tc>
      </w:tr>
    </w:tbl>
    <w:p w:rsidR="00255D1C" w:rsidRPr="000130C5" w:rsidRDefault="00255D1C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10" w:name="_Toc11255535"/>
      <w:r w:rsidRPr="000130C5">
        <w:rPr>
          <w:lang w:val="en-US"/>
        </w:rPr>
        <w:t>Bookmarks</w:t>
      </w:r>
      <w:bookmarkEnd w:id="10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 xml:space="preserve">ID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bookmarks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Truyện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A1FCB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truyện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A1FCB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người dùng</w:t>
            </w:r>
          </w:p>
        </w:tc>
      </w:tr>
    </w:tbl>
    <w:p w:rsidR="00255D1C" w:rsidRPr="000130C5" w:rsidRDefault="00255D1C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11" w:name="_Toc11255536"/>
      <w:r w:rsidRPr="000130C5">
        <w:rPr>
          <w:lang w:val="en-US"/>
        </w:rPr>
        <w:t>User</w:t>
      </w:r>
      <w:bookmarkEnd w:id="11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người dùng</w:t>
            </w:r>
          </w:p>
        </w:tc>
      </w:tr>
      <w:tr w:rsidR="000130C5" w:rsidRPr="000130C5" w:rsidTr="00255D1C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67480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F23C7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0E049D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 xml:space="preserve">Tên </w:t>
            </w:r>
            <w:r w:rsidR="000E049D">
              <w:rPr>
                <w:lang w:val="en-US"/>
              </w:rPr>
              <w:t>tài khoản</w:t>
            </w:r>
          </w:p>
        </w:tc>
      </w:tr>
      <w:tr w:rsidR="000130C5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Password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F23C76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Mật khẩu đăng nhập</w:t>
            </w:r>
          </w:p>
        </w:tc>
      </w:tr>
      <w:tr w:rsidR="002A1FCB" w:rsidRPr="000130C5" w:rsidTr="00255D1C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CB" w:rsidRPr="000130C5" w:rsidRDefault="002A1FCB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CB" w:rsidRPr="000130C5" w:rsidRDefault="00DA2E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CB" w:rsidRPr="000130C5" w:rsidRDefault="00F23C7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CB" w:rsidRPr="000130C5" w:rsidRDefault="00462823" w:rsidP="00F23C76">
            <w:pPr>
              <w:pStyle w:val="BodyText"/>
              <w:tabs>
                <w:tab w:val="left" w:pos="1125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CB" w:rsidRPr="000130C5" w:rsidRDefault="00E5554C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 của người dùng</w:t>
            </w:r>
          </w:p>
        </w:tc>
      </w:tr>
    </w:tbl>
    <w:p w:rsidR="00255D1C" w:rsidRPr="000130C5" w:rsidRDefault="003E1F73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12" w:name="_Toc11255537"/>
      <w:r>
        <w:rPr>
          <w:lang w:val="en-US"/>
        </w:rPr>
        <w:t>Tác giả</w:t>
      </w:r>
      <w:bookmarkEnd w:id="12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BB079D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STT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Tên thuộc tính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Kiểu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Ràng buộc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>
            <w:r w:rsidRPr="000130C5">
              <w:t>Ý nghĩa/ghi chú</w:t>
            </w:r>
          </w:p>
        </w:tc>
      </w:tr>
      <w:tr w:rsidR="00C5633A" w:rsidRPr="000130C5" w:rsidTr="00CB5202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33A" w:rsidRPr="000130C5" w:rsidRDefault="00C5633A" w:rsidP="00C5633A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6808C5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 xml:space="preserve">ID </w:t>
            </w:r>
          </w:p>
        </w:tc>
      </w:tr>
      <w:tr w:rsidR="00C5633A" w:rsidRPr="000130C5" w:rsidTr="00CB5202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33A" w:rsidRPr="000130C5" w:rsidRDefault="00C5633A" w:rsidP="00C5633A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Tên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4230A2" w:rsidP="00C5633A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6808C5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 xml:space="preserve">Tên </w:t>
            </w:r>
            <w:r w:rsidR="006808C5">
              <w:rPr>
                <w:lang w:val="en-US"/>
              </w:rPr>
              <w:t>tác gỉa</w:t>
            </w:r>
          </w:p>
        </w:tc>
      </w:tr>
      <w:tr w:rsidR="00C5633A" w:rsidRPr="000130C5" w:rsidTr="00CB5202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33A" w:rsidRPr="000130C5" w:rsidRDefault="00C5633A" w:rsidP="00C5633A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Mô tả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C5633A" w:rsidP="00C563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4230A2" w:rsidP="00C5633A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3A" w:rsidRPr="000130C5" w:rsidRDefault="00831BC5" w:rsidP="00831BC5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Thông tin tác giả</w:t>
            </w:r>
          </w:p>
        </w:tc>
      </w:tr>
    </w:tbl>
    <w:p w:rsidR="00255D1C" w:rsidRPr="000130C5" w:rsidRDefault="00BB079D" w:rsidP="00255D1C">
      <w:pPr>
        <w:pStyle w:val="Heading2"/>
        <w:numPr>
          <w:ilvl w:val="1"/>
          <w:numId w:val="28"/>
        </w:numPr>
        <w:rPr>
          <w:lang w:val="en-US"/>
        </w:rPr>
      </w:pPr>
      <w:bookmarkStart w:id="13" w:name="_Toc11255538"/>
      <w:r w:rsidRPr="000130C5">
        <w:rPr>
          <w:lang w:val="en-US"/>
        </w:rPr>
        <w:t>Lịch sử đọc</w:t>
      </w:r>
      <w:bookmarkEnd w:id="13"/>
    </w:p>
    <w:tbl>
      <w:tblPr>
        <w:tblStyle w:val="TableGrid"/>
        <w:tblW w:w="9855" w:type="dxa"/>
        <w:tblLayout w:type="fixed"/>
        <w:tblLook w:val="01E0" w:firstRow="1" w:lastRow="1" w:firstColumn="1" w:lastColumn="1" w:noHBand="0" w:noVBand="0"/>
      </w:tblPr>
      <w:tblGrid>
        <w:gridCol w:w="1127"/>
        <w:gridCol w:w="1844"/>
        <w:gridCol w:w="1133"/>
        <w:gridCol w:w="1700"/>
        <w:gridCol w:w="4051"/>
      </w:tblGrid>
      <w:tr w:rsidR="000130C5" w:rsidRPr="000130C5" w:rsidTr="00BB079D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r w:rsidRPr="000130C5">
              <w:t>STT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r w:rsidRPr="000130C5">
              <w:t>Tên thuộc tính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r w:rsidRPr="000130C5">
              <w:t>Kiểu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r w:rsidRPr="000130C5">
              <w:t>Ràng buộc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r w:rsidRPr="000130C5">
              <w:t>Ý nghĩa/ghi chú</w:t>
            </w:r>
          </w:p>
        </w:tc>
      </w:tr>
      <w:tr w:rsidR="000130C5" w:rsidRPr="000130C5" w:rsidTr="00BB079D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Private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lịch sử đọc</w:t>
            </w:r>
          </w:p>
        </w:tc>
      </w:tr>
      <w:tr w:rsidR="000130C5" w:rsidRPr="000130C5" w:rsidTr="00BB079D">
        <w:trPr>
          <w:trHeight w:val="31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Chương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4230A2" w:rsidP="0076256F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chương</w:t>
            </w:r>
          </w:p>
        </w:tc>
      </w:tr>
      <w:tr w:rsidR="000130C5" w:rsidRPr="000130C5" w:rsidTr="00BB079D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ID User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4230A2" w:rsidP="0076256F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ID người dùng</w:t>
            </w:r>
          </w:p>
        </w:tc>
      </w:tr>
      <w:tr w:rsidR="00255D1C" w:rsidRPr="000130C5" w:rsidTr="00BB079D">
        <w:trPr>
          <w:trHeight w:val="32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255D1C" w:rsidP="0076256F">
            <w:pPr>
              <w:pStyle w:val="BodyText"/>
              <w:spacing w:after="0" w:line="240" w:lineRule="auto"/>
              <w:jc w:val="both"/>
              <w:rPr>
                <w:lang w:val="en-US"/>
              </w:rPr>
            </w:pPr>
            <w:r w:rsidRPr="000130C5">
              <w:rPr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Ngày đọc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0130C5">
              <w:rPr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4230A2" w:rsidP="0076256F">
            <w:pPr>
              <w:pStyle w:val="BodyText"/>
              <w:spacing w:after="0" w:line="240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D1C" w:rsidRPr="000130C5" w:rsidRDefault="00BB079D" w:rsidP="0076256F">
            <w:pPr>
              <w:pStyle w:val="BodyText"/>
              <w:spacing w:after="0" w:line="240" w:lineRule="auto"/>
              <w:rPr>
                <w:lang w:val="en-US"/>
              </w:rPr>
            </w:pPr>
            <w:r w:rsidRPr="000130C5">
              <w:rPr>
                <w:lang w:val="en-US"/>
              </w:rPr>
              <w:t>Ngày đọc</w:t>
            </w:r>
          </w:p>
        </w:tc>
      </w:tr>
    </w:tbl>
    <w:p w:rsidR="00255D1C" w:rsidRPr="000130C5" w:rsidRDefault="00255D1C" w:rsidP="003C2F0F">
      <w:pPr>
        <w:pStyle w:val="BodyText"/>
        <w:ind w:left="0"/>
        <w:rPr>
          <w:i/>
          <w:lang w:val="en-US"/>
        </w:rPr>
      </w:pPr>
    </w:p>
    <w:sectPr w:rsidR="00255D1C" w:rsidRPr="000130C5" w:rsidSect="00301562"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A9" w:rsidRDefault="007634A9">
      <w:r>
        <w:separator/>
      </w:r>
    </w:p>
  </w:endnote>
  <w:endnote w:type="continuationSeparator" w:id="0">
    <w:p w:rsidR="007634A9" w:rsidRDefault="0076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8240" behindDoc="1" locked="0" layoutInCell="1" allowOverlap="1" wp14:anchorId="67F6465D" wp14:editId="6DF6493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12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A9" w:rsidRDefault="007634A9">
      <w:r>
        <w:separator/>
      </w:r>
    </w:p>
  </w:footnote>
  <w:footnote w:type="continuationSeparator" w:id="0">
    <w:p w:rsidR="007634A9" w:rsidRDefault="00763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524B6A35" wp14:editId="32364B5F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8B4E34" w:rsidP="002E19D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MIKEWEB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2E19D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3E4B1D">
            <w:rPr>
              <w:color w:val="0000FF"/>
              <w:lang w:val="en-US"/>
            </w:rPr>
            <w:t>5</w:t>
          </w:r>
          <w:r w:rsidR="0078780A">
            <w:rPr>
              <w:color w:val="0000FF"/>
              <w:lang w:val="en-US"/>
            </w:rPr>
            <w:t>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7D7E9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233484">
            <w:rPr>
              <w:color w:val="0000FF"/>
              <w:lang w:val="en-US"/>
            </w:rPr>
            <w:t>24</w:t>
          </w:r>
          <w:r w:rsidR="007D7E93">
            <w:rPr>
              <w:color w:val="0000FF"/>
              <w:lang w:val="en-US"/>
            </w:rPr>
            <w:t>/06/2019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78207FE"/>
    <w:multiLevelType w:val="hybridMultilevel"/>
    <w:tmpl w:val="6BA88688"/>
    <w:lvl w:ilvl="0" w:tplc="D960DE3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30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130C5"/>
    <w:rsid w:val="000317B1"/>
    <w:rsid w:val="000519D9"/>
    <w:rsid w:val="000A71EE"/>
    <w:rsid w:val="000C0CA8"/>
    <w:rsid w:val="000E049D"/>
    <w:rsid w:val="000E2FDF"/>
    <w:rsid w:val="000F3C94"/>
    <w:rsid w:val="000F3FE7"/>
    <w:rsid w:val="00104907"/>
    <w:rsid w:val="0012306D"/>
    <w:rsid w:val="001D4513"/>
    <w:rsid w:val="001D5D42"/>
    <w:rsid w:val="00213ECB"/>
    <w:rsid w:val="002159D8"/>
    <w:rsid w:val="002160F2"/>
    <w:rsid w:val="00221A67"/>
    <w:rsid w:val="00233484"/>
    <w:rsid w:val="0024312C"/>
    <w:rsid w:val="00255D1C"/>
    <w:rsid w:val="00280546"/>
    <w:rsid w:val="002A1FCB"/>
    <w:rsid w:val="002C474C"/>
    <w:rsid w:val="002E19DA"/>
    <w:rsid w:val="00301562"/>
    <w:rsid w:val="0031511D"/>
    <w:rsid w:val="0033742A"/>
    <w:rsid w:val="003548A8"/>
    <w:rsid w:val="0037006E"/>
    <w:rsid w:val="003701D7"/>
    <w:rsid w:val="003747E6"/>
    <w:rsid w:val="0038327A"/>
    <w:rsid w:val="003A26CF"/>
    <w:rsid w:val="003C2F0F"/>
    <w:rsid w:val="003E1F73"/>
    <w:rsid w:val="003E4B1D"/>
    <w:rsid w:val="004176B5"/>
    <w:rsid w:val="004230A2"/>
    <w:rsid w:val="00435847"/>
    <w:rsid w:val="00437ABE"/>
    <w:rsid w:val="00462823"/>
    <w:rsid w:val="00465EBA"/>
    <w:rsid w:val="00486C5F"/>
    <w:rsid w:val="004B4AF5"/>
    <w:rsid w:val="004B7CC9"/>
    <w:rsid w:val="004E4257"/>
    <w:rsid w:val="00513199"/>
    <w:rsid w:val="00530168"/>
    <w:rsid w:val="00540943"/>
    <w:rsid w:val="005610CA"/>
    <w:rsid w:val="005802A5"/>
    <w:rsid w:val="0060493B"/>
    <w:rsid w:val="00623BE6"/>
    <w:rsid w:val="006257BE"/>
    <w:rsid w:val="00630DA6"/>
    <w:rsid w:val="006617D8"/>
    <w:rsid w:val="0067480B"/>
    <w:rsid w:val="006808C5"/>
    <w:rsid w:val="006855DC"/>
    <w:rsid w:val="006D084D"/>
    <w:rsid w:val="006E420F"/>
    <w:rsid w:val="006E51AA"/>
    <w:rsid w:val="006E56E2"/>
    <w:rsid w:val="006F1E16"/>
    <w:rsid w:val="007338F6"/>
    <w:rsid w:val="007634A9"/>
    <w:rsid w:val="0076361F"/>
    <w:rsid w:val="0078780A"/>
    <w:rsid w:val="007901CE"/>
    <w:rsid w:val="007A1DE8"/>
    <w:rsid w:val="007D7E93"/>
    <w:rsid w:val="007F21C9"/>
    <w:rsid w:val="008243D9"/>
    <w:rsid w:val="00831BC5"/>
    <w:rsid w:val="00862E08"/>
    <w:rsid w:val="008A2778"/>
    <w:rsid w:val="008B4E34"/>
    <w:rsid w:val="008C3B41"/>
    <w:rsid w:val="008C4E45"/>
    <w:rsid w:val="008D3541"/>
    <w:rsid w:val="009234F2"/>
    <w:rsid w:val="0094431B"/>
    <w:rsid w:val="00966C92"/>
    <w:rsid w:val="00984338"/>
    <w:rsid w:val="0099744F"/>
    <w:rsid w:val="009B2AFC"/>
    <w:rsid w:val="009F472B"/>
    <w:rsid w:val="009F47F5"/>
    <w:rsid w:val="00A054C6"/>
    <w:rsid w:val="00A077C4"/>
    <w:rsid w:val="00A23833"/>
    <w:rsid w:val="00A4442B"/>
    <w:rsid w:val="00A544E7"/>
    <w:rsid w:val="00A638EF"/>
    <w:rsid w:val="00A734E7"/>
    <w:rsid w:val="00AC11FA"/>
    <w:rsid w:val="00B871C5"/>
    <w:rsid w:val="00BA19EF"/>
    <w:rsid w:val="00BB079D"/>
    <w:rsid w:val="00BB5444"/>
    <w:rsid w:val="00BE780C"/>
    <w:rsid w:val="00C14AB8"/>
    <w:rsid w:val="00C239C2"/>
    <w:rsid w:val="00C25BB4"/>
    <w:rsid w:val="00C32151"/>
    <w:rsid w:val="00C430B6"/>
    <w:rsid w:val="00C459F2"/>
    <w:rsid w:val="00C5633A"/>
    <w:rsid w:val="00C74D6D"/>
    <w:rsid w:val="00C85C02"/>
    <w:rsid w:val="00C91FAF"/>
    <w:rsid w:val="00CA52C8"/>
    <w:rsid w:val="00CB5202"/>
    <w:rsid w:val="00CF5AE4"/>
    <w:rsid w:val="00D04A68"/>
    <w:rsid w:val="00D234F3"/>
    <w:rsid w:val="00D26FB7"/>
    <w:rsid w:val="00D328EA"/>
    <w:rsid w:val="00D746A5"/>
    <w:rsid w:val="00DA18C6"/>
    <w:rsid w:val="00DA2A6D"/>
    <w:rsid w:val="00DA2EA8"/>
    <w:rsid w:val="00DB57AA"/>
    <w:rsid w:val="00DC0C11"/>
    <w:rsid w:val="00DC363E"/>
    <w:rsid w:val="00DD57E3"/>
    <w:rsid w:val="00DE412C"/>
    <w:rsid w:val="00DF29D4"/>
    <w:rsid w:val="00E2491F"/>
    <w:rsid w:val="00E51C50"/>
    <w:rsid w:val="00E5554C"/>
    <w:rsid w:val="00E95D0C"/>
    <w:rsid w:val="00EB461F"/>
    <w:rsid w:val="00EE2332"/>
    <w:rsid w:val="00EE34DE"/>
    <w:rsid w:val="00F11903"/>
    <w:rsid w:val="00F17438"/>
    <w:rsid w:val="00F23C76"/>
    <w:rsid w:val="00F4351C"/>
    <w:rsid w:val="00F45E5D"/>
    <w:rsid w:val="00F76F37"/>
    <w:rsid w:val="00F93BD1"/>
    <w:rsid w:val="00FA2327"/>
    <w:rsid w:val="00FB3FFD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B41A3C"/>
  <w15:docId w15:val="{85C65623-DF06-46EE-B883-384C8538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255D1C"/>
    <w:rPr>
      <w:rFonts w:ascii="Arial" w:hAnsi="Arial"/>
      <w:b/>
      <w:lang w:val="vi-VN"/>
    </w:rPr>
  </w:style>
  <w:style w:type="character" w:customStyle="1" w:styleId="BodyTextChar">
    <w:name w:val="Body Text Char"/>
    <w:basedOn w:val="DefaultParagraphFont"/>
    <w:link w:val="BodyText"/>
    <w:rsid w:val="00255D1C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62E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0D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50B8-682F-417D-B107-8C6B5816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44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Tuan Dung</cp:lastModifiedBy>
  <cp:revision>73</cp:revision>
  <cp:lastPrinted>2013-12-07T15:58:00Z</cp:lastPrinted>
  <dcterms:created xsi:type="dcterms:W3CDTF">2019-05-16T14:23:00Z</dcterms:created>
  <dcterms:modified xsi:type="dcterms:W3CDTF">2019-06-24T09:25:00Z</dcterms:modified>
</cp:coreProperties>
</file>